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551A" w:rsidRDefault="00250D25" w:rsidP="00250D25">
      <w:pPr>
        <w:jc w:val="right"/>
      </w:pPr>
      <w:r w:rsidRPr="00250D25">
        <w:rPr>
          <w:noProof/>
          <w:lang w:eastAsia="en-GB"/>
        </w:rPr>
        <w:drawing>
          <wp:inline distT="0" distB="0" distL="0" distR="0" wp14:anchorId="200B2EE7" wp14:editId="50FAE644">
            <wp:extent cx="5943600" cy="51015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5101590"/>
                    </a:xfrm>
                    <a:prstGeom prst="rect">
                      <a:avLst/>
                    </a:prstGeom>
                  </pic:spPr>
                </pic:pic>
              </a:graphicData>
            </a:graphic>
          </wp:inline>
        </w:drawing>
      </w:r>
    </w:p>
    <w:p w:rsidR="00B7551A" w:rsidRDefault="00B7551A" w:rsidP="004E1E02"/>
    <w:p w:rsidR="00250D25" w:rsidRDefault="00250D25" w:rsidP="004E1E02"/>
    <w:p w:rsidR="00250D25" w:rsidRPr="00250D25" w:rsidRDefault="00250D25" w:rsidP="00250D25">
      <w:pPr>
        <w:spacing w:before="0" w:after="0" w:line="240" w:lineRule="auto"/>
        <w:jc w:val="right"/>
        <w:rPr>
          <w:rFonts w:ascii="Rockwell Condensed" w:hAnsi="Rockwell Condensed"/>
          <w:sz w:val="44"/>
        </w:rPr>
      </w:pPr>
      <w:r w:rsidRPr="00250D25">
        <w:rPr>
          <w:rFonts w:ascii="Rockwell Condensed" w:hAnsi="Rockwell Condensed"/>
          <w:sz w:val="44"/>
        </w:rPr>
        <w:t xml:space="preserve">Week </w:t>
      </w:r>
      <w:r>
        <w:rPr>
          <w:rFonts w:ascii="Rockwell Condensed" w:hAnsi="Rockwell Condensed"/>
          <w:sz w:val="44"/>
        </w:rPr>
        <w:t>0</w:t>
      </w:r>
      <w:r w:rsidR="00E21C97">
        <w:rPr>
          <w:rFonts w:ascii="Rockwell Condensed" w:hAnsi="Rockwell Condensed"/>
          <w:sz w:val="44"/>
        </w:rPr>
        <w:t>3</w:t>
      </w:r>
      <w:r>
        <w:rPr>
          <w:rFonts w:ascii="Rockwell Condensed" w:hAnsi="Rockwell Condensed"/>
          <w:sz w:val="44"/>
        </w:rPr>
        <w:t xml:space="preserve"> (</w:t>
      </w:r>
      <w:r w:rsidR="00D24F01">
        <w:rPr>
          <w:rFonts w:ascii="Rockwell Condensed" w:hAnsi="Rockwell Condensed"/>
          <w:sz w:val="44"/>
        </w:rPr>
        <w:t>Programming Workshop</w:t>
      </w:r>
      <w:r>
        <w:rPr>
          <w:rFonts w:ascii="Rockwell Condensed" w:hAnsi="Rockwell Condensed"/>
          <w:sz w:val="44"/>
        </w:rPr>
        <w:t>)</w:t>
      </w:r>
    </w:p>
    <w:p w:rsidR="00250D25" w:rsidRDefault="00D24F01" w:rsidP="00250D25">
      <w:pPr>
        <w:spacing w:before="0" w:after="0" w:line="240" w:lineRule="auto"/>
        <w:jc w:val="right"/>
        <w:rPr>
          <w:rFonts w:ascii="Rockwell Condensed" w:hAnsi="Rockwell Condensed"/>
          <w:sz w:val="44"/>
        </w:rPr>
      </w:pPr>
      <w:r>
        <w:rPr>
          <w:rFonts w:ascii="Rockwell Condensed" w:hAnsi="Rockwell Condensed"/>
          <w:sz w:val="44"/>
        </w:rPr>
        <w:t>Implementing Title Screen and Game Menu</w:t>
      </w:r>
    </w:p>
    <w:p w:rsidR="009F7C23" w:rsidRDefault="009F7C23" w:rsidP="00250D25">
      <w:pPr>
        <w:spacing w:before="0" w:after="0" w:line="240" w:lineRule="auto"/>
        <w:jc w:val="right"/>
        <w:rPr>
          <w:rFonts w:ascii="Rockwell Condensed" w:hAnsi="Rockwell Condensed"/>
          <w:sz w:val="44"/>
        </w:rPr>
      </w:pPr>
    </w:p>
    <w:p w:rsidR="009F7C23" w:rsidRDefault="009F7C23" w:rsidP="00250D25">
      <w:pPr>
        <w:spacing w:before="0" w:after="0" w:line="240" w:lineRule="auto"/>
        <w:jc w:val="right"/>
        <w:rPr>
          <w:rFonts w:ascii="Rockwell Condensed" w:hAnsi="Rockwell Condensed"/>
          <w:sz w:val="44"/>
        </w:rPr>
      </w:pPr>
    </w:p>
    <w:p w:rsidR="009F7C23" w:rsidRDefault="009F7C23" w:rsidP="00250D25">
      <w:pPr>
        <w:spacing w:before="0" w:after="0" w:line="240" w:lineRule="auto"/>
        <w:jc w:val="right"/>
        <w:rPr>
          <w:rFonts w:ascii="Rockwell Condensed" w:hAnsi="Rockwell Condensed"/>
          <w:sz w:val="44"/>
        </w:rPr>
      </w:pPr>
    </w:p>
    <w:p w:rsidR="009F7C23" w:rsidRDefault="009F7C23" w:rsidP="00250D25">
      <w:pPr>
        <w:spacing w:before="0" w:after="0" w:line="240" w:lineRule="auto"/>
        <w:jc w:val="right"/>
        <w:rPr>
          <w:rFonts w:ascii="Rockwell Condensed" w:hAnsi="Rockwell Condensed"/>
          <w:sz w:val="28"/>
        </w:rPr>
      </w:pPr>
    </w:p>
    <w:p w:rsidR="009F7C23" w:rsidRPr="009F7C23" w:rsidRDefault="009F7C23" w:rsidP="00250D25">
      <w:pPr>
        <w:spacing w:before="0" w:after="0" w:line="240" w:lineRule="auto"/>
        <w:jc w:val="right"/>
        <w:rPr>
          <w:rFonts w:ascii="Rockwell Condensed" w:hAnsi="Rockwell Condensed"/>
          <w:sz w:val="28"/>
        </w:rPr>
      </w:pPr>
      <w:r w:rsidRPr="009F7C23">
        <w:rPr>
          <w:rFonts w:ascii="Rockwell Condensed" w:hAnsi="Rockwell Condensed"/>
          <w:sz w:val="28"/>
        </w:rPr>
        <w:t>Module Leader: Dr. Sud Sudirman</w:t>
      </w:r>
    </w:p>
    <w:p w:rsidR="009F7C23" w:rsidRPr="009F7C23" w:rsidRDefault="009F7C23" w:rsidP="00250D25">
      <w:pPr>
        <w:spacing w:before="0" w:after="0" w:line="240" w:lineRule="auto"/>
        <w:jc w:val="right"/>
        <w:rPr>
          <w:rFonts w:ascii="Rockwell Condensed" w:hAnsi="Rockwell Condensed"/>
          <w:sz w:val="28"/>
        </w:rPr>
      </w:pPr>
      <w:r w:rsidRPr="009F7C23">
        <w:rPr>
          <w:rFonts w:ascii="Rockwell Condensed" w:hAnsi="Rockwell Condensed"/>
          <w:sz w:val="28"/>
        </w:rPr>
        <w:t>James Parsons Building, Byrom Street</w:t>
      </w:r>
    </w:p>
    <w:p w:rsidR="009F7C23" w:rsidRPr="009F7C23" w:rsidRDefault="009F7C23" w:rsidP="00250D25">
      <w:pPr>
        <w:spacing w:before="0" w:after="0" w:line="240" w:lineRule="auto"/>
        <w:jc w:val="right"/>
        <w:rPr>
          <w:rFonts w:ascii="Rockwell Condensed" w:hAnsi="Rockwell Condensed"/>
          <w:sz w:val="28"/>
        </w:rPr>
      </w:pPr>
      <w:r w:rsidRPr="009F7C23">
        <w:rPr>
          <w:rFonts w:ascii="Rockwell Condensed" w:hAnsi="Rockwell Condensed"/>
          <w:sz w:val="28"/>
        </w:rPr>
        <w:t xml:space="preserve">Room </w:t>
      </w:r>
      <w:r w:rsidR="00062062">
        <w:rPr>
          <w:rFonts w:ascii="Rockwell Condensed" w:hAnsi="Rockwell Condensed"/>
          <w:sz w:val="28"/>
        </w:rPr>
        <w:t>BS/</w:t>
      </w:r>
      <w:r w:rsidRPr="009F7C23">
        <w:rPr>
          <w:rFonts w:ascii="Rockwell Condensed" w:hAnsi="Rockwell Condensed"/>
          <w:sz w:val="28"/>
        </w:rPr>
        <w:t>7</w:t>
      </w:r>
      <w:r w:rsidR="00062062">
        <w:rPr>
          <w:rFonts w:ascii="Rockwell Condensed" w:hAnsi="Rockwell Condensed"/>
          <w:sz w:val="28"/>
        </w:rPr>
        <w:t>.</w:t>
      </w:r>
      <w:r w:rsidRPr="009F7C23">
        <w:rPr>
          <w:rFonts w:ascii="Rockwell Condensed" w:hAnsi="Rockwell Condensed"/>
          <w:sz w:val="28"/>
        </w:rPr>
        <w:t>27</w:t>
      </w:r>
    </w:p>
    <w:p w:rsidR="009F7C23" w:rsidRDefault="009F7C23" w:rsidP="00250D25">
      <w:pPr>
        <w:spacing w:before="0" w:after="0" w:line="240" w:lineRule="auto"/>
        <w:jc w:val="right"/>
        <w:rPr>
          <w:rFonts w:ascii="Rockwell Condensed" w:hAnsi="Rockwell Condensed"/>
          <w:sz w:val="28"/>
        </w:rPr>
      </w:pPr>
      <w:r w:rsidRPr="009F7C23">
        <w:rPr>
          <w:rFonts w:ascii="Rockwell Condensed" w:hAnsi="Rockwell Condensed"/>
          <w:sz w:val="28"/>
        </w:rPr>
        <w:t>s.sudirman@ljmu.ac.uk</w:t>
      </w:r>
    </w:p>
    <w:p w:rsidR="009F7C23" w:rsidRPr="009F7C23" w:rsidRDefault="009F7C23" w:rsidP="00250D25">
      <w:pPr>
        <w:spacing w:before="0" w:after="0" w:line="240" w:lineRule="auto"/>
        <w:jc w:val="right"/>
        <w:rPr>
          <w:rFonts w:ascii="Rockwell Condensed" w:hAnsi="Rockwell Condensed"/>
          <w:sz w:val="28"/>
        </w:rPr>
      </w:pPr>
    </w:p>
    <w:tbl>
      <w:tblPr>
        <w:tblStyle w:val="TableGrid"/>
        <w:tblW w:w="11057" w:type="dxa"/>
        <w:tblCellMar>
          <w:top w:w="284" w:type="dxa"/>
          <w:left w:w="284" w:type="dxa"/>
          <w:bottom w:w="284" w:type="dxa"/>
          <w:right w:w="284" w:type="dxa"/>
        </w:tblCellMar>
        <w:tblLook w:val="04A0" w:firstRow="1" w:lastRow="0" w:firstColumn="1" w:lastColumn="0" w:noHBand="0" w:noVBand="1"/>
      </w:tblPr>
      <w:tblGrid>
        <w:gridCol w:w="11057"/>
      </w:tblGrid>
      <w:tr w:rsidR="00E617AF" w:rsidTr="00EC7B42">
        <w:trPr>
          <w:trHeight w:val="684"/>
        </w:trPr>
        <w:tc>
          <w:tcPr>
            <w:tcW w:w="11057" w:type="dxa"/>
            <w:tcBorders>
              <w:top w:val="nil"/>
              <w:left w:val="nil"/>
              <w:bottom w:val="nil"/>
              <w:right w:val="nil"/>
            </w:tcBorders>
            <w:shd w:val="clear" w:color="auto" w:fill="00B0F0"/>
            <w:vAlign w:val="center"/>
          </w:tcPr>
          <w:p w:rsidR="00E617AF" w:rsidRPr="00E975D6" w:rsidRDefault="000F2875" w:rsidP="00E975D6">
            <w:pPr>
              <w:pStyle w:val="LJMU"/>
              <w:jc w:val="right"/>
              <w:rPr>
                <w:sz w:val="44"/>
                <w:szCs w:val="44"/>
              </w:rPr>
            </w:pPr>
            <w:r w:rsidRPr="00E975D6">
              <w:rPr>
                <w:sz w:val="44"/>
                <w:szCs w:val="44"/>
              </w:rPr>
              <w:t>Liverpool John Moores University</w:t>
            </w:r>
          </w:p>
        </w:tc>
      </w:tr>
    </w:tbl>
    <w:p w:rsidR="005E1493" w:rsidRDefault="005E1493" w:rsidP="005E1493">
      <w:pPr>
        <w:pStyle w:val="LJMU"/>
        <w:sectPr w:rsidR="005E1493" w:rsidSect="00FC24FE">
          <w:footerReference w:type="default" r:id="rId9"/>
          <w:type w:val="continuous"/>
          <w:pgSz w:w="11906" w:h="16838"/>
          <w:pgMar w:top="851" w:right="707" w:bottom="568" w:left="709" w:header="708" w:footer="708" w:gutter="0"/>
          <w:cols w:space="708"/>
          <w:titlePg/>
          <w:docGrid w:linePitch="360"/>
        </w:sectPr>
      </w:pPr>
    </w:p>
    <w:tbl>
      <w:tblPr>
        <w:tblStyle w:val="TableGrid"/>
        <w:tblW w:w="11057" w:type="dxa"/>
        <w:tblCellMar>
          <w:top w:w="284" w:type="dxa"/>
          <w:left w:w="284" w:type="dxa"/>
          <w:bottom w:w="284" w:type="dxa"/>
          <w:right w:w="284" w:type="dxa"/>
        </w:tblCellMar>
        <w:tblLook w:val="04A0" w:firstRow="1" w:lastRow="0" w:firstColumn="1" w:lastColumn="0" w:noHBand="0" w:noVBand="1"/>
      </w:tblPr>
      <w:tblGrid>
        <w:gridCol w:w="11057"/>
      </w:tblGrid>
      <w:tr w:rsidR="005E1493" w:rsidTr="00E03406">
        <w:trPr>
          <w:trHeight w:val="12613"/>
        </w:trPr>
        <w:tc>
          <w:tcPr>
            <w:tcW w:w="11057" w:type="dxa"/>
            <w:tcBorders>
              <w:top w:val="nil"/>
              <w:left w:val="nil"/>
              <w:bottom w:val="nil"/>
              <w:right w:val="nil"/>
            </w:tcBorders>
            <w:shd w:val="clear" w:color="auto" w:fill="DBE5F1" w:themeFill="accent1" w:themeFillTint="33"/>
          </w:tcPr>
          <w:p w:rsidR="00B871AF" w:rsidRDefault="005E1493" w:rsidP="00EF30B2">
            <w:pPr>
              <w:pStyle w:val="NonListedTitle"/>
              <w:rPr>
                <w:noProof/>
              </w:rPr>
            </w:pPr>
            <w:r w:rsidRPr="00EF30B2">
              <w:rPr>
                <w:sz w:val="32"/>
                <w:szCs w:val="32"/>
              </w:rPr>
              <w:lastRenderedPageBreak/>
              <w:t>Contents</w:t>
            </w:r>
            <w:r w:rsidR="00EF30B2">
              <w:rPr>
                <w:sz w:val="17"/>
                <w:szCs w:val="17"/>
              </w:rPr>
              <w:fldChar w:fldCharType="begin"/>
            </w:r>
            <w:r w:rsidR="00EF30B2">
              <w:rPr>
                <w:sz w:val="17"/>
                <w:szCs w:val="17"/>
              </w:rPr>
              <w:instrText xml:space="preserve"> TOC \o "1-3" \h \z \u </w:instrText>
            </w:r>
            <w:r w:rsidR="00EF30B2">
              <w:rPr>
                <w:sz w:val="17"/>
                <w:szCs w:val="17"/>
              </w:rPr>
              <w:fldChar w:fldCharType="separate"/>
            </w:r>
          </w:p>
          <w:p w:rsidR="00B871AF" w:rsidRDefault="00C240A8">
            <w:pPr>
              <w:pStyle w:val="TOC1"/>
              <w:tabs>
                <w:tab w:val="right" w:leader="dot" w:pos="10480"/>
              </w:tabs>
              <w:rPr>
                <w:rFonts w:asciiTheme="minorHAnsi" w:hAnsiTheme="minorHAnsi"/>
                <w:noProof/>
                <w:color w:val="auto"/>
                <w:sz w:val="22"/>
                <w:lang w:eastAsia="en-GB"/>
              </w:rPr>
            </w:pPr>
            <w:hyperlink w:anchor="_Toc474333393" w:history="1">
              <w:r w:rsidR="00B871AF" w:rsidRPr="00197C5C">
                <w:rPr>
                  <w:rStyle w:val="Hyperlink"/>
                  <w:noProof/>
                </w:rPr>
                <w:t>Implementing Title Screen</w:t>
              </w:r>
              <w:r w:rsidR="00B871AF">
                <w:rPr>
                  <w:noProof/>
                  <w:webHidden/>
                </w:rPr>
                <w:tab/>
              </w:r>
              <w:r w:rsidR="00B871AF">
                <w:rPr>
                  <w:noProof/>
                  <w:webHidden/>
                </w:rPr>
                <w:fldChar w:fldCharType="begin"/>
              </w:r>
              <w:r w:rsidR="00B871AF">
                <w:rPr>
                  <w:noProof/>
                  <w:webHidden/>
                </w:rPr>
                <w:instrText xml:space="preserve"> PAGEREF _Toc474333393 \h </w:instrText>
              </w:r>
              <w:r w:rsidR="00B871AF">
                <w:rPr>
                  <w:noProof/>
                  <w:webHidden/>
                </w:rPr>
              </w:r>
              <w:r w:rsidR="00B871AF">
                <w:rPr>
                  <w:noProof/>
                  <w:webHidden/>
                </w:rPr>
                <w:fldChar w:fldCharType="separate"/>
              </w:r>
              <w:r w:rsidR="00B871AF">
                <w:rPr>
                  <w:noProof/>
                  <w:webHidden/>
                </w:rPr>
                <w:t>3</w:t>
              </w:r>
              <w:r w:rsidR="00B871AF">
                <w:rPr>
                  <w:noProof/>
                  <w:webHidden/>
                </w:rPr>
                <w:fldChar w:fldCharType="end"/>
              </w:r>
            </w:hyperlink>
          </w:p>
          <w:p w:rsidR="00B871AF" w:rsidRDefault="00C240A8">
            <w:pPr>
              <w:pStyle w:val="TOC1"/>
              <w:tabs>
                <w:tab w:val="right" w:leader="dot" w:pos="10480"/>
              </w:tabs>
              <w:rPr>
                <w:rFonts w:asciiTheme="minorHAnsi" w:hAnsiTheme="minorHAnsi"/>
                <w:noProof/>
                <w:color w:val="auto"/>
                <w:sz w:val="22"/>
                <w:lang w:eastAsia="en-GB"/>
              </w:rPr>
            </w:pPr>
            <w:hyperlink w:anchor="_Toc474333394" w:history="1">
              <w:r w:rsidR="00B871AF" w:rsidRPr="00197C5C">
                <w:rPr>
                  <w:rStyle w:val="Hyperlink"/>
                  <w:noProof/>
                </w:rPr>
                <w:t>Game Menu</w:t>
              </w:r>
              <w:r w:rsidR="00B871AF">
                <w:rPr>
                  <w:noProof/>
                  <w:webHidden/>
                </w:rPr>
                <w:tab/>
              </w:r>
              <w:r w:rsidR="00B871AF">
                <w:rPr>
                  <w:noProof/>
                  <w:webHidden/>
                </w:rPr>
                <w:fldChar w:fldCharType="begin"/>
              </w:r>
              <w:r w:rsidR="00B871AF">
                <w:rPr>
                  <w:noProof/>
                  <w:webHidden/>
                </w:rPr>
                <w:instrText xml:space="preserve"> PAGEREF _Toc474333394 \h </w:instrText>
              </w:r>
              <w:r w:rsidR="00B871AF">
                <w:rPr>
                  <w:noProof/>
                  <w:webHidden/>
                </w:rPr>
              </w:r>
              <w:r w:rsidR="00B871AF">
                <w:rPr>
                  <w:noProof/>
                  <w:webHidden/>
                </w:rPr>
                <w:fldChar w:fldCharType="separate"/>
              </w:r>
              <w:r w:rsidR="00B871AF">
                <w:rPr>
                  <w:noProof/>
                  <w:webHidden/>
                </w:rPr>
                <w:t>8</w:t>
              </w:r>
              <w:r w:rsidR="00B871AF">
                <w:rPr>
                  <w:noProof/>
                  <w:webHidden/>
                </w:rPr>
                <w:fldChar w:fldCharType="end"/>
              </w:r>
            </w:hyperlink>
          </w:p>
          <w:p w:rsidR="00B871AF" w:rsidRDefault="00C240A8">
            <w:pPr>
              <w:pStyle w:val="TOC1"/>
              <w:tabs>
                <w:tab w:val="right" w:leader="dot" w:pos="10480"/>
              </w:tabs>
              <w:rPr>
                <w:rFonts w:asciiTheme="minorHAnsi" w:hAnsiTheme="minorHAnsi"/>
                <w:noProof/>
                <w:color w:val="auto"/>
                <w:sz w:val="22"/>
                <w:lang w:eastAsia="en-GB"/>
              </w:rPr>
            </w:pPr>
            <w:hyperlink w:anchor="_Toc474333395" w:history="1">
              <w:r w:rsidR="00B871AF" w:rsidRPr="00197C5C">
                <w:rPr>
                  <w:rStyle w:val="Hyperlink"/>
                  <w:noProof/>
                </w:rPr>
                <w:t>Additional Notes</w:t>
              </w:r>
              <w:r w:rsidR="00B871AF">
                <w:rPr>
                  <w:noProof/>
                  <w:webHidden/>
                </w:rPr>
                <w:tab/>
              </w:r>
              <w:r w:rsidR="00B871AF">
                <w:rPr>
                  <w:noProof/>
                  <w:webHidden/>
                </w:rPr>
                <w:fldChar w:fldCharType="begin"/>
              </w:r>
              <w:r w:rsidR="00B871AF">
                <w:rPr>
                  <w:noProof/>
                  <w:webHidden/>
                </w:rPr>
                <w:instrText xml:space="preserve"> PAGEREF _Toc474333395 \h </w:instrText>
              </w:r>
              <w:r w:rsidR="00B871AF">
                <w:rPr>
                  <w:noProof/>
                  <w:webHidden/>
                </w:rPr>
              </w:r>
              <w:r w:rsidR="00B871AF">
                <w:rPr>
                  <w:noProof/>
                  <w:webHidden/>
                </w:rPr>
                <w:fldChar w:fldCharType="separate"/>
              </w:r>
              <w:r w:rsidR="00B871AF">
                <w:rPr>
                  <w:noProof/>
                  <w:webHidden/>
                </w:rPr>
                <w:t>22</w:t>
              </w:r>
              <w:r w:rsidR="00B871AF">
                <w:rPr>
                  <w:noProof/>
                  <w:webHidden/>
                </w:rPr>
                <w:fldChar w:fldCharType="end"/>
              </w:r>
            </w:hyperlink>
          </w:p>
          <w:p w:rsidR="00EF30B2" w:rsidRPr="00EF30B2" w:rsidRDefault="00EF30B2" w:rsidP="00EF30B2">
            <w:r>
              <w:fldChar w:fldCharType="end"/>
            </w:r>
          </w:p>
        </w:tc>
      </w:tr>
    </w:tbl>
    <w:p w:rsidR="00EB5903" w:rsidRDefault="00EB5903" w:rsidP="004E27C7">
      <w:pPr>
        <w:sectPr w:rsidR="00EB5903" w:rsidSect="00463F09">
          <w:footerReference w:type="default" r:id="rId10"/>
          <w:pgSz w:w="11906" w:h="16838"/>
          <w:pgMar w:top="851" w:right="707" w:bottom="993" w:left="709" w:header="708" w:footer="708" w:gutter="0"/>
          <w:cols w:space="708"/>
          <w:docGrid w:linePitch="360"/>
        </w:sectPr>
      </w:pPr>
    </w:p>
    <w:p w:rsidR="004E27C7" w:rsidRDefault="004E27C7" w:rsidP="004E27C7"/>
    <w:p w:rsidR="00EB5903" w:rsidRDefault="00EB5903" w:rsidP="004E27C7">
      <w:pPr>
        <w:sectPr w:rsidR="00EB5903" w:rsidSect="00EB5903">
          <w:type w:val="continuous"/>
          <w:pgSz w:w="11906" w:h="16838"/>
          <w:pgMar w:top="851" w:right="707" w:bottom="993" w:left="709" w:header="708" w:footer="708" w:gutter="0"/>
          <w:cols w:space="708"/>
          <w:docGrid w:linePitch="360"/>
        </w:sectPr>
      </w:pPr>
    </w:p>
    <w:p w:rsidR="00EB5903" w:rsidRDefault="00EB5903" w:rsidP="004E27C7"/>
    <w:p w:rsidR="008D4E6E" w:rsidRDefault="00D24F01" w:rsidP="008D4E6E">
      <w:pPr>
        <w:pStyle w:val="Heading1"/>
      </w:pPr>
      <w:bookmarkStart w:id="0" w:name="_Toc474333393"/>
      <w:r>
        <w:lastRenderedPageBreak/>
        <w:t>Implementing Title Screen</w:t>
      </w:r>
      <w:bookmarkEnd w:id="0"/>
    </w:p>
    <w:p w:rsidR="00796E3D" w:rsidRPr="00B7551A" w:rsidRDefault="00796E3D" w:rsidP="00970107">
      <w:pPr>
        <w:rPr>
          <w:b/>
        </w:rPr>
      </w:pPr>
      <w:r w:rsidRPr="00B7551A">
        <w:rPr>
          <w:b/>
        </w:rPr>
        <w:t>Introduction</w:t>
      </w:r>
    </w:p>
    <w:p w:rsidR="005F2B8E" w:rsidRDefault="005F2B8E" w:rsidP="00970107">
      <w:r>
        <w:t xml:space="preserve">In this section, we are going to create a new class that displays a title screen as shown in Figure 1 below. The title screen will be a simple image display as a background and a simple message to press any key to continue. The message will be a flashing bitmap. </w:t>
      </w:r>
    </w:p>
    <w:p w:rsidR="00B7551A" w:rsidRDefault="005F2B8E" w:rsidP="005F2B8E">
      <w:pPr>
        <w:jc w:val="center"/>
      </w:pPr>
      <w:r w:rsidRPr="005F2B8E">
        <w:rPr>
          <w:noProof/>
          <w:lang w:eastAsia="en-GB"/>
        </w:rPr>
        <w:drawing>
          <wp:inline distT="0" distB="0" distL="0" distR="0" wp14:anchorId="471DD62C" wp14:editId="5DB50912">
            <wp:extent cx="4497674" cy="252753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99935" cy="2528809"/>
                    </a:xfrm>
                    <a:prstGeom prst="rect">
                      <a:avLst/>
                    </a:prstGeom>
                  </pic:spPr>
                </pic:pic>
              </a:graphicData>
            </a:graphic>
          </wp:inline>
        </w:drawing>
      </w:r>
    </w:p>
    <w:p w:rsidR="005F2B8E" w:rsidRDefault="005F2B8E" w:rsidP="005F2B8E">
      <w:pPr>
        <w:jc w:val="center"/>
      </w:pPr>
      <w:r w:rsidRPr="00BE2BFE">
        <w:rPr>
          <w:b/>
        </w:rPr>
        <w:t xml:space="preserve">Figure </w:t>
      </w:r>
      <w:r>
        <w:rPr>
          <w:b/>
        </w:rPr>
        <w:t>1</w:t>
      </w:r>
      <w:r w:rsidRPr="00BE2BFE">
        <w:rPr>
          <w:b/>
        </w:rPr>
        <w:t>.</w:t>
      </w:r>
      <w:r>
        <w:t xml:space="preserve"> The Title Screen</w:t>
      </w:r>
    </w:p>
    <w:p w:rsidR="005F2B8E" w:rsidRDefault="005F2B8E" w:rsidP="005F2B8E">
      <w:pPr>
        <w:jc w:val="center"/>
      </w:pPr>
    </w:p>
    <w:p w:rsidR="00467019" w:rsidRDefault="005F2B8E" w:rsidP="00970107">
      <w:r>
        <w:t>Y</w:t>
      </w:r>
      <w:r w:rsidR="00467019">
        <w:t>ou need to have completed Workshop 0</w:t>
      </w:r>
      <w:r>
        <w:t>2 from last week to start working on this workshop.</w:t>
      </w:r>
    </w:p>
    <w:p w:rsidR="00796E3D" w:rsidRPr="00B7551A" w:rsidRDefault="00796E3D" w:rsidP="00970107">
      <w:pPr>
        <w:rPr>
          <w:b/>
        </w:rPr>
      </w:pPr>
      <w:r w:rsidRPr="00B7551A">
        <w:rPr>
          <w:b/>
        </w:rPr>
        <w:t>Expected Learning Outcome</w:t>
      </w:r>
    </w:p>
    <w:p w:rsidR="001A114C" w:rsidRDefault="001A114C" w:rsidP="006F6D50">
      <w:pPr>
        <w:pStyle w:val="ListParagraph"/>
        <w:numPr>
          <w:ilvl w:val="0"/>
          <w:numId w:val="9"/>
        </w:numPr>
      </w:pPr>
      <w:r>
        <w:t>Able to load an image file using SFML</w:t>
      </w:r>
    </w:p>
    <w:p w:rsidR="006F6D50" w:rsidRDefault="005F2B8E" w:rsidP="006F6D50">
      <w:pPr>
        <w:pStyle w:val="ListParagraph"/>
        <w:numPr>
          <w:ilvl w:val="0"/>
          <w:numId w:val="9"/>
        </w:numPr>
      </w:pPr>
      <w:r>
        <w:t>Able to display bitmap images to the screen as SFML Sprite.</w:t>
      </w:r>
    </w:p>
    <w:p w:rsidR="00467019" w:rsidRDefault="005F2B8E" w:rsidP="006F6D50">
      <w:pPr>
        <w:pStyle w:val="ListParagraph"/>
        <w:numPr>
          <w:ilvl w:val="0"/>
          <w:numId w:val="9"/>
        </w:numPr>
      </w:pPr>
      <w:r>
        <w:t>Able to alter display properties of the rendered images.</w:t>
      </w:r>
    </w:p>
    <w:p w:rsidR="00467019" w:rsidRDefault="00467019" w:rsidP="005F2B8E"/>
    <w:p w:rsidR="00796E3D" w:rsidRPr="00970107" w:rsidRDefault="005F2B8E" w:rsidP="00796E3D">
      <w:pPr>
        <w:rPr>
          <w:b/>
        </w:rPr>
      </w:pPr>
      <w:r>
        <w:rPr>
          <w:b/>
        </w:rPr>
        <w:t>Creating SFML_TitleScreen class</w:t>
      </w:r>
    </w:p>
    <w:p w:rsidR="00B563BB" w:rsidRDefault="00467019" w:rsidP="00B563BB">
      <w:pPr>
        <w:pStyle w:val="ListParagraph"/>
        <w:numPr>
          <w:ilvl w:val="0"/>
          <w:numId w:val="2"/>
        </w:numPr>
        <w:ind w:left="993" w:hanging="993"/>
        <w:contextualSpacing w:val="0"/>
      </w:pPr>
      <w:r>
        <w:t xml:space="preserve">Using the steps detailed </w:t>
      </w:r>
      <w:r w:rsidR="00E21C97">
        <w:t>in week 01</w:t>
      </w:r>
      <w:r>
        <w:t xml:space="preserve">, create a duplicate of the solution from last </w:t>
      </w:r>
      <w:r w:rsidR="005F2B8E">
        <w:t xml:space="preserve">section of last </w:t>
      </w:r>
      <w:r>
        <w:t xml:space="preserve">week workshop and rename the project from </w:t>
      </w:r>
      <w:r w:rsidRPr="00467019">
        <w:rPr>
          <w:b/>
        </w:rPr>
        <w:t>SFML_4109COMP_Week_0</w:t>
      </w:r>
      <w:r w:rsidR="00E21C97">
        <w:rPr>
          <w:b/>
        </w:rPr>
        <w:t>2</w:t>
      </w:r>
      <w:r>
        <w:t xml:space="preserve"> to </w:t>
      </w:r>
      <w:r w:rsidRPr="00467019">
        <w:rPr>
          <w:b/>
        </w:rPr>
        <w:t>SFML_4109COMP_Week_0</w:t>
      </w:r>
      <w:r w:rsidR="00E21C97">
        <w:rPr>
          <w:b/>
        </w:rPr>
        <w:t>3</w:t>
      </w:r>
      <w:r>
        <w:t>.</w:t>
      </w:r>
    </w:p>
    <w:p w:rsidR="00467019" w:rsidRDefault="00467019" w:rsidP="00B563BB">
      <w:pPr>
        <w:pStyle w:val="ListParagraph"/>
        <w:numPr>
          <w:ilvl w:val="0"/>
          <w:numId w:val="2"/>
        </w:numPr>
        <w:ind w:left="993" w:hanging="993"/>
        <w:contextualSpacing w:val="0"/>
      </w:pPr>
      <w:r>
        <w:t>Open the new solution with Visual Studio.</w:t>
      </w:r>
    </w:p>
    <w:p w:rsidR="00467019" w:rsidRDefault="00467019" w:rsidP="00B563BB">
      <w:pPr>
        <w:pStyle w:val="ListParagraph"/>
        <w:numPr>
          <w:ilvl w:val="0"/>
          <w:numId w:val="2"/>
        </w:numPr>
        <w:ind w:left="993" w:hanging="993"/>
        <w:contextualSpacing w:val="0"/>
      </w:pPr>
      <w:r>
        <w:t>Add a new class to the project by right-clicking on the project name in the Solution Explorer and select Add  » Class. Select C++ Class from the list of template classes and press Add.</w:t>
      </w:r>
    </w:p>
    <w:p w:rsidR="00467019" w:rsidRDefault="00467019" w:rsidP="00E21C97">
      <w:pPr>
        <w:pStyle w:val="ListParagraph"/>
        <w:numPr>
          <w:ilvl w:val="0"/>
          <w:numId w:val="2"/>
        </w:numPr>
        <w:ind w:left="993" w:hanging="993"/>
        <w:contextualSpacing w:val="0"/>
      </w:pPr>
      <w:r>
        <w:t xml:space="preserve">In the next window, enter </w:t>
      </w:r>
      <w:r w:rsidRPr="005F2B8E">
        <w:rPr>
          <w:b/>
        </w:rPr>
        <w:t>SFML_</w:t>
      </w:r>
      <w:r w:rsidR="00E21C97" w:rsidRPr="005F2B8E">
        <w:rPr>
          <w:b/>
        </w:rPr>
        <w:t>TitleScreen</w:t>
      </w:r>
      <w:r>
        <w:t xml:space="preserve"> in the Class name textbox.  This class will be derived publicly from the </w:t>
      </w:r>
      <w:r w:rsidR="00AF7400" w:rsidRPr="005F2B8E">
        <w:rPr>
          <w:b/>
        </w:rPr>
        <w:t>sf::Drawable</w:t>
      </w:r>
      <w:r>
        <w:t xml:space="preserve"> class, so add sf::</w:t>
      </w:r>
      <w:r w:rsidR="00E21C97">
        <w:t>Drawable</w:t>
      </w:r>
      <w:r>
        <w:t xml:space="preserve"> in the Base class textbox. Make sure the Access textbox is set to </w:t>
      </w:r>
      <w:r w:rsidRPr="005F2B8E">
        <w:rPr>
          <w:b/>
        </w:rPr>
        <w:t>public</w:t>
      </w:r>
      <w:r>
        <w:t>. Press the Finish button.</w:t>
      </w:r>
    </w:p>
    <w:p w:rsidR="00B563BB" w:rsidRDefault="00467019" w:rsidP="00B563BB">
      <w:pPr>
        <w:pStyle w:val="ListParagraph"/>
        <w:numPr>
          <w:ilvl w:val="0"/>
          <w:numId w:val="2"/>
        </w:numPr>
        <w:ind w:left="993" w:hanging="993"/>
        <w:contextualSpacing w:val="0"/>
      </w:pPr>
      <w:r>
        <w:t xml:space="preserve">Two new files should be created namely </w:t>
      </w:r>
      <w:r w:rsidR="00E21C97" w:rsidRPr="005F2B8E">
        <w:rPr>
          <w:b/>
        </w:rPr>
        <w:t>SFML_TitleScreen</w:t>
      </w:r>
      <w:r w:rsidRPr="005F2B8E">
        <w:rPr>
          <w:b/>
        </w:rPr>
        <w:t>.h</w:t>
      </w:r>
      <w:r>
        <w:t xml:space="preserve"> and </w:t>
      </w:r>
      <w:r w:rsidR="00E21C97" w:rsidRPr="005F2B8E">
        <w:rPr>
          <w:b/>
        </w:rPr>
        <w:t>SFML_TitleScreen</w:t>
      </w:r>
      <w:r w:rsidRPr="005F2B8E">
        <w:rPr>
          <w:b/>
        </w:rPr>
        <w:t>.cpp</w:t>
      </w:r>
      <w:r w:rsidR="00B563BB">
        <w:t>.</w:t>
      </w:r>
      <w:r>
        <w:t xml:space="preserve"> </w:t>
      </w:r>
      <w:r w:rsidR="00E21C97">
        <w:t xml:space="preserve">Open SFML_TitleScreen.h and </w:t>
      </w:r>
      <w:r w:rsidR="008A0328">
        <w:t>delete</w:t>
      </w:r>
      <w:r w:rsidR="00E21C97">
        <w:t xml:space="preserve"> the #include line</w:t>
      </w:r>
      <w:r w:rsidR="008A0328">
        <w:t>:</w:t>
      </w:r>
    </w:p>
    <w:p w:rsidR="00240292" w:rsidRDefault="00E21C97" w:rsidP="00E21C97">
      <w:r w:rsidRPr="00E21C97">
        <w:rPr>
          <w:noProof/>
          <w:lang w:eastAsia="en-GB"/>
        </w:rPr>
        <w:lastRenderedPageBreak/>
        <w:drawing>
          <wp:inline distT="0" distB="0" distL="0" distR="0" wp14:anchorId="6325200F" wp14:editId="224BBDA3">
            <wp:extent cx="4648200" cy="171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48200" cy="171450"/>
                    </a:xfrm>
                    <a:prstGeom prst="rect">
                      <a:avLst/>
                    </a:prstGeom>
                  </pic:spPr>
                </pic:pic>
              </a:graphicData>
            </a:graphic>
          </wp:inline>
        </w:drawing>
      </w:r>
    </w:p>
    <w:p w:rsidR="00E21C97" w:rsidRDefault="008A0328" w:rsidP="00E21C97">
      <w:r>
        <w:t>And replace it with:</w:t>
      </w:r>
    </w:p>
    <w:p w:rsidR="00E21C97" w:rsidRDefault="00E21C97" w:rsidP="00E21C97">
      <w:r w:rsidRPr="00E21C97">
        <w:rPr>
          <w:noProof/>
          <w:lang w:eastAsia="en-GB"/>
        </w:rPr>
        <w:drawing>
          <wp:inline distT="0" distB="0" distL="0" distR="0" wp14:anchorId="09BCB595" wp14:editId="29CCE9D7">
            <wp:extent cx="1933575" cy="161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33575" cy="161925"/>
                    </a:xfrm>
                    <a:prstGeom prst="rect">
                      <a:avLst/>
                    </a:prstGeom>
                  </pic:spPr>
                </pic:pic>
              </a:graphicData>
            </a:graphic>
          </wp:inline>
        </w:drawing>
      </w:r>
    </w:p>
    <w:p w:rsidR="00E21C97" w:rsidRDefault="003A58A6" w:rsidP="00E21C97">
      <w:pPr>
        <w:pStyle w:val="ListParagraph"/>
        <w:numPr>
          <w:ilvl w:val="0"/>
          <w:numId w:val="2"/>
        </w:numPr>
        <w:ind w:left="993" w:hanging="993"/>
        <w:contextualSpacing w:val="0"/>
      </w:pPr>
      <w:r>
        <w:t xml:space="preserve">Change the </w:t>
      </w:r>
      <w:r w:rsidR="00E2566E">
        <w:t xml:space="preserve">prototype of the </w:t>
      </w:r>
      <w:r>
        <w:t>default class constructor to:</w:t>
      </w:r>
    </w:p>
    <w:p w:rsidR="00E21C97" w:rsidRDefault="00E21C97" w:rsidP="00E21C97">
      <w:r w:rsidRPr="00E21C97">
        <w:rPr>
          <w:noProof/>
          <w:lang w:eastAsia="en-GB"/>
        </w:rPr>
        <w:drawing>
          <wp:inline distT="0" distB="0" distL="0" distR="0" wp14:anchorId="2B68E80C" wp14:editId="3C0753D4">
            <wp:extent cx="5505450" cy="219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05450" cy="219075"/>
                    </a:xfrm>
                    <a:prstGeom prst="rect">
                      <a:avLst/>
                    </a:prstGeom>
                  </pic:spPr>
                </pic:pic>
              </a:graphicData>
            </a:graphic>
          </wp:inline>
        </w:drawing>
      </w:r>
    </w:p>
    <w:p w:rsidR="00EE3A69" w:rsidRDefault="00EE3A69" w:rsidP="00E21C97">
      <w:r>
        <w:t>This will allow the constructor to take the texture file name as well as the dimension of the window.</w:t>
      </w:r>
    </w:p>
    <w:p w:rsidR="00E21C97" w:rsidRDefault="00EE3A69" w:rsidP="00E21C97">
      <w:pPr>
        <w:pStyle w:val="ListParagraph"/>
        <w:numPr>
          <w:ilvl w:val="0"/>
          <w:numId w:val="2"/>
        </w:numPr>
        <w:ind w:left="993" w:hanging="993"/>
        <w:contextualSpacing w:val="0"/>
      </w:pPr>
      <w:r>
        <w:t xml:space="preserve">Add a </w:t>
      </w:r>
      <w:r w:rsidRPr="00EE3A69">
        <w:rPr>
          <w:b/>
        </w:rPr>
        <w:t>p</w:t>
      </w:r>
      <w:r w:rsidR="00E21C97" w:rsidRPr="00EE3A69">
        <w:rPr>
          <w:b/>
        </w:rPr>
        <w:t>ublic</w:t>
      </w:r>
      <w:r w:rsidR="00E21C97">
        <w:t xml:space="preserve"> member</w:t>
      </w:r>
      <w:r>
        <w:t xml:space="preserve"> function update() with the following prototype</w:t>
      </w:r>
    </w:p>
    <w:p w:rsidR="00E21C97" w:rsidRDefault="00E21C97" w:rsidP="00E21C97">
      <w:r w:rsidRPr="00E21C97">
        <w:rPr>
          <w:noProof/>
          <w:lang w:eastAsia="en-GB"/>
        </w:rPr>
        <w:drawing>
          <wp:inline distT="0" distB="0" distL="0" distR="0" wp14:anchorId="5EFA7A2C" wp14:editId="4A2DE1F2">
            <wp:extent cx="3105150" cy="228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05150" cy="228600"/>
                    </a:xfrm>
                    <a:prstGeom prst="rect">
                      <a:avLst/>
                    </a:prstGeom>
                  </pic:spPr>
                </pic:pic>
              </a:graphicData>
            </a:graphic>
          </wp:inline>
        </w:drawing>
      </w:r>
    </w:p>
    <w:p w:rsidR="00E21C97" w:rsidRDefault="00EE3A69" w:rsidP="00E21C97">
      <w:pPr>
        <w:pStyle w:val="ListParagraph"/>
        <w:numPr>
          <w:ilvl w:val="0"/>
          <w:numId w:val="2"/>
        </w:numPr>
        <w:ind w:left="993" w:hanging="993"/>
        <w:contextualSpacing w:val="0"/>
      </w:pPr>
      <w:r>
        <w:t xml:space="preserve">Add a </w:t>
      </w:r>
      <w:r>
        <w:rPr>
          <w:b/>
        </w:rPr>
        <w:t>private</w:t>
      </w:r>
      <w:r>
        <w:t xml:space="preserve"> member function draw() with the following prototype</w:t>
      </w:r>
    </w:p>
    <w:p w:rsidR="00E21C97" w:rsidRDefault="00E21C97" w:rsidP="00E21C97">
      <w:r w:rsidRPr="00E21C97">
        <w:rPr>
          <w:noProof/>
          <w:lang w:eastAsia="en-GB"/>
        </w:rPr>
        <w:drawing>
          <wp:inline distT="0" distB="0" distL="0" distR="0" wp14:anchorId="30FE7E8C" wp14:editId="55DAF810">
            <wp:extent cx="5286375" cy="171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86375" cy="171450"/>
                    </a:xfrm>
                    <a:prstGeom prst="rect">
                      <a:avLst/>
                    </a:prstGeom>
                  </pic:spPr>
                </pic:pic>
              </a:graphicData>
            </a:graphic>
          </wp:inline>
        </w:drawing>
      </w:r>
    </w:p>
    <w:p w:rsidR="006D19F3" w:rsidRDefault="006D19F3" w:rsidP="00E21C97">
      <w:r>
        <w:t xml:space="preserve">This function is needed when the object of </w:t>
      </w:r>
      <w:r w:rsidR="000A4531">
        <w:t>a class that has been derived from sf::drawable is passed on to sf::window.draw() function.</w:t>
      </w:r>
    </w:p>
    <w:p w:rsidR="00E21C97" w:rsidRDefault="000A4531" w:rsidP="00E21C97">
      <w:pPr>
        <w:pStyle w:val="ListParagraph"/>
        <w:numPr>
          <w:ilvl w:val="0"/>
          <w:numId w:val="2"/>
        </w:numPr>
        <w:ind w:left="993" w:hanging="993"/>
        <w:contextualSpacing w:val="0"/>
      </w:pPr>
      <w:r>
        <w:t>Declare also the following private member attributes:</w:t>
      </w:r>
    </w:p>
    <w:p w:rsidR="00E21C97" w:rsidRDefault="00161E2A" w:rsidP="00E21C97">
      <w:r w:rsidRPr="00161E2A">
        <w:rPr>
          <w:noProof/>
          <w:lang w:eastAsia="en-GB"/>
        </w:rPr>
        <w:drawing>
          <wp:inline distT="0" distB="0" distL="0" distR="0" wp14:anchorId="24EDEC5A" wp14:editId="143C3D91">
            <wp:extent cx="2562225" cy="14192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562225" cy="1419225"/>
                    </a:xfrm>
                    <a:prstGeom prst="rect">
                      <a:avLst/>
                    </a:prstGeom>
                  </pic:spPr>
                </pic:pic>
              </a:graphicData>
            </a:graphic>
          </wp:inline>
        </w:drawing>
      </w:r>
    </w:p>
    <w:p w:rsidR="00166B9B" w:rsidRDefault="00166B9B" w:rsidP="00E21C97">
      <w:r>
        <w:t>The member attributes names should be self-explanatory. However, if you are unsure</w:t>
      </w:r>
      <w:r w:rsidR="00161E2A">
        <w:t>,</w:t>
      </w:r>
      <w:r>
        <w:t xml:space="preserve"> please ask the tutor about the purpose of any of them.</w:t>
      </w:r>
    </w:p>
    <w:p w:rsidR="00E21C97" w:rsidRDefault="00255BDC" w:rsidP="00E21C97">
      <w:pPr>
        <w:pStyle w:val="ListParagraph"/>
        <w:numPr>
          <w:ilvl w:val="0"/>
          <w:numId w:val="2"/>
        </w:numPr>
        <w:ind w:left="993" w:hanging="993"/>
        <w:contextualSpacing w:val="0"/>
      </w:pPr>
      <w:r>
        <w:t xml:space="preserve">Open </w:t>
      </w:r>
      <w:r w:rsidRPr="005F2B8E">
        <w:rPr>
          <w:b/>
        </w:rPr>
        <w:t>SFML_TitleScreen.</w:t>
      </w:r>
      <w:r>
        <w:rPr>
          <w:b/>
        </w:rPr>
        <w:t>cpp</w:t>
      </w:r>
      <w:r w:rsidR="001F451A">
        <w:t xml:space="preserve">.  Change the </w:t>
      </w:r>
      <w:r w:rsidR="00E2566E">
        <w:t>class constructor interface to match the prototype in step 6.</w:t>
      </w:r>
    </w:p>
    <w:p w:rsidR="00E2566E" w:rsidRDefault="00E2566E" w:rsidP="00E21C97">
      <w:pPr>
        <w:pStyle w:val="ListParagraph"/>
        <w:numPr>
          <w:ilvl w:val="0"/>
          <w:numId w:val="2"/>
        </w:numPr>
        <w:ind w:left="993" w:hanging="993"/>
        <w:contextualSpacing w:val="0"/>
      </w:pPr>
      <w:r>
        <w:t>Inside the constructor</w:t>
      </w:r>
      <w:r w:rsidR="000B24A8">
        <w:t xml:space="preserve">, load the </w:t>
      </w:r>
      <w:r w:rsidR="00376FBB">
        <w:t>image from texturefilename to m_titleScreentexture.</w:t>
      </w:r>
    </w:p>
    <w:p w:rsidR="00376FBB" w:rsidRDefault="00376FBB" w:rsidP="00376FBB">
      <w:r w:rsidRPr="00376FBB">
        <w:rPr>
          <w:noProof/>
          <w:lang w:eastAsia="en-GB"/>
        </w:rPr>
        <w:drawing>
          <wp:inline distT="0" distB="0" distL="0" distR="0" wp14:anchorId="47791412" wp14:editId="2E71B2FC">
            <wp:extent cx="3495675" cy="171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95675" cy="171450"/>
                    </a:xfrm>
                    <a:prstGeom prst="rect">
                      <a:avLst/>
                    </a:prstGeom>
                  </pic:spPr>
                </pic:pic>
              </a:graphicData>
            </a:graphic>
          </wp:inline>
        </w:drawing>
      </w:r>
    </w:p>
    <w:p w:rsidR="00376FBB" w:rsidRDefault="00EE4CB3" w:rsidP="00E21C97">
      <w:pPr>
        <w:pStyle w:val="ListParagraph"/>
        <w:numPr>
          <w:ilvl w:val="0"/>
          <w:numId w:val="2"/>
        </w:numPr>
        <w:ind w:left="993" w:hanging="993"/>
        <w:contextualSpacing w:val="0"/>
      </w:pPr>
      <w:r>
        <w:t>Assign this texture to</w:t>
      </w:r>
      <w:r w:rsidR="002371BE">
        <w:t xml:space="preserve"> m_titleScreenSprite</w:t>
      </w:r>
    </w:p>
    <w:p w:rsidR="002371BE" w:rsidRDefault="002371BE" w:rsidP="002371BE">
      <w:r w:rsidRPr="002371BE">
        <w:rPr>
          <w:noProof/>
          <w:lang w:eastAsia="en-GB"/>
        </w:rPr>
        <w:drawing>
          <wp:inline distT="0" distB="0" distL="0" distR="0" wp14:anchorId="2659ACA0" wp14:editId="0ED91B7D">
            <wp:extent cx="3619500" cy="161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19500" cy="161925"/>
                    </a:xfrm>
                    <a:prstGeom prst="rect">
                      <a:avLst/>
                    </a:prstGeom>
                  </pic:spPr>
                </pic:pic>
              </a:graphicData>
            </a:graphic>
          </wp:inline>
        </w:drawing>
      </w:r>
    </w:p>
    <w:p w:rsidR="00EE4CB3" w:rsidRDefault="00161304" w:rsidP="00E21C97">
      <w:pPr>
        <w:pStyle w:val="ListParagraph"/>
        <w:numPr>
          <w:ilvl w:val="0"/>
          <w:numId w:val="2"/>
        </w:numPr>
        <w:ind w:left="993" w:hanging="993"/>
        <w:contextualSpacing w:val="0"/>
      </w:pPr>
      <w:r>
        <w:t>S</w:t>
      </w:r>
      <w:r w:rsidR="00EE4CB3">
        <w:t>et the texture rectangle to cover the entire texture area</w:t>
      </w:r>
    </w:p>
    <w:p w:rsidR="00EE4CB3" w:rsidRDefault="00EE4CB3" w:rsidP="00EE4CB3">
      <w:r w:rsidRPr="00EE4CB3">
        <w:rPr>
          <w:noProof/>
          <w:lang w:eastAsia="en-GB"/>
        </w:rPr>
        <w:drawing>
          <wp:inline distT="0" distB="0" distL="0" distR="0" wp14:anchorId="6AA4AE7E" wp14:editId="4AC70159">
            <wp:extent cx="5943600" cy="3130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13055"/>
                    </a:xfrm>
                    <a:prstGeom prst="rect">
                      <a:avLst/>
                    </a:prstGeom>
                  </pic:spPr>
                </pic:pic>
              </a:graphicData>
            </a:graphic>
          </wp:inline>
        </w:drawing>
      </w:r>
    </w:p>
    <w:p w:rsidR="002371BE" w:rsidRDefault="00973FA8" w:rsidP="00E21C97">
      <w:pPr>
        <w:pStyle w:val="ListParagraph"/>
        <w:numPr>
          <w:ilvl w:val="0"/>
          <w:numId w:val="2"/>
        </w:numPr>
        <w:ind w:left="993" w:hanging="993"/>
        <w:contextualSpacing w:val="0"/>
      </w:pPr>
      <w:r>
        <w:t>Set the sprite’s position to the top-left corner</w:t>
      </w:r>
    </w:p>
    <w:p w:rsidR="00973FA8" w:rsidRDefault="00973FA8" w:rsidP="00973FA8">
      <w:r w:rsidRPr="00973FA8">
        <w:rPr>
          <w:noProof/>
          <w:lang w:eastAsia="en-GB"/>
        </w:rPr>
        <w:lastRenderedPageBreak/>
        <w:drawing>
          <wp:inline distT="0" distB="0" distL="0" distR="0" wp14:anchorId="00BD81F6" wp14:editId="1505B897">
            <wp:extent cx="2590800" cy="161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90800" cy="161925"/>
                    </a:xfrm>
                    <a:prstGeom prst="rect">
                      <a:avLst/>
                    </a:prstGeom>
                  </pic:spPr>
                </pic:pic>
              </a:graphicData>
            </a:graphic>
          </wp:inline>
        </w:drawing>
      </w:r>
    </w:p>
    <w:p w:rsidR="006C72E0" w:rsidRDefault="001B6016" w:rsidP="00973FA8">
      <w:r>
        <w:t xml:space="preserve">Note that the default sprite’s origin </w:t>
      </w:r>
      <w:r w:rsidR="00A872FB">
        <w:t xml:space="preserve">is </w:t>
      </w:r>
      <w:r w:rsidR="006C72E0">
        <w:t>the top-left corner of the sprite</w:t>
      </w:r>
      <w:r w:rsidR="00914E38">
        <w:t xml:space="preserve">. Hence, the above code will align the top-left corner of the sprite to </w:t>
      </w:r>
      <w:r w:rsidR="006C72E0">
        <w:t>the top-left corner of the screen.</w:t>
      </w:r>
    </w:p>
    <w:p w:rsidR="002371BE" w:rsidRDefault="00707AB0" w:rsidP="00E21C97">
      <w:pPr>
        <w:pStyle w:val="ListParagraph"/>
        <w:numPr>
          <w:ilvl w:val="0"/>
          <w:numId w:val="2"/>
        </w:numPr>
        <w:ind w:left="993" w:hanging="993"/>
        <w:contextualSpacing w:val="0"/>
      </w:pPr>
      <w:r>
        <w:t>Next, we load the image that we want to use to display the “Press any key” message. At the moment we hard-coded this to continue.png.</w:t>
      </w:r>
    </w:p>
    <w:p w:rsidR="00707AB0" w:rsidRDefault="00C71FB7" w:rsidP="00707AB0">
      <w:r w:rsidRPr="00C71FB7">
        <w:rPr>
          <w:noProof/>
          <w:lang w:eastAsia="en-GB"/>
        </w:rPr>
        <w:drawing>
          <wp:inline distT="0" distB="0" distL="0" distR="0" wp14:anchorId="6D070EF6" wp14:editId="42D5E615">
            <wp:extent cx="4152900" cy="171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52900" cy="171450"/>
                    </a:xfrm>
                    <a:prstGeom prst="rect">
                      <a:avLst/>
                    </a:prstGeom>
                  </pic:spPr>
                </pic:pic>
              </a:graphicData>
            </a:graphic>
          </wp:inline>
        </w:drawing>
      </w:r>
    </w:p>
    <w:p w:rsidR="00251DDA" w:rsidRDefault="00C71FB7" w:rsidP="00E21C97">
      <w:pPr>
        <w:pStyle w:val="ListParagraph"/>
        <w:numPr>
          <w:ilvl w:val="0"/>
          <w:numId w:val="2"/>
        </w:numPr>
        <w:ind w:left="993" w:hanging="993"/>
        <w:contextualSpacing w:val="0"/>
      </w:pPr>
      <w:r>
        <w:t>Assign this texture to m_</w:t>
      </w:r>
      <w:r w:rsidR="006C72E0">
        <w:t>message</w:t>
      </w:r>
      <w:r>
        <w:t>Sprite</w:t>
      </w:r>
    </w:p>
    <w:p w:rsidR="00C71FB7" w:rsidRDefault="006C72E0" w:rsidP="00C71FB7">
      <w:r w:rsidRPr="006C72E0">
        <w:rPr>
          <w:noProof/>
          <w:lang w:eastAsia="en-GB"/>
        </w:rPr>
        <w:drawing>
          <wp:inline distT="0" distB="0" distL="0" distR="0" wp14:anchorId="1EF30A19" wp14:editId="142AED61">
            <wp:extent cx="3067050" cy="1619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67050" cy="161925"/>
                    </a:xfrm>
                    <a:prstGeom prst="rect">
                      <a:avLst/>
                    </a:prstGeom>
                  </pic:spPr>
                </pic:pic>
              </a:graphicData>
            </a:graphic>
          </wp:inline>
        </w:drawing>
      </w:r>
    </w:p>
    <w:p w:rsidR="002371BE" w:rsidRDefault="00251DDA" w:rsidP="00E21C97">
      <w:pPr>
        <w:pStyle w:val="ListParagraph"/>
        <w:numPr>
          <w:ilvl w:val="0"/>
          <w:numId w:val="2"/>
        </w:numPr>
        <w:ind w:left="993" w:hanging="993"/>
        <w:contextualSpacing w:val="0"/>
      </w:pPr>
      <w:r>
        <w:t>We want to place this</w:t>
      </w:r>
      <w:r w:rsidR="000554C1">
        <w:t xml:space="preserve"> message bitmap at (½ width, ¾ height)</w:t>
      </w:r>
      <w:r w:rsidR="008E6418">
        <w:t xml:space="preserve"> on the screen.</w:t>
      </w:r>
    </w:p>
    <w:p w:rsidR="00E21C97" w:rsidRDefault="000E3CAA" w:rsidP="00E21C97">
      <w:r w:rsidRPr="000E3CAA">
        <w:rPr>
          <w:noProof/>
          <w:lang w:eastAsia="en-GB"/>
        </w:rPr>
        <w:drawing>
          <wp:inline distT="0" distB="0" distL="0" distR="0" wp14:anchorId="3BD95950" wp14:editId="7AD9F6AD">
            <wp:extent cx="4772025" cy="1619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72025" cy="161925"/>
                    </a:xfrm>
                    <a:prstGeom prst="rect">
                      <a:avLst/>
                    </a:prstGeom>
                  </pic:spPr>
                </pic:pic>
              </a:graphicData>
            </a:graphic>
          </wp:inline>
        </w:drawing>
      </w:r>
    </w:p>
    <w:p w:rsidR="008E6418" w:rsidRDefault="008E6418" w:rsidP="00E21C97">
      <w:r>
        <w:t xml:space="preserve">And we want it to be centred on the texture’s </w:t>
      </w:r>
      <w:r w:rsidR="00BE289D">
        <w:t>area</w:t>
      </w:r>
      <w:r>
        <w:t>.</w:t>
      </w:r>
    </w:p>
    <w:p w:rsidR="00435928" w:rsidRDefault="00435928" w:rsidP="00E21C97">
      <w:r w:rsidRPr="00435928">
        <w:rPr>
          <w:noProof/>
          <w:lang w:eastAsia="en-GB"/>
        </w:rPr>
        <w:drawing>
          <wp:inline distT="0" distB="0" distL="0" distR="0" wp14:anchorId="1685CE2F" wp14:editId="0D192F32">
            <wp:extent cx="4733925" cy="3143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33925" cy="314325"/>
                    </a:xfrm>
                    <a:prstGeom prst="rect">
                      <a:avLst/>
                    </a:prstGeom>
                  </pic:spPr>
                </pic:pic>
              </a:graphicData>
            </a:graphic>
          </wp:inline>
        </w:drawing>
      </w:r>
    </w:p>
    <w:p w:rsidR="00E21C97" w:rsidRDefault="00435928" w:rsidP="00E21C97">
      <w:pPr>
        <w:pStyle w:val="ListParagraph"/>
        <w:numPr>
          <w:ilvl w:val="0"/>
          <w:numId w:val="2"/>
        </w:numPr>
        <w:ind w:left="993" w:hanging="993"/>
        <w:contextualSpacing w:val="0"/>
      </w:pPr>
      <w:r>
        <w:t>Set the texture rectangle to cover the entire texture area</w:t>
      </w:r>
      <w:r w:rsidR="00BE289D">
        <w:t>.</w:t>
      </w:r>
    </w:p>
    <w:p w:rsidR="00435928" w:rsidRDefault="00435928" w:rsidP="00435928">
      <w:r w:rsidRPr="00435928">
        <w:rPr>
          <w:noProof/>
          <w:lang w:eastAsia="en-GB"/>
        </w:rPr>
        <w:drawing>
          <wp:inline distT="0" distB="0" distL="0" distR="0" wp14:anchorId="29B838CB" wp14:editId="6E6933F1">
            <wp:extent cx="5791200" cy="1809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91200" cy="180975"/>
                    </a:xfrm>
                    <a:prstGeom prst="rect">
                      <a:avLst/>
                    </a:prstGeom>
                  </pic:spPr>
                </pic:pic>
              </a:graphicData>
            </a:graphic>
          </wp:inline>
        </w:drawing>
      </w:r>
    </w:p>
    <w:p w:rsidR="00435928" w:rsidRDefault="008D252A" w:rsidP="00E21C97">
      <w:pPr>
        <w:pStyle w:val="ListParagraph"/>
        <w:numPr>
          <w:ilvl w:val="0"/>
          <w:numId w:val="2"/>
        </w:numPr>
        <w:ind w:left="993" w:hanging="993"/>
        <w:contextualSpacing w:val="0"/>
      </w:pPr>
      <w:r>
        <w:t>We can set the initial tint of the</w:t>
      </w:r>
      <w:r w:rsidR="001B44F8">
        <w:t xml:space="preserve"> image to red colour</w:t>
      </w:r>
    </w:p>
    <w:p w:rsidR="001B44F8" w:rsidRDefault="001B44F8" w:rsidP="001B44F8">
      <w:r w:rsidRPr="001B44F8">
        <w:rPr>
          <w:noProof/>
          <w:lang w:eastAsia="en-GB"/>
        </w:rPr>
        <w:drawing>
          <wp:inline distT="0" distB="0" distL="0" distR="0" wp14:anchorId="6205B0BB" wp14:editId="0F59DD43">
            <wp:extent cx="3200400" cy="228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200400" cy="228600"/>
                    </a:xfrm>
                    <a:prstGeom prst="rect">
                      <a:avLst/>
                    </a:prstGeom>
                  </pic:spPr>
                </pic:pic>
              </a:graphicData>
            </a:graphic>
          </wp:inline>
        </w:drawing>
      </w:r>
    </w:p>
    <w:p w:rsidR="00435928" w:rsidRDefault="00852D7D" w:rsidP="00E21C97">
      <w:pPr>
        <w:pStyle w:val="ListParagraph"/>
        <w:numPr>
          <w:ilvl w:val="0"/>
          <w:numId w:val="2"/>
        </w:numPr>
        <w:ind w:left="993" w:hanging="993"/>
        <w:contextualSpacing w:val="0"/>
      </w:pPr>
      <w:r>
        <w:t>Next, we set the parameters to control the flashing of the message sprite.</w:t>
      </w:r>
      <w:r w:rsidR="000F02F9">
        <w:t xml:space="preserve"> First, we reset the time counter to zero and set the flashing time to 0.2 seconds.</w:t>
      </w:r>
    </w:p>
    <w:p w:rsidR="000F02F9" w:rsidRDefault="000F02F9" w:rsidP="000F02F9">
      <w:r w:rsidRPr="000F02F9">
        <w:rPr>
          <w:noProof/>
          <w:lang w:eastAsia="en-GB"/>
        </w:rPr>
        <w:drawing>
          <wp:inline distT="0" distB="0" distL="0" distR="0" wp14:anchorId="5E02BB41" wp14:editId="29D68B7A">
            <wp:extent cx="2590800" cy="323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90800" cy="323850"/>
                    </a:xfrm>
                    <a:prstGeom prst="rect">
                      <a:avLst/>
                    </a:prstGeom>
                  </pic:spPr>
                </pic:pic>
              </a:graphicData>
            </a:graphic>
          </wp:inline>
        </w:drawing>
      </w:r>
    </w:p>
    <w:p w:rsidR="006E31AC" w:rsidRDefault="006E31AC" w:rsidP="000F02F9">
      <w:r>
        <w:t>This completes the implementation of the class constructor.</w:t>
      </w:r>
    </w:p>
    <w:p w:rsidR="000F02F9" w:rsidRDefault="006E31AC" w:rsidP="00E21C97">
      <w:pPr>
        <w:pStyle w:val="ListParagraph"/>
        <w:numPr>
          <w:ilvl w:val="0"/>
          <w:numId w:val="2"/>
        </w:numPr>
        <w:ind w:left="993" w:hanging="993"/>
        <w:contextualSpacing w:val="0"/>
      </w:pPr>
      <w:r>
        <w:t>As for the class deconstructor, we leave it blank as before.</w:t>
      </w:r>
    </w:p>
    <w:p w:rsidR="006E31AC" w:rsidRDefault="00140ED3" w:rsidP="00E21C97">
      <w:pPr>
        <w:pStyle w:val="ListParagraph"/>
        <w:numPr>
          <w:ilvl w:val="0"/>
          <w:numId w:val="2"/>
        </w:numPr>
        <w:ind w:left="993" w:hanging="993"/>
        <w:contextualSpacing w:val="0"/>
      </w:pPr>
      <w:r>
        <w:t>The class’ update() member function will essentially change the tint of the message sprite from red to white every 0.2 second (as was set earlier). Here is the implementation:</w:t>
      </w:r>
    </w:p>
    <w:p w:rsidR="00140ED3" w:rsidRDefault="00984D09" w:rsidP="00140ED3">
      <w:r w:rsidRPr="00984D09">
        <w:rPr>
          <w:noProof/>
          <w:lang w:eastAsia="en-GB"/>
        </w:rPr>
        <w:lastRenderedPageBreak/>
        <w:drawing>
          <wp:inline distT="0" distB="0" distL="0" distR="0" wp14:anchorId="41C8247B" wp14:editId="362C53D5">
            <wp:extent cx="4267200" cy="23431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67200" cy="2343150"/>
                    </a:xfrm>
                    <a:prstGeom prst="rect">
                      <a:avLst/>
                    </a:prstGeom>
                  </pic:spPr>
                </pic:pic>
              </a:graphicData>
            </a:graphic>
          </wp:inline>
        </w:drawing>
      </w:r>
    </w:p>
    <w:p w:rsidR="00140ED3" w:rsidRDefault="00AF3F48" w:rsidP="00E21C97">
      <w:pPr>
        <w:pStyle w:val="ListParagraph"/>
        <w:numPr>
          <w:ilvl w:val="0"/>
          <w:numId w:val="2"/>
        </w:numPr>
        <w:ind w:left="993" w:hanging="993"/>
        <w:contextualSpacing w:val="0"/>
      </w:pPr>
      <w:r>
        <w:t>T</w:t>
      </w:r>
      <w:r w:rsidR="009218CD">
        <w:t xml:space="preserve">he </w:t>
      </w:r>
      <w:r>
        <w:t>class’ draw() member function simply draws the m_titleScreenSprite and m_messageSprite (in that order).</w:t>
      </w:r>
    </w:p>
    <w:p w:rsidR="00984D09" w:rsidRDefault="00984D09" w:rsidP="00984D09">
      <w:r w:rsidRPr="00984D09">
        <w:rPr>
          <w:noProof/>
          <w:lang w:eastAsia="en-GB"/>
        </w:rPr>
        <w:drawing>
          <wp:inline distT="0" distB="0" distL="0" distR="0" wp14:anchorId="74899E0C" wp14:editId="5E81333C">
            <wp:extent cx="5676900" cy="11049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76900" cy="1104900"/>
                    </a:xfrm>
                    <a:prstGeom prst="rect">
                      <a:avLst/>
                    </a:prstGeom>
                  </pic:spPr>
                </pic:pic>
              </a:graphicData>
            </a:graphic>
          </wp:inline>
        </w:drawing>
      </w:r>
    </w:p>
    <w:p w:rsidR="00984D09" w:rsidRDefault="00984D09" w:rsidP="00AF3F48"/>
    <w:p w:rsidR="00AF3F48" w:rsidRPr="006D64B3" w:rsidRDefault="00AF3F48" w:rsidP="00AF3F48">
      <w:pPr>
        <w:rPr>
          <w:b/>
        </w:rPr>
      </w:pPr>
      <w:r w:rsidRPr="006D64B3">
        <w:rPr>
          <w:b/>
        </w:rPr>
        <w:t xml:space="preserve">Using the </w:t>
      </w:r>
      <w:r w:rsidR="006D64B3" w:rsidRPr="006D64B3">
        <w:rPr>
          <w:b/>
        </w:rPr>
        <w:t>SFML_TitleScreen class</w:t>
      </w:r>
    </w:p>
    <w:p w:rsidR="00E21C97" w:rsidRDefault="00E83C91" w:rsidP="00E83C91">
      <w:r>
        <w:t xml:space="preserve">We are going to use the SFML_TitleScreen class to display a more interesting title screen than just a simple text as before. </w:t>
      </w:r>
    </w:p>
    <w:p w:rsidR="00E21C97" w:rsidRDefault="00705759" w:rsidP="00E21C97">
      <w:pPr>
        <w:pStyle w:val="ListParagraph"/>
        <w:numPr>
          <w:ilvl w:val="0"/>
          <w:numId w:val="2"/>
        </w:numPr>
        <w:ind w:left="993" w:hanging="993"/>
        <w:contextualSpacing w:val="0"/>
      </w:pPr>
      <w:r>
        <w:t xml:space="preserve">Open </w:t>
      </w:r>
      <w:r w:rsidRPr="00871C66">
        <w:rPr>
          <w:b/>
        </w:rPr>
        <w:t>SFML_Application.h</w:t>
      </w:r>
      <w:r>
        <w:t>. Add the following #include line</w:t>
      </w:r>
    </w:p>
    <w:p w:rsidR="00E21C97" w:rsidRDefault="00705759" w:rsidP="00705759">
      <w:r w:rsidRPr="00705759">
        <w:rPr>
          <w:noProof/>
          <w:lang w:eastAsia="en-GB"/>
        </w:rPr>
        <w:drawing>
          <wp:inline distT="0" distB="0" distL="0" distR="0" wp14:anchorId="19C46226" wp14:editId="038E24F8">
            <wp:extent cx="1981200" cy="180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81200" cy="180975"/>
                    </a:xfrm>
                    <a:prstGeom prst="rect">
                      <a:avLst/>
                    </a:prstGeom>
                  </pic:spPr>
                </pic:pic>
              </a:graphicData>
            </a:graphic>
          </wp:inline>
        </w:drawing>
      </w:r>
    </w:p>
    <w:p w:rsidR="00705759" w:rsidRDefault="00871C66" w:rsidP="00E21C97">
      <w:pPr>
        <w:pStyle w:val="ListParagraph"/>
        <w:numPr>
          <w:ilvl w:val="0"/>
          <w:numId w:val="2"/>
        </w:numPr>
        <w:ind w:left="993" w:hanging="993"/>
        <w:contextualSpacing w:val="0"/>
      </w:pPr>
      <w:r>
        <w:t>Add the following private member attribute to the SFML_Application class</w:t>
      </w:r>
    </w:p>
    <w:p w:rsidR="00705759" w:rsidRDefault="00871C66" w:rsidP="00871C66">
      <w:r w:rsidRPr="00871C66">
        <w:rPr>
          <w:noProof/>
          <w:lang w:eastAsia="en-GB"/>
        </w:rPr>
        <w:drawing>
          <wp:inline distT="0" distB="0" distL="0" distR="0" wp14:anchorId="0918070B" wp14:editId="2C2BF544">
            <wp:extent cx="3200400" cy="3714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00400" cy="371475"/>
                    </a:xfrm>
                    <a:prstGeom prst="rect">
                      <a:avLst/>
                    </a:prstGeom>
                  </pic:spPr>
                </pic:pic>
              </a:graphicData>
            </a:graphic>
          </wp:inline>
        </w:drawing>
      </w:r>
    </w:p>
    <w:p w:rsidR="00E21C97" w:rsidRDefault="00871C66" w:rsidP="00E21C97">
      <w:pPr>
        <w:pStyle w:val="ListParagraph"/>
        <w:numPr>
          <w:ilvl w:val="0"/>
          <w:numId w:val="2"/>
        </w:numPr>
        <w:ind w:left="993" w:hanging="993"/>
        <w:contextualSpacing w:val="0"/>
      </w:pPr>
      <w:r>
        <w:t xml:space="preserve">Open </w:t>
      </w:r>
      <w:r w:rsidRPr="00871C66">
        <w:rPr>
          <w:b/>
        </w:rPr>
        <w:t>SFML_Application.</w:t>
      </w:r>
      <w:r>
        <w:rPr>
          <w:b/>
        </w:rPr>
        <w:t>cpp</w:t>
      </w:r>
      <w:r>
        <w:t xml:space="preserve">. In the </w:t>
      </w:r>
      <w:r w:rsidR="00E21C97">
        <w:t xml:space="preserve">SFML_Application </w:t>
      </w:r>
      <w:r>
        <w:t xml:space="preserve">class </w:t>
      </w:r>
      <w:r w:rsidR="00E21C97">
        <w:t xml:space="preserve">constructor </w:t>
      </w:r>
      <w:r>
        <w:t xml:space="preserve">add the following to the </w:t>
      </w:r>
      <w:r w:rsidR="00E21C97">
        <w:t xml:space="preserve">Member </w:t>
      </w:r>
      <w:r w:rsidR="009D6854">
        <w:t>Initializers</w:t>
      </w:r>
      <w:r w:rsidR="00E21C97">
        <w:t xml:space="preserve"> List</w:t>
      </w:r>
    </w:p>
    <w:p w:rsidR="00E21C97" w:rsidRDefault="00E21C97" w:rsidP="00E21C97">
      <w:r w:rsidRPr="00E21C97">
        <w:rPr>
          <w:noProof/>
          <w:lang w:eastAsia="en-GB"/>
        </w:rPr>
        <w:drawing>
          <wp:inline distT="0" distB="0" distL="0" distR="0" wp14:anchorId="3ED8C2CE" wp14:editId="11E8C95F">
            <wp:extent cx="5181600" cy="180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81600" cy="180975"/>
                    </a:xfrm>
                    <a:prstGeom prst="rect">
                      <a:avLst/>
                    </a:prstGeom>
                  </pic:spPr>
                </pic:pic>
              </a:graphicData>
            </a:graphic>
          </wp:inline>
        </w:drawing>
      </w:r>
    </w:p>
    <w:p w:rsidR="009D6854" w:rsidRDefault="009D6854" w:rsidP="00E21C97">
      <w:r>
        <w:t>This will create the title screen object using the specified image.</w:t>
      </w:r>
    </w:p>
    <w:p w:rsidR="009D6854" w:rsidRDefault="00AF7DC6" w:rsidP="00E21C97">
      <w:pPr>
        <w:pStyle w:val="ListParagraph"/>
        <w:numPr>
          <w:ilvl w:val="0"/>
          <w:numId w:val="2"/>
        </w:numPr>
        <w:ind w:left="993" w:hanging="993"/>
        <w:contextualSpacing w:val="0"/>
      </w:pPr>
      <w:r>
        <w:t>This would be a good time to d</w:t>
      </w:r>
      <w:r w:rsidR="009D6854">
        <w:t xml:space="preserve">ownload the </w:t>
      </w:r>
      <w:r w:rsidR="009D6854" w:rsidRPr="00AF7DC6">
        <w:rPr>
          <w:b/>
        </w:rPr>
        <w:t>title-screen.png</w:t>
      </w:r>
      <w:r w:rsidR="009D6854">
        <w:t xml:space="preserve"> and </w:t>
      </w:r>
      <w:r w:rsidR="009D6854" w:rsidRPr="00AF7DC6">
        <w:rPr>
          <w:b/>
        </w:rPr>
        <w:t>continue.png</w:t>
      </w:r>
      <w:r w:rsidR="009D6854">
        <w:t xml:space="preserve"> from the Blackboard and save them to the </w:t>
      </w:r>
      <w:r w:rsidR="009D6854" w:rsidRPr="00AF7DC6">
        <w:rPr>
          <w:b/>
        </w:rPr>
        <w:t>/Media/Textures/</w:t>
      </w:r>
      <w:r w:rsidR="009D6854">
        <w:t xml:space="preserve"> folder</w:t>
      </w:r>
      <w:r>
        <w:t>.</w:t>
      </w:r>
    </w:p>
    <w:p w:rsidR="00E21C97" w:rsidRDefault="00AF7DC6" w:rsidP="00E21C97">
      <w:pPr>
        <w:pStyle w:val="ListParagraph"/>
        <w:numPr>
          <w:ilvl w:val="0"/>
          <w:numId w:val="2"/>
        </w:numPr>
        <w:ind w:left="993" w:hanging="993"/>
        <w:contextualSpacing w:val="0"/>
      </w:pPr>
      <w:r>
        <w:t xml:space="preserve">Still in the </w:t>
      </w:r>
      <w:r w:rsidRPr="00063937">
        <w:t>SFML_Application.cpp</w:t>
      </w:r>
      <w:r>
        <w:t xml:space="preserve"> file, find the </w:t>
      </w:r>
      <w:r w:rsidRPr="00063937">
        <w:rPr>
          <w:b/>
        </w:rPr>
        <w:t>update()</w:t>
      </w:r>
      <w:r>
        <w:t xml:space="preserve"> function. </w:t>
      </w:r>
      <w:r w:rsidR="005B684F">
        <w:t>Find the part in the switch-case statement for TITLESCREEN</w:t>
      </w:r>
    </w:p>
    <w:p w:rsidR="00E21C97" w:rsidRDefault="00E21C97" w:rsidP="00E21C97">
      <w:r w:rsidRPr="00E21C97">
        <w:rPr>
          <w:noProof/>
          <w:lang w:eastAsia="en-GB"/>
        </w:rPr>
        <w:drawing>
          <wp:inline distT="0" distB="0" distL="0" distR="0" wp14:anchorId="29C2D469" wp14:editId="325B8CA6">
            <wp:extent cx="1181100" cy="152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181100" cy="152400"/>
                    </a:xfrm>
                    <a:prstGeom prst="rect">
                      <a:avLst/>
                    </a:prstGeom>
                  </pic:spPr>
                </pic:pic>
              </a:graphicData>
            </a:graphic>
          </wp:inline>
        </w:drawing>
      </w:r>
    </w:p>
    <w:p w:rsidR="00E21C97" w:rsidRDefault="005B684F" w:rsidP="00E21C97">
      <w:r>
        <w:lastRenderedPageBreak/>
        <w:t>And r</w:t>
      </w:r>
      <w:r w:rsidR="00E21C97">
        <w:t>eplace</w:t>
      </w:r>
      <w:r>
        <w:t xml:space="preserve"> the line</w:t>
      </w:r>
    </w:p>
    <w:p w:rsidR="00E21C97" w:rsidRDefault="00E21C97" w:rsidP="00E21C97">
      <w:r w:rsidRPr="00E21C97">
        <w:rPr>
          <w:noProof/>
          <w:lang w:eastAsia="en-GB"/>
        </w:rPr>
        <w:drawing>
          <wp:inline distT="0" distB="0" distL="0" distR="0" wp14:anchorId="3925B9DF" wp14:editId="7758804B">
            <wp:extent cx="2743200" cy="171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43200" cy="171450"/>
                    </a:xfrm>
                    <a:prstGeom prst="rect">
                      <a:avLst/>
                    </a:prstGeom>
                  </pic:spPr>
                </pic:pic>
              </a:graphicData>
            </a:graphic>
          </wp:inline>
        </w:drawing>
      </w:r>
    </w:p>
    <w:p w:rsidR="00E21C97" w:rsidRDefault="005B684F" w:rsidP="00E21C97">
      <w:r>
        <w:t>with</w:t>
      </w:r>
    </w:p>
    <w:p w:rsidR="00E21C97" w:rsidRDefault="00E21C97" w:rsidP="00E21C97">
      <w:r w:rsidRPr="00E21C97">
        <w:rPr>
          <w:noProof/>
          <w:lang w:eastAsia="en-GB"/>
        </w:rPr>
        <w:drawing>
          <wp:inline distT="0" distB="0" distL="0" distR="0" wp14:anchorId="325FF502" wp14:editId="12C0AF8F">
            <wp:extent cx="2324100" cy="161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324100" cy="161925"/>
                    </a:xfrm>
                    <a:prstGeom prst="rect">
                      <a:avLst/>
                    </a:prstGeom>
                  </pic:spPr>
                </pic:pic>
              </a:graphicData>
            </a:graphic>
          </wp:inline>
        </w:drawing>
      </w:r>
    </w:p>
    <w:p w:rsidR="00C240A8" w:rsidRDefault="00063937" w:rsidP="00E21C97">
      <w:pPr>
        <w:pStyle w:val="ListParagraph"/>
        <w:numPr>
          <w:ilvl w:val="0"/>
          <w:numId w:val="2"/>
        </w:numPr>
        <w:ind w:left="993" w:hanging="993"/>
        <w:contextualSpacing w:val="0"/>
      </w:pPr>
      <w:r>
        <w:t xml:space="preserve">Find the </w:t>
      </w:r>
      <w:r w:rsidRPr="00315B84">
        <w:rPr>
          <w:b/>
        </w:rPr>
        <w:t>render()</w:t>
      </w:r>
      <w:r>
        <w:t xml:space="preserve"> function</w:t>
      </w:r>
      <w:r w:rsidR="00315B84">
        <w:t xml:space="preserve"> and replace the statement </w:t>
      </w:r>
    </w:p>
    <w:p w:rsidR="00C240A8" w:rsidRDefault="00C240A8" w:rsidP="00C240A8">
      <w:r w:rsidRPr="00C240A8">
        <w:rPr>
          <w:noProof/>
          <w:lang w:eastAsia="en-GB"/>
        </w:rPr>
        <w:drawing>
          <wp:inline distT="0" distB="0" distL="0" distR="0">
            <wp:extent cx="2095500" cy="533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5500" cy="533400"/>
                    </a:xfrm>
                    <a:prstGeom prst="rect">
                      <a:avLst/>
                    </a:prstGeom>
                    <a:noFill/>
                    <a:ln>
                      <a:noFill/>
                    </a:ln>
                  </pic:spPr>
                </pic:pic>
              </a:graphicData>
            </a:graphic>
          </wp:inline>
        </w:drawing>
      </w:r>
    </w:p>
    <w:p w:rsidR="00C240A8" w:rsidRDefault="00C240A8" w:rsidP="00C240A8">
      <w:r>
        <w:t>with</w:t>
      </w:r>
    </w:p>
    <w:p w:rsidR="00C240A8" w:rsidRDefault="00C240A8" w:rsidP="00C240A8">
      <w:r w:rsidRPr="00C240A8">
        <w:rPr>
          <w:noProof/>
          <w:lang w:eastAsia="en-GB"/>
        </w:rPr>
        <w:drawing>
          <wp:inline distT="0" distB="0" distL="0" distR="0">
            <wp:extent cx="1987550" cy="29578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87550" cy="2957830"/>
                    </a:xfrm>
                    <a:prstGeom prst="rect">
                      <a:avLst/>
                    </a:prstGeom>
                    <a:noFill/>
                    <a:ln>
                      <a:noFill/>
                    </a:ln>
                  </pic:spPr>
                </pic:pic>
              </a:graphicData>
            </a:graphic>
          </wp:inline>
        </w:drawing>
      </w:r>
    </w:p>
    <w:p w:rsidR="00E21C97" w:rsidRDefault="00FA41A1" w:rsidP="00E21C97">
      <w:pPr>
        <w:pStyle w:val="ListParagraph"/>
        <w:numPr>
          <w:ilvl w:val="0"/>
          <w:numId w:val="2"/>
        </w:numPr>
        <w:ind w:left="993" w:hanging="993"/>
        <w:contextualSpacing w:val="0"/>
      </w:pPr>
      <w:bookmarkStart w:id="1" w:name="_GoBack"/>
      <w:bookmarkEnd w:id="1"/>
      <w:r>
        <w:t>You should now be able to build the program witho</w:t>
      </w:r>
      <w:r w:rsidR="00154925">
        <w:t>ut any errors. If there are any, try to fix them yourself. If you need assistance let the tutor know.</w:t>
      </w:r>
    </w:p>
    <w:p w:rsidR="00154925" w:rsidRDefault="00154925" w:rsidP="00E21C97">
      <w:pPr>
        <w:pStyle w:val="ListParagraph"/>
        <w:numPr>
          <w:ilvl w:val="0"/>
          <w:numId w:val="2"/>
        </w:numPr>
        <w:ind w:left="993" w:hanging="993"/>
        <w:contextualSpacing w:val="0"/>
      </w:pPr>
      <w:r>
        <w:t>Run the program and observe the result.</w:t>
      </w:r>
    </w:p>
    <w:p w:rsidR="00DD2F45" w:rsidRDefault="00DD2F45" w:rsidP="00116872">
      <w:pPr>
        <w:rPr>
          <w:b/>
        </w:rPr>
      </w:pPr>
    </w:p>
    <w:p w:rsidR="00116872" w:rsidRPr="00B7551A" w:rsidRDefault="00DD2F45" w:rsidP="00116872">
      <w:pPr>
        <w:rPr>
          <w:b/>
        </w:rPr>
      </w:pPr>
      <w:r>
        <w:rPr>
          <w:b/>
        </w:rPr>
        <w:t>Additional Challenges</w:t>
      </w:r>
    </w:p>
    <w:p w:rsidR="00116872" w:rsidRDefault="00DD2F45" w:rsidP="00C6325C">
      <w:pPr>
        <w:pStyle w:val="ListParagraph"/>
        <w:numPr>
          <w:ilvl w:val="0"/>
          <w:numId w:val="32"/>
        </w:numPr>
      </w:pPr>
      <w:r>
        <w:t>Try design</w:t>
      </w:r>
      <w:r w:rsidR="00655EE0">
        <w:t>ing</w:t>
      </w:r>
      <w:r>
        <w:t xml:space="preserve"> your own title and message images using any image editing software. You can use</w:t>
      </w:r>
      <w:r w:rsidR="00C6325C">
        <w:t xml:space="preserve"> the internet to browse any images for inspiration. The theme for the game would be zombies and horror.</w:t>
      </w:r>
    </w:p>
    <w:p w:rsidR="00C6325C" w:rsidRDefault="00C6325C" w:rsidP="00C6325C">
      <w:pPr>
        <w:pStyle w:val="ListParagraph"/>
        <w:numPr>
          <w:ilvl w:val="0"/>
          <w:numId w:val="32"/>
        </w:numPr>
      </w:pPr>
      <w:r>
        <w:t>Use the images in the application you created.</w:t>
      </w:r>
    </w:p>
    <w:p w:rsidR="002A2A11" w:rsidRDefault="002A2A11" w:rsidP="00240292">
      <w:pPr>
        <w:spacing w:before="0"/>
      </w:pPr>
    </w:p>
    <w:p w:rsidR="002A2A11" w:rsidRDefault="002A2A11" w:rsidP="002A2A11">
      <w:pPr>
        <w:spacing w:before="0"/>
      </w:pPr>
    </w:p>
    <w:p w:rsidR="002A2A11" w:rsidRDefault="002A2A11" w:rsidP="002A2A11">
      <w:pPr>
        <w:spacing w:before="0"/>
      </w:pPr>
    </w:p>
    <w:p w:rsidR="002A2A11" w:rsidRDefault="002A2A11" w:rsidP="002A2A11">
      <w:pPr>
        <w:spacing w:before="0"/>
      </w:pPr>
    </w:p>
    <w:p w:rsidR="00B7551A" w:rsidRDefault="002A2A11" w:rsidP="002A2A11">
      <w:pPr>
        <w:spacing w:before="0"/>
      </w:pPr>
      <w:r>
        <w:lastRenderedPageBreak/>
        <w:t xml:space="preserve"> </w:t>
      </w:r>
      <w:r w:rsidR="00B7551A">
        <w:br w:type="page"/>
      </w:r>
    </w:p>
    <w:p w:rsidR="00AF7400" w:rsidRDefault="00AF7400" w:rsidP="00AF7400">
      <w:pPr>
        <w:pStyle w:val="Heading1"/>
      </w:pPr>
      <w:bookmarkStart w:id="2" w:name="_Toc474333394"/>
      <w:r>
        <w:lastRenderedPageBreak/>
        <w:t>Game Menu</w:t>
      </w:r>
      <w:bookmarkEnd w:id="2"/>
    </w:p>
    <w:p w:rsidR="00AF7400" w:rsidRPr="00B7551A" w:rsidRDefault="00AF7400" w:rsidP="00AF7400">
      <w:pPr>
        <w:rPr>
          <w:b/>
        </w:rPr>
      </w:pPr>
      <w:r w:rsidRPr="00B7551A">
        <w:rPr>
          <w:b/>
        </w:rPr>
        <w:t>Introduction</w:t>
      </w:r>
    </w:p>
    <w:p w:rsidR="00AF7400" w:rsidRDefault="005933D8" w:rsidP="00AF7400">
      <w:r>
        <w:t>In this part of the workshop we are going to add a menu to our application. The menu will look like Figure 2 below and will replace the bland on-screen text message we currently have.</w:t>
      </w:r>
    </w:p>
    <w:p w:rsidR="00677159" w:rsidRDefault="00677159" w:rsidP="00677159">
      <w:pPr>
        <w:jc w:val="center"/>
      </w:pPr>
      <w:r w:rsidRPr="00677159">
        <w:rPr>
          <w:noProof/>
          <w:lang w:eastAsia="en-GB"/>
        </w:rPr>
        <w:drawing>
          <wp:inline distT="0" distB="0" distL="0" distR="0" wp14:anchorId="595A5415" wp14:editId="557BAFF6">
            <wp:extent cx="4755278" cy="297611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57638" cy="2977590"/>
                    </a:xfrm>
                    <a:prstGeom prst="rect">
                      <a:avLst/>
                    </a:prstGeom>
                  </pic:spPr>
                </pic:pic>
              </a:graphicData>
            </a:graphic>
          </wp:inline>
        </w:drawing>
      </w:r>
    </w:p>
    <w:p w:rsidR="00677159" w:rsidRDefault="00677159" w:rsidP="00677159">
      <w:pPr>
        <w:jc w:val="center"/>
      </w:pPr>
      <w:r w:rsidRPr="00677159">
        <w:rPr>
          <w:b/>
        </w:rPr>
        <w:t>Figure 2</w:t>
      </w:r>
      <w:r>
        <w:t>. The look of the Game Menu we will be creating</w:t>
      </w:r>
    </w:p>
    <w:p w:rsidR="00AF7400" w:rsidRDefault="00D623B7" w:rsidP="00AF7400">
      <w:r>
        <w:t>You</w:t>
      </w:r>
      <w:r w:rsidR="00AF7400">
        <w:t xml:space="preserve"> need to have completed </w:t>
      </w:r>
      <w:r>
        <w:t>the previous section</w:t>
      </w:r>
      <w:r w:rsidR="00AF7400">
        <w:t xml:space="preserve"> </w:t>
      </w:r>
      <w:r>
        <w:t>of this workshop before attempting this one</w:t>
      </w:r>
      <w:r w:rsidR="00AF7400">
        <w:t>.</w:t>
      </w:r>
    </w:p>
    <w:p w:rsidR="00AF7400" w:rsidRPr="00B7551A" w:rsidRDefault="00AF7400" w:rsidP="00AF7400">
      <w:pPr>
        <w:rPr>
          <w:b/>
        </w:rPr>
      </w:pPr>
      <w:r w:rsidRPr="00B7551A">
        <w:rPr>
          <w:b/>
        </w:rPr>
        <w:t>Expected Learning Outcome</w:t>
      </w:r>
    </w:p>
    <w:p w:rsidR="00AF7400" w:rsidRDefault="001A114C" w:rsidP="00AF7400">
      <w:pPr>
        <w:pStyle w:val="ListParagraph"/>
        <w:numPr>
          <w:ilvl w:val="0"/>
          <w:numId w:val="31"/>
        </w:numPr>
      </w:pPr>
      <w:r>
        <w:t>Able to display multiple images on the screen at different locations</w:t>
      </w:r>
    </w:p>
    <w:p w:rsidR="00AF7400" w:rsidRDefault="001A114C" w:rsidP="00AF7400">
      <w:pPr>
        <w:pStyle w:val="ListParagraph"/>
        <w:numPr>
          <w:ilvl w:val="0"/>
          <w:numId w:val="31"/>
        </w:numPr>
      </w:pPr>
      <w:r>
        <w:t>Able to display texts with different colour to simulate highlight</w:t>
      </w:r>
    </w:p>
    <w:p w:rsidR="001A114C" w:rsidRDefault="001A114C" w:rsidP="00AF7400">
      <w:pPr>
        <w:pStyle w:val="ListParagraph"/>
        <w:numPr>
          <w:ilvl w:val="0"/>
          <w:numId w:val="31"/>
        </w:numPr>
      </w:pPr>
      <w:r>
        <w:t>Able to implement a simple menu system using SFML</w:t>
      </w:r>
    </w:p>
    <w:p w:rsidR="00AF7400" w:rsidRPr="00970107" w:rsidRDefault="00B42A8C" w:rsidP="00AF7400">
      <w:pPr>
        <w:rPr>
          <w:b/>
        </w:rPr>
      </w:pPr>
      <w:r>
        <w:rPr>
          <w:b/>
        </w:rPr>
        <w:t>Creating simple SFML_GameMenu class</w:t>
      </w:r>
    </w:p>
    <w:p w:rsidR="00AF7400" w:rsidRDefault="00AF7400" w:rsidP="00AF7400">
      <w:pPr>
        <w:pStyle w:val="ListParagraph"/>
        <w:numPr>
          <w:ilvl w:val="0"/>
          <w:numId w:val="2"/>
        </w:numPr>
        <w:ind w:left="993" w:hanging="993"/>
        <w:contextualSpacing w:val="0"/>
      </w:pPr>
      <w:r>
        <w:t>Add a new class to the project by right-clicking on the project name in the Solution Explorer and select Add  » Class. Select C++ Class from the list of template classes and press Add.</w:t>
      </w:r>
    </w:p>
    <w:p w:rsidR="00AF7400" w:rsidRDefault="00AF7400" w:rsidP="00AF7400">
      <w:pPr>
        <w:pStyle w:val="ListParagraph"/>
        <w:numPr>
          <w:ilvl w:val="0"/>
          <w:numId w:val="2"/>
        </w:numPr>
        <w:ind w:left="993" w:hanging="993"/>
        <w:contextualSpacing w:val="0"/>
      </w:pPr>
      <w:r>
        <w:t xml:space="preserve">In the next window, enter </w:t>
      </w:r>
      <w:r w:rsidRPr="00D623B7">
        <w:rPr>
          <w:b/>
        </w:rPr>
        <w:t>SFML_GameMenu</w:t>
      </w:r>
      <w:r>
        <w:t xml:space="preserve"> in the Class name textbox.  This class will be derived publicly from the </w:t>
      </w:r>
      <w:r w:rsidR="00FB62D3" w:rsidRPr="00D623B7">
        <w:rPr>
          <w:b/>
        </w:rPr>
        <w:t>sf::Drawable</w:t>
      </w:r>
      <w:r>
        <w:t xml:space="preserve"> class, so add sf::Drawable in the Base class textbox. Make sure the Access textbox is set to public. Press the Finish button.</w:t>
      </w:r>
    </w:p>
    <w:p w:rsidR="00AF7400" w:rsidRDefault="00AF7400" w:rsidP="00AF7400">
      <w:pPr>
        <w:pStyle w:val="ListParagraph"/>
        <w:numPr>
          <w:ilvl w:val="0"/>
          <w:numId w:val="2"/>
        </w:numPr>
        <w:ind w:left="993" w:hanging="993"/>
        <w:contextualSpacing w:val="0"/>
      </w:pPr>
      <w:r>
        <w:t xml:space="preserve">Two new files should be created namely </w:t>
      </w:r>
      <w:r w:rsidRPr="00D623B7">
        <w:rPr>
          <w:b/>
        </w:rPr>
        <w:t>SFML_</w:t>
      </w:r>
      <w:r w:rsidR="00FB62D3" w:rsidRPr="00D623B7">
        <w:rPr>
          <w:b/>
        </w:rPr>
        <w:t>GameMenu</w:t>
      </w:r>
      <w:r w:rsidRPr="00D623B7">
        <w:rPr>
          <w:b/>
        </w:rPr>
        <w:t>.h</w:t>
      </w:r>
      <w:r>
        <w:t xml:space="preserve"> and </w:t>
      </w:r>
      <w:r w:rsidRPr="00D623B7">
        <w:rPr>
          <w:b/>
        </w:rPr>
        <w:t>SFML_</w:t>
      </w:r>
      <w:r w:rsidR="00FB62D3" w:rsidRPr="00D623B7">
        <w:rPr>
          <w:b/>
        </w:rPr>
        <w:t>GameMenu</w:t>
      </w:r>
      <w:r w:rsidRPr="00D623B7">
        <w:rPr>
          <w:b/>
        </w:rPr>
        <w:t>.cpp</w:t>
      </w:r>
      <w:r>
        <w:t>. Open SFML_</w:t>
      </w:r>
      <w:r w:rsidR="00FB62D3">
        <w:t>GameMenu</w:t>
      </w:r>
      <w:r>
        <w:t>.h and replace the #include line</w:t>
      </w:r>
    </w:p>
    <w:p w:rsidR="00FB62D3" w:rsidRDefault="00FB62D3" w:rsidP="00FB62D3">
      <w:r w:rsidRPr="00E21C97">
        <w:rPr>
          <w:noProof/>
          <w:lang w:eastAsia="en-GB"/>
        </w:rPr>
        <w:drawing>
          <wp:inline distT="0" distB="0" distL="0" distR="0" wp14:anchorId="6E0DA847" wp14:editId="1CFD9B97">
            <wp:extent cx="4648200" cy="171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48200" cy="171450"/>
                    </a:xfrm>
                    <a:prstGeom prst="rect">
                      <a:avLst/>
                    </a:prstGeom>
                  </pic:spPr>
                </pic:pic>
              </a:graphicData>
            </a:graphic>
          </wp:inline>
        </w:drawing>
      </w:r>
    </w:p>
    <w:p w:rsidR="00FB62D3" w:rsidRDefault="00FB62D3" w:rsidP="00FB62D3">
      <w:r>
        <w:t xml:space="preserve">with </w:t>
      </w:r>
    </w:p>
    <w:p w:rsidR="00FB62D3" w:rsidRDefault="00FB62D3" w:rsidP="00FB62D3">
      <w:r w:rsidRPr="00E21C97">
        <w:rPr>
          <w:noProof/>
          <w:lang w:eastAsia="en-GB"/>
        </w:rPr>
        <w:drawing>
          <wp:inline distT="0" distB="0" distL="0" distR="0" wp14:anchorId="4846A3A1" wp14:editId="59004508">
            <wp:extent cx="1933575" cy="1619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33575" cy="161925"/>
                    </a:xfrm>
                    <a:prstGeom prst="rect">
                      <a:avLst/>
                    </a:prstGeom>
                  </pic:spPr>
                </pic:pic>
              </a:graphicData>
            </a:graphic>
          </wp:inline>
        </w:drawing>
      </w:r>
    </w:p>
    <w:p w:rsidR="00FB62D3" w:rsidRDefault="00FB62D3" w:rsidP="00FB62D3">
      <w:pPr>
        <w:pStyle w:val="ListParagraph"/>
        <w:numPr>
          <w:ilvl w:val="0"/>
          <w:numId w:val="2"/>
        </w:numPr>
        <w:ind w:left="993" w:hanging="993"/>
        <w:contextualSpacing w:val="0"/>
      </w:pPr>
      <w:r>
        <w:lastRenderedPageBreak/>
        <w:t>We are going derive SFML_Game Menu publicly from sf::Transformable as well</w:t>
      </w:r>
      <w:r w:rsidR="00F35E50">
        <w:t xml:space="preserve"> so that we can scale </w:t>
      </w:r>
      <w:r w:rsidR="00C7166B">
        <w:t>the</w:t>
      </w:r>
      <w:r w:rsidR="00F35E50">
        <w:t xml:space="preserve"> menu</w:t>
      </w:r>
      <w:r w:rsidR="00C7166B">
        <w:t>’s size</w:t>
      </w:r>
      <w:r w:rsidR="00F35E50">
        <w:t>.</w:t>
      </w:r>
    </w:p>
    <w:p w:rsidR="00FB62D3" w:rsidRDefault="00FB62D3" w:rsidP="00FB62D3">
      <w:r w:rsidRPr="00FB62D3">
        <w:rPr>
          <w:noProof/>
          <w:lang w:eastAsia="en-GB"/>
        </w:rPr>
        <w:drawing>
          <wp:inline distT="0" distB="0" distL="0" distR="0" wp14:anchorId="0197EBF2" wp14:editId="3C434E5F">
            <wp:extent cx="3295650" cy="457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5650" cy="457200"/>
                    </a:xfrm>
                    <a:prstGeom prst="rect">
                      <a:avLst/>
                    </a:prstGeom>
                  </pic:spPr>
                </pic:pic>
              </a:graphicData>
            </a:graphic>
          </wp:inline>
        </w:drawing>
      </w:r>
    </w:p>
    <w:p w:rsidR="00FB62D3" w:rsidRDefault="00C7166B" w:rsidP="00AF7400">
      <w:pPr>
        <w:pStyle w:val="ListParagraph"/>
        <w:numPr>
          <w:ilvl w:val="0"/>
          <w:numId w:val="2"/>
        </w:numPr>
        <w:ind w:left="993" w:hanging="993"/>
        <w:contextualSpacing w:val="0"/>
      </w:pPr>
      <w:r>
        <w:t>Change the class default constructor to the following</w:t>
      </w:r>
    </w:p>
    <w:p w:rsidR="00FB62D3" w:rsidRDefault="00FB62D3" w:rsidP="00FB62D3">
      <w:r w:rsidRPr="00FB62D3">
        <w:rPr>
          <w:noProof/>
          <w:lang w:eastAsia="en-GB"/>
        </w:rPr>
        <w:drawing>
          <wp:inline distT="0" distB="0" distL="0" distR="0" wp14:anchorId="05DFCF05" wp14:editId="36576B67">
            <wp:extent cx="5076825" cy="190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76825" cy="190500"/>
                    </a:xfrm>
                    <a:prstGeom prst="rect">
                      <a:avLst/>
                    </a:prstGeom>
                  </pic:spPr>
                </pic:pic>
              </a:graphicData>
            </a:graphic>
          </wp:inline>
        </w:drawing>
      </w:r>
    </w:p>
    <w:p w:rsidR="00C7166B" w:rsidRDefault="00EB67F7" w:rsidP="00FB62D3">
      <w:r>
        <w:t>The constructor will now also take a filename that contains the properties and menu items for our menu. The file is a text file</w:t>
      </w:r>
      <w:r w:rsidR="00CD543F">
        <w:t xml:space="preserve"> which will be parsed by our program for the information.</w:t>
      </w:r>
      <w:r>
        <w:t xml:space="preserve"> We wi</w:t>
      </w:r>
      <w:r w:rsidR="00CD543F">
        <w:t>ll cover more about the structure of this file shortly.</w:t>
      </w:r>
    </w:p>
    <w:p w:rsidR="00547564" w:rsidRDefault="005C3E58" w:rsidP="005C3E58">
      <w:pPr>
        <w:pStyle w:val="ListParagraph"/>
        <w:numPr>
          <w:ilvl w:val="0"/>
          <w:numId w:val="2"/>
        </w:numPr>
        <w:contextualSpacing w:val="0"/>
      </w:pPr>
      <w:r w:rsidRPr="005C3E58">
        <w:rPr>
          <w:noProof/>
          <w:lang w:eastAsia="en-GB"/>
        </w:rPr>
        <mc:AlternateContent>
          <mc:Choice Requires="wps">
            <w:drawing>
              <wp:anchor distT="0" distB="0" distL="114300" distR="114300" simplePos="0" relativeHeight="251680768" behindDoc="0" locked="0" layoutInCell="1" allowOverlap="1" wp14:anchorId="1A0AE78D" wp14:editId="2F61D102">
                <wp:simplePos x="0" y="0"/>
                <wp:positionH relativeFrom="column">
                  <wp:posOffset>3500683</wp:posOffset>
                </wp:positionH>
                <wp:positionV relativeFrom="paragraph">
                  <wp:posOffset>445686</wp:posOffset>
                </wp:positionV>
                <wp:extent cx="1940944" cy="1403985"/>
                <wp:effectExtent l="0" t="0" r="0" b="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0944" cy="1403985"/>
                        </a:xfrm>
                        <a:prstGeom prst="rect">
                          <a:avLst/>
                        </a:prstGeom>
                        <a:noFill/>
                        <a:ln w="9525">
                          <a:noFill/>
                          <a:miter lim="800000"/>
                          <a:headEnd/>
                          <a:tailEnd/>
                        </a:ln>
                      </wps:spPr>
                      <wps:txbx>
                        <w:txbxContent>
                          <w:p w:rsidR="005C3E58" w:rsidRPr="002E0BFA" w:rsidRDefault="005C3E58" w:rsidP="005C3E58">
                            <w:pPr>
                              <w:spacing w:before="0" w:after="0" w:line="240" w:lineRule="auto"/>
                              <w:rPr>
                                <w:rFonts w:ascii="Viner Hand ITC" w:hAnsi="Viner Hand ITC"/>
                                <w:color w:val="C00000"/>
                              </w:rPr>
                            </w:pPr>
                            <w:r>
                              <w:rPr>
                                <w:rFonts w:ascii="Viner Hand ITC" w:hAnsi="Viner Hand ITC"/>
                                <w:color w:val="C00000"/>
                              </w:rPr>
                              <w:t xml:space="preserve">Background image filename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A0AE78D" id="_x0000_t202" coordsize="21600,21600" o:spt="202" path="m,l,21600r21600,l21600,xe">
                <v:stroke joinstyle="miter"/>
                <v:path gradientshapeok="t" o:connecttype="rect"/>
              </v:shapetype>
              <v:shape id="Text Box 2" o:spid="_x0000_s1026" type="#_x0000_t202" style="position:absolute;left:0;text-align:left;margin-left:275.65pt;margin-top:35.1pt;width:152.85pt;height:110.55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" filled="f" stroked="f">
                <v:textbox style="mso-fit-shape-to-text:t">
                  <w:txbxContent>
                    <w:p w:rsidR="005C3E58" w:rsidRPr="002E0BFA" w:rsidRDefault="005C3E58" w:rsidP="005C3E58">
                      <w:pPr>
                        <w:spacing w:before="0" w:after="0" w:line="240" w:lineRule="auto"/>
                        <w:rPr>
                          <w:rFonts w:ascii="Viner Hand ITC" w:hAnsi="Viner Hand ITC"/>
                          <w:color w:val="C00000"/>
                        </w:rPr>
                      </w:pPr>
                      <w:r>
                        <w:rPr>
                          <w:rFonts w:ascii="Viner Hand ITC" w:hAnsi="Viner Hand ITC"/>
                          <w:color w:val="C00000"/>
                        </w:rPr>
                        <w:t xml:space="preserve">Background image filename </w:t>
                      </w:r>
                    </w:p>
                  </w:txbxContent>
                </v:textbox>
              </v:shape>
            </w:pict>
          </mc:Fallback>
        </mc:AlternateContent>
      </w:r>
      <w:r w:rsidRPr="005C3E58">
        <w:rPr>
          <w:noProof/>
          <w:lang w:eastAsia="en-GB"/>
        </w:rPr>
        <mc:AlternateContent>
          <mc:Choice Requires="wps">
            <w:drawing>
              <wp:anchor distT="0" distB="0" distL="114300" distR="114300" simplePos="0" relativeHeight="251679744" behindDoc="0" locked="0" layoutInCell="1" allowOverlap="1" wp14:anchorId="569C09D3" wp14:editId="3B31C429">
                <wp:simplePos x="0" y="0"/>
                <wp:positionH relativeFrom="column">
                  <wp:posOffset>2999740</wp:posOffset>
                </wp:positionH>
                <wp:positionV relativeFrom="paragraph">
                  <wp:posOffset>608965</wp:posOffset>
                </wp:positionV>
                <wp:extent cx="508635" cy="137795"/>
                <wp:effectExtent l="38100" t="57150" r="0" b="90805"/>
                <wp:wrapNone/>
                <wp:docPr id="259" name="Straight Arrow Connector 259"/>
                <wp:cNvGraphicFramePr/>
                <a:graphic xmlns:a="http://schemas.openxmlformats.org/drawingml/2006/main">
                  <a:graphicData uri="http://schemas.microsoft.com/office/word/2010/wordprocessingShape">
                    <wps:wsp>
                      <wps:cNvCnPr/>
                      <wps:spPr>
                        <a:xfrm flipV="1">
                          <a:off x="0" y="0"/>
                          <a:ext cx="508635" cy="137795"/>
                        </a:xfrm>
                        <a:prstGeom prst="straightConnector1">
                          <a:avLst/>
                        </a:prstGeom>
                        <a:ln>
                          <a:headEnd type="none" w="med" len="med"/>
                          <a:tailEnd type="triangle"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AE28DE" id="_x0000_t32" coordsize="21600,21600" o:spt="32" o:oned="t" path="m,l21600,21600e" filled="f">
                <v:path arrowok="t" fillok="f" o:connecttype="none"/>
                <o:lock v:ext="edit" shapetype="t"/>
              </v:shapetype>
              <v:shape id="Straight Arrow Connector 259" o:spid="_x0000_s1026" type="#_x0000_t32" style="position:absolute;margin-left:236.2pt;margin-top:47.95pt;width:40.05pt;height:10.8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" strokecolor="#c0504d [3205]" strokeweight="2pt">
                <v:stroke endarrow="block"/>
                <v:shadow on="t" color="black" opacity="24903f" origin=",.5" offset="0,.55556mm"/>
              </v:shape>
            </w:pict>
          </mc:Fallback>
        </mc:AlternateContent>
      </w:r>
      <w:r w:rsidR="00547564">
        <w:t xml:space="preserve">Open the working folder </w:t>
      </w:r>
      <w:r w:rsidR="00D17FD3">
        <w:t xml:space="preserve">using File Explorer and go to the /Media sub-folder. </w:t>
      </w:r>
      <w:r w:rsidR="00547564">
        <w:t xml:space="preserve">Create folder in </w:t>
      </w:r>
      <w:r w:rsidR="00D17FD3">
        <w:t>the /</w:t>
      </w:r>
      <w:r w:rsidR="00547564">
        <w:t xml:space="preserve">Media </w:t>
      </w:r>
      <w:r w:rsidR="00D17FD3">
        <w:t xml:space="preserve">sub folder </w:t>
      </w:r>
      <w:r w:rsidR="00547564">
        <w:t xml:space="preserve">called </w:t>
      </w:r>
      <w:r w:rsidR="00547564" w:rsidRPr="00D17FD3">
        <w:rPr>
          <w:b/>
        </w:rPr>
        <w:t>MenuInfo</w:t>
      </w:r>
      <w:r w:rsidR="00547564">
        <w:t xml:space="preserve">. </w:t>
      </w:r>
      <w:r w:rsidR="00D17FD3">
        <w:t>Inside this folder, c</w:t>
      </w:r>
      <w:r w:rsidR="00547564">
        <w:t xml:space="preserve">reate </w:t>
      </w:r>
      <w:r w:rsidR="00D17FD3">
        <w:t xml:space="preserve">a new </w:t>
      </w:r>
      <w:r w:rsidR="00547564">
        <w:t xml:space="preserve">text file called </w:t>
      </w:r>
      <w:r w:rsidR="00547564" w:rsidRPr="00296AE7">
        <w:rPr>
          <w:b/>
        </w:rPr>
        <w:t>main-menu.txt</w:t>
      </w:r>
      <w:r w:rsidR="00D17FD3">
        <w:t xml:space="preserve"> with the following contents.</w:t>
      </w:r>
    </w:p>
    <w:p w:rsidR="00547564" w:rsidRDefault="005C3E58" w:rsidP="00547564">
      <w:r w:rsidRPr="005C3E58">
        <w:rPr>
          <w:noProof/>
          <w:lang w:eastAsia="en-GB"/>
        </w:rPr>
        <mc:AlternateContent>
          <mc:Choice Requires="wps">
            <w:drawing>
              <wp:anchor distT="0" distB="0" distL="114300" distR="114300" simplePos="0" relativeHeight="251683840" behindDoc="0" locked="0" layoutInCell="1" allowOverlap="1" wp14:anchorId="0A113B9F" wp14:editId="52290692">
                <wp:simplePos x="0" y="0"/>
                <wp:positionH relativeFrom="column">
                  <wp:posOffset>3611245</wp:posOffset>
                </wp:positionH>
                <wp:positionV relativeFrom="paragraph">
                  <wp:posOffset>177429</wp:posOffset>
                </wp:positionV>
                <wp:extent cx="1423035" cy="1403985"/>
                <wp:effectExtent l="0" t="0" r="0" b="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035" cy="1403985"/>
                        </a:xfrm>
                        <a:prstGeom prst="rect">
                          <a:avLst/>
                        </a:prstGeom>
                        <a:noFill/>
                        <a:ln w="9525">
                          <a:noFill/>
                          <a:miter lim="800000"/>
                          <a:headEnd/>
                          <a:tailEnd/>
                        </a:ln>
                      </wps:spPr>
                      <wps:txbx>
                        <w:txbxContent>
                          <w:p w:rsidR="005C3E58" w:rsidRPr="002E0BFA" w:rsidRDefault="005C3E58" w:rsidP="005C3E58">
                            <w:pPr>
                              <w:spacing w:before="0" w:after="0" w:line="240" w:lineRule="auto"/>
                              <w:rPr>
                                <w:rFonts w:ascii="Viner Hand ITC" w:hAnsi="Viner Hand ITC"/>
                                <w:color w:val="C00000"/>
                              </w:rPr>
                            </w:pPr>
                            <w:r>
                              <w:rPr>
                                <w:rFonts w:ascii="Viner Hand ITC" w:hAnsi="Viner Hand ITC"/>
                                <w:color w:val="C00000"/>
                              </w:rPr>
                              <w:t xml:space="preserve">Logo image filename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113B9F" id="_x0000_s1027" type="#_x0000_t202" style="position:absolute;margin-left:284.35pt;margin-top:13.95pt;width:112.0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" filled="f" stroked="f">
                <v:textbox style="mso-fit-shape-to-text:t">
                  <w:txbxContent>
                    <w:p w:rsidR="005C3E58" w:rsidRPr="002E0BFA" w:rsidRDefault="005C3E58" w:rsidP="005C3E58">
                      <w:pPr>
                        <w:spacing w:before="0" w:after="0" w:line="240" w:lineRule="auto"/>
                        <w:rPr>
                          <w:rFonts w:ascii="Viner Hand ITC" w:hAnsi="Viner Hand ITC"/>
                          <w:color w:val="C00000"/>
                        </w:rPr>
                      </w:pPr>
                      <w:r>
                        <w:rPr>
                          <w:rFonts w:ascii="Viner Hand ITC" w:hAnsi="Viner Hand ITC"/>
                          <w:color w:val="C00000"/>
                        </w:rPr>
                        <w:t xml:space="preserve">Logo image filename </w:t>
                      </w:r>
                    </w:p>
                  </w:txbxContent>
                </v:textbox>
              </v:shape>
            </w:pict>
          </mc:Fallback>
        </mc:AlternateContent>
      </w:r>
      <w:r w:rsidRPr="005C3E58">
        <w:rPr>
          <w:noProof/>
          <w:lang w:eastAsia="en-GB"/>
        </w:rPr>
        <mc:AlternateContent>
          <mc:Choice Requires="wps">
            <w:drawing>
              <wp:anchor distT="0" distB="0" distL="114300" distR="114300" simplePos="0" relativeHeight="251682816" behindDoc="0" locked="0" layoutInCell="1" allowOverlap="1" wp14:anchorId="1C1EDD15" wp14:editId="67141FB4">
                <wp:simplePos x="0" y="0"/>
                <wp:positionH relativeFrom="column">
                  <wp:posOffset>3198495</wp:posOffset>
                </wp:positionH>
                <wp:positionV relativeFrom="paragraph">
                  <wp:posOffset>316230</wp:posOffset>
                </wp:positionV>
                <wp:extent cx="456565" cy="0"/>
                <wp:effectExtent l="38100" t="76200" r="19685" b="133350"/>
                <wp:wrapNone/>
                <wp:docPr id="261" name="Straight Arrow Connector 261"/>
                <wp:cNvGraphicFramePr/>
                <a:graphic xmlns:a="http://schemas.openxmlformats.org/drawingml/2006/main">
                  <a:graphicData uri="http://schemas.microsoft.com/office/word/2010/wordprocessingShape">
                    <wps:wsp>
                      <wps:cNvCnPr/>
                      <wps:spPr>
                        <a:xfrm>
                          <a:off x="0" y="0"/>
                          <a:ext cx="456565" cy="0"/>
                        </a:xfrm>
                        <a:prstGeom prst="straightConnector1">
                          <a:avLst/>
                        </a:prstGeom>
                        <a:ln>
                          <a:headEnd type="none" w="med" len="med"/>
                          <a:tailEnd type="triangle"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D6F4C" id="Straight Arrow Connector 261" o:spid="_x0000_s1026" type="#_x0000_t32" style="position:absolute;margin-left:251.85pt;margin-top:24.9pt;width:35.9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" strokecolor="#c0504d [3205]" strokeweight="2pt">
                <v:stroke endarrow="block"/>
                <v:shadow on="t" color="black" opacity="24903f" origin=",.5" offset="0,.55556mm"/>
              </v:shape>
            </w:pict>
          </mc:Fallback>
        </mc:AlternateContent>
      </w:r>
      <w:r w:rsidR="00547564" w:rsidRPr="00FB62D3">
        <w:rPr>
          <w:noProof/>
          <w:lang w:eastAsia="en-GB"/>
        </w:rPr>
        <w:drawing>
          <wp:inline distT="0" distB="0" distL="0" distR="0" wp14:anchorId="27E6A4D1" wp14:editId="564DB98B">
            <wp:extent cx="3200400" cy="400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00400" cy="400050"/>
                    </a:xfrm>
                    <a:prstGeom prst="rect">
                      <a:avLst/>
                    </a:prstGeom>
                  </pic:spPr>
                </pic:pic>
              </a:graphicData>
            </a:graphic>
          </wp:inline>
        </w:drawing>
      </w:r>
    </w:p>
    <w:p w:rsidR="009B089E" w:rsidRDefault="009B089E" w:rsidP="00547564">
      <w:r>
        <w:t>The first line is the filename (including its relative path)</w:t>
      </w:r>
      <w:r w:rsidR="00EB4D1B">
        <w:t xml:space="preserve"> of the background image. The second line is for the logo.</w:t>
      </w:r>
    </w:p>
    <w:p w:rsidR="00CD1857" w:rsidRDefault="00CD1857" w:rsidP="00CD1857">
      <w:r>
        <w:t xml:space="preserve">Important: You need to press </w:t>
      </w:r>
      <w:r w:rsidRPr="00CD1857">
        <w:rPr>
          <w:b/>
        </w:rPr>
        <w:t>Enter</w:t>
      </w:r>
      <w:r>
        <w:t xml:space="preserve"> to add a </w:t>
      </w:r>
      <w:r w:rsidRPr="00CD1857">
        <w:rPr>
          <w:b/>
        </w:rPr>
        <w:t>Carriage-Return</w:t>
      </w:r>
      <w:r>
        <w:t xml:space="preserve"> at the end of the second line once.</w:t>
      </w:r>
      <w:r w:rsidR="00186B9C">
        <w:t xml:space="preserve"> This will prevent our program to fail reading the last line when parsing the file.</w:t>
      </w:r>
    </w:p>
    <w:p w:rsidR="00296AE7" w:rsidRDefault="00296AE7" w:rsidP="00AF7400">
      <w:pPr>
        <w:pStyle w:val="ListParagraph"/>
        <w:numPr>
          <w:ilvl w:val="0"/>
          <w:numId w:val="2"/>
        </w:numPr>
        <w:ind w:left="993" w:hanging="993"/>
        <w:contextualSpacing w:val="0"/>
      </w:pPr>
      <w:r>
        <w:t>Save the file. We will leave this file for now. We will revisit it again when we are initialising our game menu object.</w:t>
      </w:r>
    </w:p>
    <w:p w:rsidR="00FB62D3" w:rsidRDefault="00296AE7" w:rsidP="00AF7400">
      <w:pPr>
        <w:pStyle w:val="ListParagraph"/>
        <w:numPr>
          <w:ilvl w:val="0"/>
          <w:numId w:val="2"/>
        </w:numPr>
        <w:ind w:left="993" w:hanging="993"/>
        <w:contextualSpacing w:val="0"/>
      </w:pPr>
      <w:r>
        <w:t xml:space="preserve">Back in Visual Studio, </w:t>
      </w:r>
      <w:r w:rsidR="00CD1857">
        <w:t>inside SFML_Game.h a</w:t>
      </w:r>
      <w:r w:rsidR="00CD543F">
        <w:t xml:space="preserve">dd a </w:t>
      </w:r>
      <w:r w:rsidR="00FB62D3">
        <w:t>private</w:t>
      </w:r>
      <w:r w:rsidR="00CD543F">
        <w:t xml:space="preserve"> member function draw()</w:t>
      </w:r>
    </w:p>
    <w:p w:rsidR="00FB62D3" w:rsidRDefault="002F1F6E" w:rsidP="00FB62D3">
      <w:r w:rsidRPr="002F1F6E">
        <w:rPr>
          <w:noProof/>
          <w:lang w:eastAsia="en-GB"/>
        </w:rPr>
        <w:drawing>
          <wp:inline distT="0" distB="0" distL="0" distR="0" wp14:anchorId="090FD7AD" wp14:editId="3FD1BFE5">
            <wp:extent cx="5276850" cy="171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6850" cy="171450"/>
                    </a:xfrm>
                    <a:prstGeom prst="rect">
                      <a:avLst/>
                    </a:prstGeom>
                  </pic:spPr>
                </pic:pic>
              </a:graphicData>
            </a:graphic>
          </wp:inline>
        </w:drawing>
      </w:r>
    </w:p>
    <w:p w:rsidR="00360D25" w:rsidRDefault="00360D25" w:rsidP="00AF7400">
      <w:pPr>
        <w:pStyle w:val="ListParagraph"/>
        <w:numPr>
          <w:ilvl w:val="0"/>
          <w:numId w:val="2"/>
        </w:numPr>
        <w:ind w:left="993" w:hanging="993"/>
        <w:contextualSpacing w:val="0"/>
      </w:pPr>
      <w:r>
        <w:t>Add also the following private member attributes</w:t>
      </w:r>
    </w:p>
    <w:p w:rsidR="00FB62D3" w:rsidRDefault="00360D25" w:rsidP="00360D25">
      <w:r w:rsidRPr="00B42A8C">
        <w:rPr>
          <w:noProof/>
          <w:lang w:eastAsia="en-GB"/>
        </w:rPr>
        <w:drawing>
          <wp:inline distT="0" distB="0" distL="0" distR="0" wp14:anchorId="3A2F77E6" wp14:editId="4A179576">
            <wp:extent cx="3057525" cy="10001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057525" cy="1000125"/>
                    </a:xfrm>
                    <a:prstGeom prst="rect">
                      <a:avLst/>
                    </a:prstGeom>
                  </pic:spPr>
                </pic:pic>
              </a:graphicData>
            </a:graphic>
          </wp:inline>
        </w:drawing>
      </w:r>
    </w:p>
    <w:p w:rsidR="00B42A8C" w:rsidRDefault="00B57044" w:rsidP="00AF7400">
      <w:pPr>
        <w:pStyle w:val="ListParagraph"/>
        <w:numPr>
          <w:ilvl w:val="0"/>
          <w:numId w:val="2"/>
        </w:numPr>
        <w:ind w:left="993" w:hanging="993"/>
        <w:contextualSpacing w:val="0"/>
      </w:pPr>
      <w:r>
        <w:t xml:space="preserve">Open </w:t>
      </w:r>
      <w:r w:rsidR="00B42A8C" w:rsidRPr="00CC22E9">
        <w:rPr>
          <w:b/>
        </w:rPr>
        <w:t>SFML_GameMenu.cpp</w:t>
      </w:r>
      <w:r>
        <w:t xml:space="preserve"> and add the following #include statements</w:t>
      </w:r>
    </w:p>
    <w:p w:rsidR="00B42A8C" w:rsidRDefault="00B42A8C" w:rsidP="00B42A8C">
      <w:r w:rsidRPr="00B42A8C">
        <w:rPr>
          <w:noProof/>
          <w:lang w:eastAsia="en-GB"/>
        </w:rPr>
        <w:drawing>
          <wp:inline distT="0" distB="0" distL="0" distR="0" wp14:anchorId="67D741B2" wp14:editId="4D21A6B3">
            <wp:extent cx="1304925" cy="6096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304925" cy="609600"/>
                    </a:xfrm>
                    <a:prstGeom prst="rect">
                      <a:avLst/>
                    </a:prstGeom>
                  </pic:spPr>
                </pic:pic>
              </a:graphicData>
            </a:graphic>
          </wp:inline>
        </w:drawing>
      </w:r>
    </w:p>
    <w:p w:rsidR="00B42A8C" w:rsidRDefault="00B57044" w:rsidP="00AF7400">
      <w:pPr>
        <w:pStyle w:val="ListParagraph"/>
        <w:numPr>
          <w:ilvl w:val="0"/>
          <w:numId w:val="2"/>
        </w:numPr>
        <w:ind w:left="993" w:hanging="993"/>
        <w:contextualSpacing w:val="0"/>
      </w:pPr>
      <w:r>
        <w:t>Find the pre-generated</w:t>
      </w:r>
      <w:r w:rsidR="00B42A8C">
        <w:t xml:space="preserve"> </w:t>
      </w:r>
      <w:r>
        <w:t xml:space="preserve">class </w:t>
      </w:r>
      <w:r w:rsidR="00B42A8C">
        <w:t>constructor</w:t>
      </w:r>
      <w:r>
        <w:t xml:space="preserve"> implementation. Change the </w:t>
      </w:r>
      <w:r w:rsidR="006517AF">
        <w:t>operand to match the prototype as shown in step 39.</w:t>
      </w:r>
    </w:p>
    <w:p w:rsidR="006517AF" w:rsidRDefault="006517AF" w:rsidP="00AF7400">
      <w:pPr>
        <w:pStyle w:val="ListParagraph"/>
        <w:numPr>
          <w:ilvl w:val="0"/>
          <w:numId w:val="2"/>
        </w:numPr>
        <w:ind w:left="993" w:hanging="993"/>
        <w:contextualSpacing w:val="0"/>
      </w:pPr>
      <w:r>
        <w:t>Inside the class constructor, declare an input file stream object with menufilename as input.</w:t>
      </w:r>
    </w:p>
    <w:p w:rsidR="00B42A8C" w:rsidRDefault="00B42A8C" w:rsidP="00B42A8C">
      <w:r w:rsidRPr="00B42A8C">
        <w:rPr>
          <w:noProof/>
          <w:lang w:eastAsia="en-GB"/>
        </w:rPr>
        <w:lastRenderedPageBreak/>
        <w:drawing>
          <wp:inline distT="0" distB="0" distL="0" distR="0" wp14:anchorId="12875382" wp14:editId="6C9B4CDC">
            <wp:extent cx="2628900" cy="190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628900" cy="190500"/>
                    </a:xfrm>
                    <a:prstGeom prst="rect">
                      <a:avLst/>
                    </a:prstGeom>
                  </pic:spPr>
                </pic:pic>
              </a:graphicData>
            </a:graphic>
          </wp:inline>
        </w:drawing>
      </w:r>
    </w:p>
    <w:p w:rsidR="00B42A8C" w:rsidRDefault="006517AF" w:rsidP="00AF7400">
      <w:pPr>
        <w:pStyle w:val="ListParagraph"/>
        <w:numPr>
          <w:ilvl w:val="0"/>
          <w:numId w:val="2"/>
        </w:numPr>
        <w:ind w:left="993" w:hanging="993"/>
        <w:contextualSpacing w:val="0"/>
      </w:pPr>
      <w:r>
        <w:t>Create a check if the file is opened correctly:</w:t>
      </w:r>
    </w:p>
    <w:p w:rsidR="00B42A8C" w:rsidRDefault="00B42A8C" w:rsidP="00B42A8C">
      <w:r w:rsidRPr="00B42A8C">
        <w:rPr>
          <w:noProof/>
          <w:lang w:eastAsia="en-GB"/>
        </w:rPr>
        <w:drawing>
          <wp:inline distT="0" distB="0" distL="0" distR="0" wp14:anchorId="2A2B838F" wp14:editId="017D9170">
            <wp:extent cx="1666875" cy="314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666875" cy="314325"/>
                    </a:xfrm>
                    <a:prstGeom prst="rect">
                      <a:avLst/>
                    </a:prstGeom>
                  </pic:spPr>
                </pic:pic>
              </a:graphicData>
            </a:graphic>
          </wp:inline>
        </w:drawing>
      </w:r>
    </w:p>
    <w:p w:rsidR="00B42A8C" w:rsidRDefault="00B42A8C" w:rsidP="00B42A8C">
      <w:r w:rsidRPr="00B42A8C">
        <w:rPr>
          <w:noProof/>
          <w:lang w:eastAsia="en-GB"/>
        </w:rPr>
        <w:drawing>
          <wp:inline distT="0" distB="0" distL="0" distR="0" wp14:anchorId="3DBC811E" wp14:editId="66A1E6E2">
            <wp:extent cx="161925" cy="2095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61925" cy="209550"/>
                    </a:xfrm>
                    <a:prstGeom prst="rect">
                      <a:avLst/>
                    </a:prstGeom>
                  </pic:spPr>
                </pic:pic>
              </a:graphicData>
            </a:graphic>
          </wp:inline>
        </w:drawing>
      </w:r>
    </w:p>
    <w:p w:rsidR="00B42A8C" w:rsidRDefault="00B42A8C" w:rsidP="00AF7400">
      <w:pPr>
        <w:pStyle w:val="ListParagraph"/>
        <w:numPr>
          <w:ilvl w:val="0"/>
          <w:numId w:val="2"/>
        </w:numPr>
        <w:ind w:left="993" w:hanging="993"/>
        <w:contextualSpacing w:val="0"/>
      </w:pPr>
      <w:r>
        <w:t xml:space="preserve">Inside the </w:t>
      </w:r>
      <w:r w:rsidR="001A7698">
        <w:t xml:space="preserve">above </w:t>
      </w:r>
      <w:r>
        <w:t>pair of curly brackets</w:t>
      </w:r>
      <w:r w:rsidR="00CC22E9">
        <w:t>,</w:t>
      </w:r>
      <w:r w:rsidR="001A7698">
        <w:t xml:space="preserve"> declare a text string object. This will be used to store each line in the file as it is parsed one line at a time. </w:t>
      </w:r>
    </w:p>
    <w:p w:rsidR="00B42A8C" w:rsidRDefault="00B42A8C" w:rsidP="00B42A8C">
      <w:r w:rsidRPr="00B42A8C">
        <w:rPr>
          <w:noProof/>
          <w:lang w:eastAsia="en-GB"/>
        </w:rPr>
        <w:drawing>
          <wp:inline distT="0" distB="0" distL="0" distR="0" wp14:anchorId="34DE5D50" wp14:editId="2F2B8147">
            <wp:extent cx="1600200" cy="180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600200" cy="180975"/>
                    </a:xfrm>
                    <a:prstGeom prst="rect">
                      <a:avLst/>
                    </a:prstGeom>
                  </pic:spPr>
                </pic:pic>
              </a:graphicData>
            </a:graphic>
          </wp:inline>
        </w:drawing>
      </w:r>
    </w:p>
    <w:p w:rsidR="00B42A8C" w:rsidRDefault="00CB2101" w:rsidP="00AF7400">
      <w:pPr>
        <w:pStyle w:val="ListParagraph"/>
        <w:numPr>
          <w:ilvl w:val="0"/>
          <w:numId w:val="2"/>
        </w:numPr>
        <w:ind w:left="993" w:hanging="993"/>
        <w:contextualSpacing w:val="0"/>
      </w:pPr>
      <w:r>
        <w:t>Now we read the first line, which is the filename of the background texture image we want to use.</w:t>
      </w:r>
    </w:p>
    <w:p w:rsidR="00B42A8C" w:rsidRDefault="00B42A8C" w:rsidP="00B42A8C">
      <w:r w:rsidRPr="00B42A8C">
        <w:rPr>
          <w:noProof/>
          <w:lang w:eastAsia="en-GB"/>
        </w:rPr>
        <w:drawing>
          <wp:inline distT="0" distB="0" distL="0" distR="0" wp14:anchorId="67D44602" wp14:editId="558EA832">
            <wp:extent cx="2838450" cy="666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838450" cy="666750"/>
                    </a:xfrm>
                    <a:prstGeom prst="rect">
                      <a:avLst/>
                    </a:prstGeom>
                  </pic:spPr>
                </pic:pic>
              </a:graphicData>
            </a:graphic>
          </wp:inline>
        </w:drawing>
      </w:r>
    </w:p>
    <w:p w:rsidR="00B42A8C" w:rsidRDefault="00B42A8C" w:rsidP="00B42A8C">
      <w:r w:rsidRPr="00B42A8C">
        <w:rPr>
          <w:noProof/>
          <w:lang w:eastAsia="en-GB"/>
        </w:rPr>
        <w:drawing>
          <wp:inline distT="0" distB="0" distL="0" distR="0" wp14:anchorId="63800ECC" wp14:editId="093E277E">
            <wp:extent cx="152400" cy="180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52400" cy="180975"/>
                    </a:xfrm>
                    <a:prstGeom prst="rect">
                      <a:avLst/>
                    </a:prstGeom>
                  </pic:spPr>
                </pic:pic>
              </a:graphicData>
            </a:graphic>
          </wp:inline>
        </w:drawing>
      </w:r>
    </w:p>
    <w:p w:rsidR="00B42A8C" w:rsidRDefault="00B42A8C" w:rsidP="00AF7400">
      <w:pPr>
        <w:pStyle w:val="ListParagraph"/>
        <w:numPr>
          <w:ilvl w:val="0"/>
          <w:numId w:val="2"/>
        </w:numPr>
        <w:ind w:left="993" w:hanging="993"/>
        <w:contextualSpacing w:val="0"/>
      </w:pPr>
      <w:r>
        <w:t xml:space="preserve">Inside the </w:t>
      </w:r>
      <w:r w:rsidR="00CB2101">
        <w:t xml:space="preserve">above </w:t>
      </w:r>
      <w:r>
        <w:t>pair of curly brackets</w:t>
      </w:r>
      <w:r w:rsidR="00CB2101">
        <w:t>, add:</w:t>
      </w:r>
    </w:p>
    <w:p w:rsidR="004B3E2B" w:rsidRDefault="004B3E2B" w:rsidP="004B3E2B">
      <w:r w:rsidRPr="004B3E2B">
        <w:rPr>
          <w:noProof/>
          <w:lang w:eastAsia="en-GB"/>
        </w:rPr>
        <w:drawing>
          <wp:inline distT="0" distB="0" distL="0" distR="0" wp14:anchorId="7A834853" wp14:editId="0FC36658">
            <wp:extent cx="5610225" cy="28289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0225" cy="2828925"/>
                    </a:xfrm>
                    <a:prstGeom prst="rect">
                      <a:avLst/>
                    </a:prstGeom>
                  </pic:spPr>
                </pic:pic>
              </a:graphicData>
            </a:graphic>
          </wp:inline>
        </w:drawing>
      </w:r>
    </w:p>
    <w:p w:rsidR="004B3E2B" w:rsidRDefault="004B3E2B" w:rsidP="00AF7400">
      <w:pPr>
        <w:pStyle w:val="ListParagraph"/>
        <w:numPr>
          <w:ilvl w:val="0"/>
          <w:numId w:val="2"/>
        </w:numPr>
        <w:ind w:left="993" w:hanging="993"/>
        <w:contextualSpacing w:val="0"/>
      </w:pPr>
      <w:r>
        <w:t xml:space="preserve">Now, we read the </w:t>
      </w:r>
      <w:r w:rsidR="004D4F31">
        <w:t>second line, which is the filename of the logo texture image we want to use.</w:t>
      </w:r>
    </w:p>
    <w:p w:rsidR="00B42A8C" w:rsidRDefault="00B42A8C" w:rsidP="00B42A8C">
      <w:r w:rsidRPr="00B42A8C">
        <w:rPr>
          <w:noProof/>
          <w:lang w:eastAsia="en-GB"/>
        </w:rPr>
        <w:drawing>
          <wp:inline distT="0" distB="0" distL="0" distR="0" wp14:anchorId="53A38586" wp14:editId="43463926">
            <wp:extent cx="2762250" cy="647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762250" cy="647700"/>
                    </a:xfrm>
                    <a:prstGeom prst="rect">
                      <a:avLst/>
                    </a:prstGeom>
                  </pic:spPr>
                </pic:pic>
              </a:graphicData>
            </a:graphic>
          </wp:inline>
        </w:drawing>
      </w:r>
    </w:p>
    <w:p w:rsidR="00B42A8C" w:rsidRDefault="00B42A8C" w:rsidP="00B42A8C">
      <w:r w:rsidRPr="00B42A8C">
        <w:rPr>
          <w:noProof/>
          <w:lang w:eastAsia="en-GB"/>
        </w:rPr>
        <w:drawing>
          <wp:inline distT="0" distB="0" distL="0" distR="0" wp14:anchorId="0674BFF7" wp14:editId="47F52AEA">
            <wp:extent cx="152400" cy="180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52400" cy="180975"/>
                    </a:xfrm>
                    <a:prstGeom prst="rect">
                      <a:avLst/>
                    </a:prstGeom>
                  </pic:spPr>
                </pic:pic>
              </a:graphicData>
            </a:graphic>
          </wp:inline>
        </w:drawing>
      </w:r>
    </w:p>
    <w:p w:rsidR="00B42A8C" w:rsidRDefault="001957CC" w:rsidP="00B42A8C">
      <w:pPr>
        <w:pStyle w:val="ListParagraph"/>
        <w:numPr>
          <w:ilvl w:val="0"/>
          <w:numId w:val="2"/>
        </w:numPr>
        <w:ind w:left="993" w:hanging="993"/>
        <w:contextualSpacing w:val="0"/>
      </w:pPr>
      <w:r>
        <w:t>Inside the above pair of curly brackets, add:</w:t>
      </w:r>
    </w:p>
    <w:p w:rsidR="00B42A8C" w:rsidRDefault="001957CC" w:rsidP="00B42A8C">
      <w:r w:rsidRPr="001957CC">
        <w:rPr>
          <w:noProof/>
          <w:lang w:eastAsia="en-GB"/>
        </w:rPr>
        <w:lastRenderedPageBreak/>
        <w:drawing>
          <wp:inline distT="0" distB="0" distL="0" distR="0" wp14:anchorId="51E08582" wp14:editId="2D6EB4AE">
            <wp:extent cx="5238750" cy="1600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38750" cy="1600200"/>
                    </a:xfrm>
                    <a:prstGeom prst="rect">
                      <a:avLst/>
                    </a:prstGeom>
                  </pic:spPr>
                </pic:pic>
              </a:graphicData>
            </a:graphic>
          </wp:inline>
        </w:drawing>
      </w:r>
    </w:p>
    <w:p w:rsidR="00B42A8C" w:rsidRDefault="00350478" w:rsidP="00AF7400">
      <w:pPr>
        <w:pStyle w:val="ListParagraph"/>
        <w:numPr>
          <w:ilvl w:val="0"/>
          <w:numId w:val="2"/>
        </w:numPr>
        <w:ind w:left="993" w:hanging="993"/>
        <w:contextualSpacing w:val="0"/>
      </w:pPr>
      <w:r>
        <w:t>Implement the</w:t>
      </w:r>
      <w:r w:rsidR="00B42A8C">
        <w:t xml:space="preserve"> draw()</w:t>
      </w:r>
      <w:r>
        <w:t xml:space="preserve"> function</w:t>
      </w:r>
      <w:r w:rsidR="004509EE">
        <w:t xml:space="preserve"> by first getting the transform state and use it when drawing the background and logo images.</w:t>
      </w:r>
    </w:p>
    <w:p w:rsidR="00B42A8C" w:rsidRDefault="00350478" w:rsidP="00B42A8C">
      <w:r w:rsidRPr="00350478">
        <w:rPr>
          <w:noProof/>
          <w:lang w:eastAsia="en-GB"/>
        </w:rPr>
        <w:drawing>
          <wp:inline distT="0" distB="0" distL="0" distR="0" wp14:anchorId="37A2C7A1" wp14:editId="4A0431B0">
            <wp:extent cx="5448300" cy="9048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48300" cy="904875"/>
                    </a:xfrm>
                    <a:prstGeom prst="rect">
                      <a:avLst/>
                    </a:prstGeom>
                  </pic:spPr>
                </pic:pic>
              </a:graphicData>
            </a:graphic>
          </wp:inline>
        </w:drawing>
      </w:r>
    </w:p>
    <w:p w:rsidR="00B42A8C" w:rsidRDefault="00B42A8C" w:rsidP="00B42A8C">
      <w:pPr>
        <w:rPr>
          <w:b/>
        </w:rPr>
      </w:pPr>
    </w:p>
    <w:p w:rsidR="00B42A8C" w:rsidRPr="00970107" w:rsidRDefault="00B42A8C" w:rsidP="00B42A8C">
      <w:pPr>
        <w:rPr>
          <w:b/>
        </w:rPr>
      </w:pPr>
      <w:r>
        <w:rPr>
          <w:b/>
        </w:rPr>
        <w:t>Using the SFML_GameMenu class</w:t>
      </w:r>
    </w:p>
    <w:p w:rsidR="00FB62D3" w:rsidRDefault="00C86A23" w:rsidP="00AF7400">
      <w:pPr>
        <w:pStyle w:val="ListParagraph"/>
        <w:numPr>
          <w:ilvl w:val="0"/>
          <w:numId w:val="2"/>
        </w:numPr>
        <w:ind w:left="993" w:hanging="993"/>
        <w:contextualSpacing w:val="0"/>
      </w:pPr>
      <w:r>
        <w:t xml:space="preserve">Open </w:t>
      </w:r>
      <w:r w:rsidR="00FB62D3" w:rsidRPr="00C86A23">
        <w:rPr>
          <w:b/>
        </w:rPr>
        <w:t>SFML_Application.h</w:t>
      </w:r>
      <w:r w:rsidR="00FB62D3">
        <w:t xml:space="preserve"> </w:t>
      </w:r>
      <w:r>
        <w:t xml:space="preserve">and </w:t>
      </w:r>
      <w:r w:rsidR="00FB62D3">
        <w:t>add</w:t>
      </w:r>
      <w:r>
        <w:t xml:space="preserve"> the following #include line</w:t>
      </w:r>
    </w:p>
    <w:p w:rsidR="00FB62D3" w:rsidRDefault="00FB62D3" w:rsidP="00FB62D3">
      <w:r w:rsidRPr="00FB62D3">
        <w:rPr>
          <w:noProof/>
          <w:lang w:eastAsia="en-GB"/>
        </w:rPr>
        <w:drawing>
          <wp:inline distT="0" distB="0" distL="0" distR="0" wp14:anchorId="108A32A8" wp14:editId="675D3C9B">
            <wp:extent cx="1781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81175" cy="171450"/>
                    </a:xfrm>
                    <a:prstGeom prst="rect">
                      <a:avLst/>
                    </a:prstGeom>
                  </pic:spPr>
                </pic:pic>
              </a:graphicData>
            </a:graphic>
          </wp:inline>
        </w:drawing>
      </w:r>
    </w:p>
    <w:p w:rsidR="00FB62D3" w:rsidRDefault="00FB62D3" w:rsidP="00AF7400">
      <w:pPr>
        <w:pStyle w:val="ListParagraph"/>
        <w:numPr>
          <w:ilvl w:val="0"/>
          <w:numId w:val="2"/>
        </w:numPr>
        <w:ind w:left="993" w:hanging="993"/>
        <w:contextualSpacing w:val="0"/>
      </w:pPr>
      <w:r>
        <w:t xml:space="preserve">Add </w:t>
      </w:r>
      <w:r w:rsidR="00C86A23">
        <w:t xml:space="preserve">SFML_Menu object as a </w:t>
      </w:r>
      <w:r w:rsidRPr="00C86A23">
        <w:rPr>
          <w:b/>
        </w:rPr>
        <w:t>private</w:t>
      </w:r>
      <w:r>
        <w:t xml:space="preserve"> member</w:t>
      </w:r>
      <w:r w:rsidR="00C86A23">
        <w:t xml:space="preserve"> attribute</w:t>
      </w:r>
    </w:p>
    <w:p w:rsidR="00FB62D3" w:rsidRDefault="00FB62D3" w:rsidP="00FB62D3">
      <w:r w:rsidRPr="00FB62D3">
        <w:rPr>
          <w:noProof/>
          <w:lang w:eastAsia="en-GB"/>
        </w:rPr>
        <w:drawing>
          <wp:inline distT="0" distB="0" distL="0" distR="0" wp14:anchorId="63045013" wp14:editId="6217C08E">
            <wp:extent cx="24098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09825" cy="209550"/>
                    </a:xfrm>
                    <a:prstGeom prst="rect">
                      <a:avLst/>
                    </a:prstGeom>
                  </pic:spPr>
                </pic:pic>
              </a:graphicData>
            </a:graphic>
          </wp:inline>
        </w:drawing>
      </w:r>
    </w:p>
    <w:p w:rsidR="00FB62D3" w:rsidRDefault="00652442" w:rsidP="00AF7400">
      <w:pPr>
        <w:pStyle w:val="ListParagraph"/>
        <w:numPr>
          <w:ilvl w:val="0"/>
          <w:numId w:val="2"/>
        </w:numPr>
        <w:ind w:left="993" w:hanging="993"/>
        <w:contextualSpacing w:val="0"/>
      </w:pPr>
      <w:r>
        <w:t xml:space="preserve">Open </w:t>
      </w:r>
      <w:r w:rsidR="00FB62D3" w:rsidRPr="008230E6">
        <w:rPr>
          <w:b/>
        </w:rPr>
        <w:t>SFML_Application</w:t>
      </w:r>
      <w:r w:rsidRPr="008230E6">
        <w:rPr>
          <w:b/>
        </w:rPr>
        <w:t>.cpp</w:t>
      </w:r>
      <w:r>
        <w:t xml:space="preserve"> and add the following #include lines</w:t>
      </w:r>
    </w:p>
    <w:p w:rsidR="00FB62D3" w:rsidRDefault="00FB62D3" w:rsidP="00FB62D3">
      <w:r w:rsidRPr="00FB62D3">
        <w:rPr>
          <w:noProof/>
          <w:lang w:eastAsia="en-GB"/>
        </w:rPr>
        <w:drawing>
          <wp:inline distT="0" distB="0" distL="0" distR="0" wp14:anchorId="7C8FCA41" wp14:editId="7B0EE2EB">
            <wp:extent cx="1352550" cy="581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352550" cy="581025"/>
                    </a:xfrm>
                    <a:prstGeom prst="rect">
                      <a:avLst/>
                    </a:prstGeom>
                  </pic:spPr>
                </pic:pic>
              </a:graphicData>
            </a:graphic>
          </wp:inline>
        </w:drawing>
      </w:r>
    </w:p>
    <w:p w:rsidR="00FB62D3" w:rsidRDefault="00002FD3" w:rsidP="00AF7400">
      <w:pPr>
        <w:pStyle w:val="ListParagraph"/>
        <w:numPr>
          <w:ilvl w:val="0"/>
          <w:numId w:val="2"/>
        </w:numPr>
        <w:ind w:left="993" w:hanging="993"/>
        <w:contextualSpacing w:val="0"/>
      </w:pPr>
      <w:r>
        <w:t>In the SFML_Application class constructor add the following to the Member Initializers List</w:t>
      </w:r>
    </w:p>
    <w:p w:rsidR="00FB62D3" w:rsidRDefault="00FB62D3" w:rsidP="00FB62D3">
      <w:r w:rsidRPr="00FB62D3">
        <w:rPr>
          <w:noProof/>
          <w:lang w:eastAsia="en-GB"/>
        </w:rPr>
        <w:drawing>
          <wp:inline distT="0" distB="0" distL="0" distR="0" wp14:anchorId="6FC9B0C2" wp14:editId="3086EBA7">
            <wp:extent cx="4781550" cy="200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781550" cy="200025"/>
                    </a:xfrm>
                    <a:prstGeom prst="rect">
                      <a:avLst/>
                    </a:prstGeom>
                  </pic:spPr>
                </pic:pic>
              </a:graphicData>
            </a:graphic>
          </wp:inline>
        </w:drawing>
      </w:r>
    </w:p>
    <w:p w:rsidR="00FB62D3" w:rsidRDefault="00FB62D3" w:rsidP="00AF7400">
      <w:pPr>
        <w:pStyle w:val="ListParagraph"/>
        <w:numPr>
          <w:ilvl w:val="0"/>
          <w:numId w:val="2"/>
        </w:numPr>
        <w:ind w:left="993" w:hanging="993"/>
        <w:contextualSpacing w:val="0"/>
      </w:pPr>
      <w:r>
        <w:t>At the end of the constructor</w:t>
      </w:r>
      <w:r w:rsidR="00002FD3">
        <w:t xml:space="preserve">, we set the scale of the menu to </w:t>
      </w:r>
      <w:r w:rsidR="00C7030F">
        <w:t>85% and its position to the centre of the screen.</w:t>
      </w:r>
    </w:p>
    <w:p w:rsidR="00FB62D3" w:rsidRDefault="00FB62D3" w:rsidP="00FB62D3">
      <w:r w:rsidRPr="00FB62D3">
        <w:rPr>
          <w:noProof/>
          <w:lang w:eastAsia="en-GB"/>
        </w:rPr>
        <w:drawing>
          <wp:inline distT="0" distB="0" distL="0" distR="0" wp14:anchorId="56013A12" wp14:editId="73885E73">
            <wp:extent cx="4248150" cy="352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248150" cy="352425"/>
                    </a:xfrm>
                    <a:prstGeom prst="rect">
                      <a:avLst/>
                    </a:prstGeom>
                  </pic:spPr>
                </pic:pic>
              </a:graphicData>
            </a:graphic>
          </wp:inline>
        </w:drawing>
      </w:r>
    </w:p>
    <w:p w:rsidR="00FB62D3" w:rsidRDefault="00DF663F" w:rsidP="00AF7400">
      <w:pPr>
        <w:pStyle w:val="ListParagraph"/>
        <w:numPr>
          <w:ilvl w:val="0"/>
          <w:numId w:val="2"/>
        </w:numPr>
        <w:ind w:left="993" w:hanging="993"/>
        <w:contextualSpacing w:val="0"/>
      </w:pPr>
      <w:r>
        <w:t xml:space="preserve">Find the render() member function. </w:t>
      </w:r>
      <w:r w:rsidR="00DB204D">
        <w:t>Find the part in the switch-case statement for MAINMENU</w:t>
      </w:r>
    </w:p>
    <w:p w:rsidR="00FB62D3" w:rsidRDefault="00FB62D3" w:rsidP="00FB62D3">
      <w:r w:rsidRPr="00FB62D3">
        <w:rPr>
          <w:noProof/>
          <w:lang w:eastAsia="en-GB"/>
        </w:rPr>
        <w:drawing>
          <wp:inline distT="0" distB="0" distL="0" distR="0" wp14:anchorId="7C1C9A62" wp14:editId="02EE751B">
            <wp:extent cx="981075" cy="1428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981075" cy="142875"/>
                    </a:xfrm>
                    <a:prstGeom prst="rect">
                      <a:avLst/>
                    </a:prstGeom>
                  </pic:spPr>
                </pic:pic>
              </a:graphicData>
            </a:graphic>
          </wp:inline>
        </w:drawing>
      </w:r>
    </w:p>
    <w:p w:rsidR="00FB62D3" w:rsidRDefault="00FB62D3" w:rsidP="00FB62D3">
      <w:r>
        <w:t>Replace</w:t>
      </w:r>
      <w:r w:rsidR="00DB204D">
        <w:t xml:space="preserve"> the line that draws the on-screen message</w:t>
      </w:r>
    </w:p>
    <w:p w:rsidR="00FB62D3" w:rsidRDefault="00BD58EE" w:rsidP="00FB62D3">
      <w:r w:rsidRPr="00FA41A1">
        <w:rPr>
          <w:noProof/>
          <w:lang w:eastAsia="en-GB"/>
        </w:rPr>
        <w:drawing>
          <wp:inline distT="0" distB="0" distL="0" distR="0" wp14:anchorId="7D2F109E" wp14:editId="119D6EFE">
            <wp:extent cx="1990725" cy="171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990725" cy="171450"/>
                    </a:xfrm>
                    <a:prstGeom prst="rect">
                      <a:avLst/>
                    </a:prstGeom>
                  </pic:spPr>
                </pic:pic>
              </a:graphicData>
            </a:graphic>
          </wp:inline>
        </w:drawing>
      </w:r>
    </w:p>
    <w:p w:rsidR="00FB62D3" w:rsidRDefault="00DB204D" w:rsidP="00FB62D3">
      <w:r>
        <w:lastRenderedPageBreak/>
        <w:t>With rendering the main menu object.</w:t>
      </w:r>
    </w:p>
    <w:p w:rsidR="00FB62D3" w:rsidRDefault="00FB62D3" w:rsidP="00FB62D3">
      <w:r w:rsidRPr="00FB62D3">
        <w:rPr>
          <w:noProof/>
          <w:lang w:eastAsia="en-GB"/>
        </w:rPr>
        <w:drawing>
          <wp:inline distT="0" distB="0" distL="0" distR="0" wp14:anchorId="5FE34194" wp14:editId="2C57AE59">
            <wp:extent cx="1790700" cy="171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790700" cy="171450"/>
                    </a:xfrm>
                    <a:prstGeom prst="rect">
                      <a:avLst/>
                    </a:prstGeom>
                  </pic:spPr>
                </pic:pic>
              </a:graphicData>
            </a:graphic>
          </wp:inline>
        </w:drawing>
      </w:r>
    </w:p>
    <w:p w:rsidR="00BA4B1B" w:rsidRDefault="00BA4B1B" w:rsidP="00BA4B1B">
      <w:pPr>
        <w:pStyle w:val="ListParagraph"/>
        <w:numPr>
          <w:ilvl w:val="0"/>
          <w:numId w:val="2"/>
        </w:numPr>
        <w:ind w:left="993" w:hanging="993"/>
        <w:contextualSpacing w:val="0"/>
      </w:pPr>
      <w:r>
        <w:t>You should now be able to build the program without any errors. If there are any, try to fix them yourself. If you need assistance let the tutor know.</w:t>
      </w:r>
    </w:p>
    <w:p w:rsidR="00BA4B1B" w:rsidRDefault="00BA4B1B" w:rsidP="00BA4B1B">
      <w:pPr>
        <w:pStyle w:val="ListParagraph"/>
        <w:numPr>
          <w:ilvl w:val="0"/>
          <w:numId w:val="2"/>
        </w:numPr>
        <w:ind w:left="993" w:hanging="993"/>
        <w:contextualSpacing w:val="0"/>
      </w:pPr>
      <w:r>
        <w:t>Run the program and observe the result.</w:t>
      </w:r>
    </w:p>
    <w:p w:rsidR="00FB62D3" w:rsidRDefault="00FB62D3" w:rsidP="00BA4B1B">
      <w:pPr>
        <w:rPr>
          <w:b/>
        </w:rPr>
      </w:pPr>
    </w:p>
    <w:p w:rsidR="00FB62D3" w:rsidRPr="00970107" w:rsidRDefault="00440B4A" w:rsidP="00FB62D3">
      <w:pPr>
        <w:rPr>
          <w:b/>
        </w:rPr>
      </w:pPr>
      <w:r>
        <w:rPr>
          <w:b/>
        </w:rPr>
        <w:t xml:space="preserve">Adding </w:t>
      </w:r>
      <w:r w:rsidR="00FB62D3">
        <w:rPr>
          <w:b/>
        </w:rPr>
        <w:t>Menu Item</w:t>
      </w:r>
    </w:p>
    <w:p w:rsidR="00440B4A" w:rsidRDefault="00440B4A" w:rsidP="00440B4A">
      <w:r>
        <w:t>In this part, we are going to add three menu items. They are text strings which are highlighted as the user makes their selection. The menu item texts are Play Game, Option, and Exit.</w:t>
      </w:r>
      <w:r w:rsidR="00946E3B">
        <w:t xml:space="preserve"> This information will be stored in the main-menu.txt we created earlier.</w:t>
      </w:r>
    </w:p>
    <w:p w:rsidR="00BC3336" w:rsidRDefault="00AC205D" w:rsidP="00BC3336">
      <w:pPr>
        <w:pStyle w:val="ListParagraph"/>
        <w:numPr>
          <w:ilvl w:val="0"/>
          <w:numId w:val="2"/>
        </w:numPr>
        <w:ind w:left="993" w:hanging="993"/>
        <w:contextualSpacing w:val="0"/>
      </w:pPr>
      <w:r>
        <w:rPr>
          <w:noProof/>
          <w:lang w:eastAsia="en-GB"/>
        </w:rPr>
        <mc:AlternateContent>
          <mc:Choice Requires="wps">
            <w:drawing>
              <wp:anchor distT="0" distB="0" distL="114300" distR="114300" simplePos="0" relativeHeight="251659264" behindDoc="0" locked="0" layoutInCell="1" allowOverlap="1" wp14:anchorId="1F493B92" wp14:editId="577F0D7B">
                <wp:simplePos x="0" y="0"/>
                <wp:positionH relativeFrom="column">
                  <wp:posOffset>3525256</wp:posOffset>
                </wp:positionH>
                <wp:positionV relativeFrom="paragraph">
                  <wp:posOffset>339090</wp:posOffset>
                </wp:positionV>
                <wp:extent cx="2984739"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739" cy="1403985"/>
                        </a:xfrm>
                        <a:prstGeom prst="rect">
                          <a:avLst/>
                        </a:prstGeom>
                        <a:noFill/>
                        <a:ln w="9525">
                          <a:noFill/>
                          <a:miter lim="800000"/>
                          <a:headEnd/>
                          <a:tailEnd/>
                        </a:ln>
                      </wps:spPr>
                      <wps:txbx>
                        <w:txbxContent>
                          <w:p w:rsidR="00E024A5" w:rsidRPr="002E0BFA" w:rsidRDefault="002E0BFA" w:rsidP="002E0BFA">
                            <w:pPr>
                              <w:spacing w:before="0" w:after="0" w:line="240" w:lineRule="auto"/>
                              <w:rPr>
                                <w:rFonts w:ascii="Viner Hand ITC" w:hAnsi="Viner Hand ITC"/>
                                <w:color w:val="C00000"/>
                              </w:rPr>
                            </w:pPr>
                            <w:r>
                              <w:rPr>
                                <w:rFonts w:ascii="Viner Hand ITC" w:hAnsi="Viner Hand ITC"/>
                                <w:color w:val="C00000"/>
                              </w:rPr>
                              <w:t>F</w:t>
                            </w:r>
                            <w:r w:rsidR="00E024A5" w:rsidRPr="002E0BFA">
                              <w:rPr>
                                <w:rFonts w:ascii="Viner Hand ITC" w:hAnsi="Viner Hand ITC"/>
                                <w:color w:val="C00000"/>
                              </w:rPr>
                              <w:t>ont to use when rendering the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493B92" id="_x0000_s1028" type="#_x0000_t202" style="position:absolute;left:0;text-align:left;margin-left:277.6pt;margin-top:26.7pt;width:23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" filled="f" stroked="f">
                <v:textbox style="mso-fit-shape-to-text:t">
                  <w:txbxContent>
                    <w:p w:rsidR="00E024A5" w:rsidRPr="002E0BFA" w:rsidRDefault="002E0BFA" w:rsidP="002E0BFA">
                      <w:pPr>
                        <w:spacing w:before="0" w:after="0" w:line="240" w:lineRule="auto"/>
                        <w:rPr>
                          <w:rFonts w:ascii="Viner Hand ITC" w:hAnsi="Viner Hand ITC"/>
                          <w:color w:val="C00000"/>
                        </w:rPr>
                      </w:pPr>
                      <w:r>
                        <w:rPr>
                          <w:rFonts w:ascii="Viner Hand ITC" w:hAnsi="Viner Hand ITC"/>
                          <w:color w:val="C00000"/>
                        </w:rPr>
                        <w:t>F</w:t>
                      </w:r>
                      <w:r w:rsidR="00E024A5" w:rsidRPr="002E0BFA">
                        <w:rPr>
                          <w:rFonts w:ascii="Viner Hand ITC" w:hAnsi="Viner Hand ITC"/>
                          <w:color w:val="C00000"/>
                        </w:rPr>
                        <w:t>ont to use when rendering the text</w:t>
                      </w:r>
                    </w:p>
                  </w:txbxContent>
                </v:textbox>
              </v:shape>
            </w:pict>
          </mc:Fallback>
        </mc:AlternateContent>
      </w:r>
      <w:r w:rsidR="00BC3336">
        <w:t xml:space="preserve">Open </w:t>
      </w:r>
      <w:r w:rsidR="00BC3336" w:rsidRPr="00BC3336">
        <w:rPr>
          <w:b/>
        </w:rPr>
        <w:t>main-menu.txt</w:t>
      </w:r>
      <w:r w:rsidR="00BC3336">
        <w:t xml:space="preserve"> and append the following lines at the end (just after the first 2 lines we had previously)</w:t>
      </w:r>
    </w:p>
    <w:p w:rsidR="00BC3336" w:rsidRDefault="0099636B" w:rsidP="00BC3336">
      <w:r w:rsidRPr="005A3B67">
        <w:rPr>
          <w:noProof/>
          <w:lang w:eastAsia="en-GB"/>
        </w:rPr>
        <mc:AlternateContent>
          <mc:Choice Requires="wps">
            <w:drawing>
              <wp:anchor distT="0" distB="0" distL="114300" distR="114300" simplePos="0" relativeHeight="251686912" behindDoc="0" locked="0" layoutInCell="1" allowOverlap="1" wp14:anchorId="5987423D" wp14:editId="3504F527">
                <wp:simplePos x="0" y="0"/>
                <wp:positionH relativeFrom="column">
                  <wp:posOffset>1162925</wp:posOffset>
                </wp:positionH>
                <wp:positionV relativeFrom="paragraph">
                  <wp:posOffset>1195957</wp:posOffset>
                </wp:positionV>
                <wp:extent cx="1613139" cy="1403985"/>
                <wp:effectExtent l="0" t="0" r="0" b="381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3139" cy="1403985"/>
                        </a:xfrm>
                        <a:prstGeom prst="rect">
                          <a:avLst/>
                        </a:prstGeom>
                        <a:noFill/>
                        <a:ln w="9525">
                          <a:noFill/>
                          <a:miter lim="800000"/>
                          <a:headEnd/>
                          <a:tailEnd/>
                        </a:ln>
                      </wps:spPr>
                      <wps:txbx>
                        <w:txbxContent>
                          <w:p w:rsidR="0099636B" w:rsidRPr="002E0BFA" w:rsidRDefault="0099636B" w:rsidP="0099636B">
                            <w:pPr>
                              <w:spacing w:before="0" w:after="0" w:line="240" w:lineRule="auto"/>
                              <w:rPr>
                                <w:rFonts w:ascii="Viner Hand ITC" w:hAnsi="Viner Hand ITC"/>
                                <w:color w:val="C00000"/>
                              </w:rPr>
                            </w:pPr>
                            <w:r>
                              <w:rPr>
                                <w:rFonts w:ascii="Viner Hand ITC" w:hAnsi="Viner Hand ITC"/>
                                <w:color w:val="C00000"/>
                              </w:rPr>
                              <w:t xml:space="preserve">Menu item texts (there are 3 of them)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87423D" id="_x0000_s1029" type="#_x0000_t202" style="position:absolute;margin-left:91.55pt;margin-top:94.15pt;width:127pt;height:110.55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" filled="f" stroked="f">
                <v:textbox style="mso-fit-shape-to-text:t">
                  <w:txbxContent>
                    <w:p w:rsidR="0099636B" w:rsidRPr="002E0BFA" w:rsidRDefault="0099636B" w:rsidP="0099636B">
                      <w:pPr>
                        <w:spacing w:before="0" w:after="0" w:line="240" w:lineRule="auto"/>
                        <w:rPr>
                          <w:rFonts w:ascii="Viner Hand ITC" w:hAnsi="Viner Hand ITC"/>
                          <w:color w:val="C00000"/>
                        </w:rPr>
                      </w:pPr>
                      <w:r>
                        <w:rPr>
                          <w:rFonts w:ascii="Viner Hand ITC" w:hAnsi="Viner Hand ITC"/>
                          <w:color w:val="C00000"/>
                        </w:rPr>
                        <w:t xml:space="preserve">Menu item texts (there are 3 of them) </w:t>
                      </w:r>
                    </w:p>
                  </w:txbxContent>
                </v:textbox>
              </v:shape>
            </w:pict>
          </mc:Fallback>
        </mc:AlternateContent>
      </w:r>
      <w:r>
        <w:rPr>
          <w:noProof/>
          <w:lang w:eastAsia="en-GB"/>
        </w:rPr>
        <mc:AlternateContent>
          <mc:Choice Requires="wps">
            <w:drawing>
              <wp:anchor distT="0" distB="0" distL="114300" distR="114300" simplePos="0" relativeHeight="251684864" behindDoc="0" locked="0" layoutInCell="1" allowOverlap="1" wp14:anchorId="27ABB147" wp14:editId="00BCCA90">
                <wp:simplePos x="0" y="0"/>
                <wp:positionH relativeFrom="column">
                  <wp:posOffset>981710</wp:posOffset>
                </wp:positionH>
                <wp:positionV relativeFrom="paragraph">
                  <wp:posOffset>1125591</wp:posOffset>
                </wp:positionV>
                <wp:extent cx="181155" cy="465826"/>
                <wp:effectExtent l="0" t="19050" r="28575" b="10795"/>
                <wp:wrapNone/>
                <wp:docPr id="263" name="Right Brace 263"/>
                <wp:cNvGraphicFramePr/>
                <a:graphic xmlns:a="http://schemas.openxmlformats.org/drawingml/2006/main">
                  <a:graphicData uri="http://schemas.microsoft.com/office/word/2010/wordprocessingShape">
                    <wps:wsp>
                      <wps:cNvSpPr/>
                      <wps:spPr>
                        <a:xfrm>
                          <a:off x="0" y="0"/>
                          <a:ext cx="181155" cy="465826"/>
                        </a:xfrm>
                        <a:prstGeom prst="rightBrac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91DC8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3" o:spid="_x0000_s1026" type="#_x0000_t88" style="position:absolute;margin-left:77.3pt;margin-top:88.65pt;width:14.25pt;height:36.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" adj="700" strokecolor="#c00000" strokeweight="2.25pt"/>
            </w:pict>
          </mc:Fallback>
        </mc:AlternateContent>
      </w:r>
      <w:r w:rsidR="00084402" w:rsidRPr="005A3B67">
        <w:rPr>
          <w:noProof/>
          <w:lang w:eastAsia="en-GB"/>
        </w:rPr>
        <mc:AlternateContent>
          <mc:Choice Requires="wps">
            <w:drawing>
              <wp:anchor distT="0" distB="0" distL="114300" distR="114300" simplePos="0" relativeHeight="251673600" behindDoc="0" locked="0" layoutInCell="1" allowOverlap="1" wp14:anchorId="65B39AA7" wp14:editId="3640D62E">
                <wp:simplePos x="0" y="0"/>
                <wp:positionH relativeFrom="column">
                  <wp:posOffset>903605</wp:posOffset>
                </wp:positionH>
                <wp:positionV relativeFrom="paragraph">
                  <wp:posOffset>815975</wp:posOffset>
                </wp:positionV>
                <wp:extent cx="2087245" cy="94615"/>
                <wp:effectExtent l="38100" t="38100" r="84455" b="133985"/>
                <wp:wrapNone/>
                <wp:docPr id="125" name="Straight Arrow Connector 125"/>
                <wp:cNvGraphicFramePr/>
                <a:graphic xmlns:a="http://schemas.openxmlformats.org/drawingml/2006/main">
                  <a:graphicData uri="http://schemas.microsoft.com/office/word/2010/wordprocessingShape">
                    <wps:wsp>
                      <wps:cNvCnPr/>
                      <wps:spPr>
                        <a:xfrm>
                          <a:off x="0" y="0"/>
                          <a:ext cx="2087245" cy="94615"/>
                        </a:xfrm>
                        <a:prstGeom prst="straightConnector1">
                          <a:avLst/>
                        </a:prstGeom>
                        <a:ln>
                          <a:headEnd type="none" w="med" len="med"/>
                          <a:tailEnd type="triangle"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9C8F1" id="Straight Arrow Connector 125" o:spid="_x0000_s1026" type="#_x0000_t32" style="position:absolute;margin-left:71.15pt;margin-top:64.25pt;width:164.35pt;height:7.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" strokecolor="#c0504d [3205]" strokeweight="2pt">
                <v:stroke endarrow="block"/>
                <v:shadow on="t" color="black" opacity="24903f" origin=",.5" offset="0,.55556mm"/>
              </v:shape>
            </w:pict>
          </mc:Fallback>
        </mc:AlternateContent>
      </w:r>
      <w:r w:rsidR="00084402" w:rsidRPr="005A3B67">
        <w:rPr>
          <w:noProof/>
          <w:lang w:eastAsia="en-GB"/>
        </w:rPr>
        <mc:AlternateContent>
          <mc:Choice Requires="wps">
            <w:drawing>
              <wp:anchor distT="0" distB="0" distL="114300" distR="114300" simplePos="0" relativeHeight="251675648" behindDoc="0" locked="0" layoutInCell="1" allowOverlap="1" wp14:anchorId="70657C06" wp14:editId="0053DFCE">
                <wp:simplePos x="0" y="0"/>
                <wp:positionH relativeFrom="column">
                  <wp:posOffset>791845</wp:posOffset>
                </wp:positionH>
                <wp:positionV relativeFrom="paragraph">
                  <wp:posOffset>979805</wp:posOffset>
                </wp:positionV>
                <wp:extent cx="2173605" cy="215265"/>
                <wp:effectExtent l="38100" t="38100" r="74295" b="127635"/>
                <wp:wrapNone/>
                <wp:docPr id="257" name="Straight Arrow Connector 257"/>
                <wp:cNvGraphicFramePr/>
                <a:graphic xmlns:a="http://schemas.openxmlformats.org/drawingml/2006/main">
                  <a:graphicData uri="http://schemas.microsoft.com/office/word/2010/wordprocessingShape">
                    <wps:wsp>
                      <wps:cNvCnPr/>
                      <wps:spPr>
                        <a:xfrm>
                          <a:off x="0" y="0"/>
                          <a:ext cx="2173605" cy="215265"/>
                        </a:xfrm>
                        <a:prstGeom prst="straightConnector1">
                          <a:avLst/>
                        </a:prstGeom>
                        <a:ln>
                          <a:headEnd type="none" w="med" len="med"/>
                          <a:tailEnd type="triangle"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DE1E9" id="Straight Arrow Connector 257" o:spid="_x0000_s1026" type="#_x0000_t32" style="position:absolute;margin-left:62.35pt;margin-top:77.15pt;width:171.15pt;height:16.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" strokecolor="#c0504d [3205]" strokeweight="2pt">
                <v:stroke endarrow="block"/>
                <v:shadow on="t" color="black" opacity="24903f" origin=",.5" offset="0,.55556mm"/>
              </v:shape>
            </w:pict>
          </mc:Fallback>
        </mc:AlternateContent>
      </w:r>
      <w:r w:rsidR="00084402" w:rsidRPr="005A3B67">
        <w:rPr>
          <w:noProof/>
          <w:lang w:eastAsia="en-GB"/>
        </w:rPr>
        <mc:AlternateContent>
          <mc:Choice Requires="wps">
            <w:drawing>
              <wp:anchor distT="0" distB="0" distL="114300" distR="114300" simplePos="0" relativeHeight="251677696" behindDoc="0" locked="0" layoutInCell="1" allowOverlap="1" wp14:anchorId="2CBD8B6C" wp14:editId="7E9A80CE">
                <wp:simplePos x="0" y="0"/>
                <wp:positionH relativeFrom="column">
                  <wp:posOffset>2964815</wp:posOffset>
                </wp:positionH>
                <wp:positionV relativeFrom="paragraph">
                  <wp:posOffset>1097280</wp:posOffset>
                </wp:positionV>
                <wp:extent cx="2984500" cy="1403985"/>
                <wp:effectExtent l="0" t="0" r="0" b="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403985"/>
                        </a:xfrm>
                        <a:prstGeom prst="rect">
                          <a:avLst/>
                        </a:prstGeom>
                        <a:noFill/>
                        <a:ln w="9525">
                          <a:noFill/>
                          <a:miter lim="800000"/>
                          <a:headEnd/>
                          <a:tailEnd/>
                        </a:ln>
                      </wps:spPr>
                      <wps:txbx>
                        <w:txbxContent>
                          <w:p w:rsidR="00084402" w:rsidRPr="002E0BFA" w:rsidRDefault="005C3E58" w:rsidP="00084402">
                            <w:pPr>
                              <w:spacing w:before="0" w:after="0" w:line="240" w:lineRule="auto"/>
                              <w:rPr>
                                <w:rFonts w:ascii="Viner Hand ITC" w:hAnsi="Viner Hand ITC"/>
                                <w:color w:val="C00000"/>
                              </w:rPr>
                            </w:pPr>
                            <w:r>
                              <w:rPr>
                                <w:rFonts w:ascii="Viner Hand ITC" w:hAnsi="Viner Hand ITC"/>
                                <w:color w:val="C00000"/>
                              </w:rPr>
                              <w:t xml:space="preserve">Border width and </w:t>
                            </w:r>
                            <w:r w:rsidR="00CE6D13">
                              <w:rPr>
                                <w:rFonts w:ascii="Viner Hand ITC" w:hAnsi="Viner Hand ITC"/>
                                <w:color w:val="C00000"/>
                              </w:rPr>
                              <w:t>height</w:t>
                            </w:r>
                            <w:r>
                              <w:rPr>
                                <w:rFonts w:ascii="Viner Hand ITC" w:hAnsi="Viner Hand ITC"/>
                                <w:color w:val="C00000"/>
                              </w:rPr>
                              <w:t xml:space="preserve"> (in pixels)</w:t>
                            </w:r>
                            <w:r w:rsidR="00084402">
                              <w:rPr>
                                <w:rFonts w:ascii="Viner Hand ITC" w:hAnsi="Viner Hand ITC"/>
                                <w:color w:val="C00000"/>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BD8B6C" id="_x0000_s1030" type="#_x0000_t202" style="position:absolute;margin-left:233.45pt;margin-top:86.4pt;width:23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" filled="f" stroked="f">
                <v:textbox style="mso-fit-shape-to-text:t">
                  <w:txbxContent>
                    <w:p w:rsidR="00084402" w:rsidRPr="002E0BFA" w:rsidRDefault="005C3E58" w:rsidP="00084402">
                      <w:pPr>
                        <w:spacing w:before="0" w:after="0" w:line="240" w:lineRule="auto"/>
                        <w:rPr>
                          <w:rFonts w:ascii="Viner Hand ITC" w:hAnsi="Viner Hand ITC"/>
                          <w:color w:val="C00000"/>
                        </w:rPr>
                      </w:pPr>
                      <w:r>
                        <w:rPr>
                          <w:rFonts w:ascii="Viner Hand ITC" w:hAnsi="Viner Hand ITC"/>
                          <w:color w:val="C00000"/>
                        </w:rPr>
                        <w:t xml:space="preserve">Border width and </w:t>
                      </w:r>
                      <w:r w:rsidR="00CE6D13">
                        <w:rPr>
                          <w:rFonts w:ascii="Viner Hand ITC" w:hAnsi="Viner Hand ITC"/>
                          <w:color w:val="C00000"/>
                        </w:rPr>
                        <w:t>height</w:t>
                      </w:r>
                      <w:r>
                        <w:rPr>
                          <w:rFonts w:ascii="Viner Hand ITC" w:hAnsi="Viner Hand ITC"/>
                          <w:color w:val="C00000"/>
                        </w:rPr>
                        <w:t xml:space="preserve"> (in pixels)</w:t>
                      </w:r>
                      <w:r w:rsidR="00084402">
                        <w:rPr>
                          <w:rFonts w:ascii="Viner Hand ITC" w:hAnsi="Viner Hand ITC"/>
                          <w:color w:val="C00000"/>
                        </w:rPr>
                        <w:t xml:space="preserve"> </w:t>
                      </w:r>
                    </w:p>
                  </w:txbxContent>
                </v:textbox>
              </v:shape>
            </w:pict>
          </mc:Fallback>
        </mc:AlternateContent>
      </w:r>
      <w:r w:rsidR="005A3B67" w:rsidRPr="005A3B67">
        <w:rPr>
          <w:noProof/>
          <w:lang w:eastAsia="en-GB"/>
        </w:rPr>
        <mc:AlternateContent>
          <mc:Choice Requires="wps">
            <w:drawing>
              <wp:anchor distT="0" distB="0" distL="114300" distR="114300" simplePos="0" relativeHeight="251671552" behindDoc="0" locked="0" layoutInCell="1" allowOverlap="1" wp14:anchorId="084C4D82" wp14:editId="724632A4">
                <wp:simplePos x="0" y="0"/>
                <wp:positionH relativeFrom="column">
                  <wp:posOffset>2986141</wp:posOffset>
                </wp:positionH>
                <wp:positionV relativeFrom="paragraph">
                  <wp:posOffset>782955</wp:posOffset>
                </wp:positionV>
                <wp:extent cx="2984500" cy="1403985"/>
                <wp:effectExtent l="0" t="0" r="0" b="0"/>
                <wp:wrapNone/>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403985"/>
                        </a:xfrm>
                        <a:prstGeom prst="rect">
                          <a:avLst/>
                        </a:prstGeom>
                        <a:noFill/>
                        <a:ln w="9525">
                          <a:noFill/>
                          <a:miter lim="800000"/>
                          <a:headEnd/>
                          <a:tailEnd/>
                        </a:ln>
                      </wps:spPr>
                      <wps:txbx>
                        <w:txbxContent>
                          <w:p w:rsidR="005A3B67" w:rsidRPr="002E0BFA" w:rsidRDefault="005A3B67" w:rsidP="005A3B67">
                            <w:pPr>
                              <w:spacing w:before="0" w:after="0" w:line="240" w:lineRule="auto"/>
                              <w:rPr>
                                <w:rFonts w:ascii="Viner Hand ITC" w:hAnsi="Viner Hand ITC"/>
                                <w:color w:val="C00000"/>
                              </w:rPr>
                            </w:pPr>
                            <w:r>
                              <w:rPr>
                                <w:rFonts w:ascii="Viner Hand ITC" w:hAnsi="Viner Hand ITC"/>
                                <w:color w:val="C00000"/>
                              </w:rPr>
                              <w:t>Highlighted Outline Colour</w:t>
                            </w:r>
                            <w:r w:rsidR="00946E3B">
                              <w:rPr>
                                <w:rFonts w:ascii="Viner Hand ITC" w:hAnsi="Viner Hand ITC"/>
                                <w:color w:val="C00000"/>
                              </w:rPr>
                              <w:t xml:space="preserve"> (red)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4C4D82" id="_x0000_s1031" type="#_x0000_t202" style="position:absolute;margin-left:235.15pt;margin-top:61.65pt;width:235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" filled="f" stroked="f">
                <v:textbox style="mso-fit-shape-to-text:t">
                  <w:txbxContent>
                    <w:p w:rsidR="005A3B67" w:rsidRPr="002E0BFA" w:rsidRDefault="005A3B67" w:rsidP="005A3B67">
                      <w:pPr>
                        <w:spacing w:before="0" w:after="0" w:line="240" w:lineRule="auto"/>
                        <w:rPr>
                          <w:rFonts w:ascii="Viner Hand ITC" w:hAnsi="Viner Hand ITC"/>
                          <w:color w:val="C00000"/>
                        </w:rPr>
                      </w:pPr>
                      <w:r>
                        <w:rPr>
                          <w:rFonts w:ascii="Viner Hand ITC" w:hAnsi="Viner Hand ITC"/>
                          <w:color w:val="C00000"/>
                        </w:rPr>
                        <w:t>Highlighted Outline Colour</w:t>
                      </w:r>
                      <w:r w:rsidR="00946E3B">
                        <w:rPr>
                          <w:rFonts w:ascii="Viner Hand ITC" w:hAnsi="Viner Hand ITC"/>
                          <w:color w:val="C00000"/>
                        </w:rPr>
                        <w:t xml:space="preserve"> (red) </w:t>
                      </w:r>
                    </w:p>
                  </w:txbxContent>
                </v:textbox>
              </v:shape>
            </w:pict>
          </mc:Fallback>
        </mc:AlternateContent>
      </w:r>
      <w:r w:rsidR="005A3B67" w:rsidRPr="005A3B67">
        <w:rPr>
          <w:noProof/>
          <w:lang w:eastAsia="en-GB"/>
        </w:rPr>
        <mc:AlternateContent>
          <mc:Choice Requires="wps">
            <w:drawing>
              <wp:anchor distT="0" distB="0" distL="114300" distR="114300" simplePos="0" relativeHeight="251669504" behindDoc="0" locked="0" layoutInCell="1" allowOverlap="1" wp14:anchorId="0A11A32F" wp14:editId="61AE013D">
                <wp:simplePos x="0" y="0"/>
                <wp:positionH relativeFrom="column">
                  <wp:posOffset>1285875</wp:posOffset>
                </wp:positionH>
                <wp:positionV relativeFrom="paragraph">
                  <wp:posOffset>667385</wp:posOffset>
                </wp:positionV>
                <wp:extent cx="1690370" cy="0"/>
                <wp:effectExtent l="38100" t="76200" r="24130" b="133350"/>
                <wp:wrapNone/>
                <wp:docPr id="123" name="Straight Arrow Connector 123"/>
                <wp:cNvGraphicFramePr/>
                <a:graphic xmlns:a="http://schemas.openxmlformats.org/drawingml/2006/main">
                  <a:graphicData uri="http://schemas.microsoft.com/office/word/2010/wordprocessingShape">
                    <wps:wsp>
                      <wps:cNvCnPr/>
                      <wps:spPr>
                        <a:xfrm flipV="1">
                          <a:off x="0" y="0"/>
                          <a:ext cx="1690370" cy="0"/>
                        </a:xfrm>
                        <a:prstGeom prst="straightConnector1">
                          <a:avLst/>
                        </a:prstGeom>
                        <a:ln>
                          <a:headEnd type="none" w="med" len="med"/>
                          <a:tailEnd type="triangle"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E96AC" id="Straight Arrow Connector 123" o:spid="_x0000_s1026" type="#_x0000_t32" style="position:absolute;margin-left:101.25pt;margin-top:52.55pt;width:133.1pt;height:0;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" strokecolor="#c0504d [3205]" strokeweight="2pt">
                <v:stroke endarrow="block"/>
                <v:shadow on="t" color="black" opacity="24903f" origin=",.5" offset="0,.55556mm"/>
              </v:shape>
            </w:pict>
          </mc:Fallback>
        </mc:AlternateContent>
      </w:r>
      <w:r w:rsidR="005A3B67" w:rsidRPr="005A3B67">
        <w:rPr>
          <w:noProof/>
          <w:lang w:eastAsia="en-GB"/>
        </w:rPr>
        <mc:AlternateContent>
          <mc:Choice Requires="wps">
            <w:drawing>
              <wp:anchor distT="0" distB="0" distL="114300" distR="114300" simplePos="0" relativeHeight="251668480" behindDoc="0" locked="0" layoutInCell="1" allowOverlap="1" wp14:anchorId="6B725FB8" wp14:editId="1DCEF887">
                <wp:simplePos x="0" y="0"/>
                <wp:positionH relativeFrom="column">
                  <wp:posOffset>2980055</wp:posOffset>
                </wp:positionH>
                <wp:positionV relativeFrom="paragraph">
                  <wp:posOffset>561975</wp:posOffset>
                </wp:positionV>
                <wp:extent cx="2984500" cy="1403985"/>
                <wp:effectExtent l="0" t="0" r="0" b="0"/>
                <wp:wrapNone/>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403985"/>
                        </a:xfrm>
                        <a:prstGeom prst="rect">
                          <a:avLst/>
                        </a:prstGeom>
                        <a:noFill/>
                        <a:ln w="9525">
                          <a:noFill/>
                          <a:miter lim="800000"/>
                          <a:headEnd/>
                          <a:tailEnd/>
                        </a:ln>
                      </wps:spPr>
                      <wps:txbx>
                        <w:txbxContent>
                          <w:p w:rsidR="005A3B67" w:rsidRPr="002E0BFA" w:rsidRDefault="005A3B67" w:rsidP="005A3B67">
                            <w:pPr>
                              <w:spacing w:before="0" w:after="0" w:line="240" w:lineRule="auto"/>
                              <w:rPr>
                                <w:rFonts w:ascii="Viner Hand ITC" w:hAnsi="Viner Hand ITC"/>
                                <w:color w:val="C00000"/>
                              </w:rPr>
                            </w:pPr>
                            <w:r>
                              <w:rPr>
                                <w:rFonts w:ascii="Viner Hand ITC" w:hAnsi="Viner Hand ITC"/>
                                <w:color w:val="C00000"/>
                              </w:rPr>
                              <w:t>Highlighted Fill Colour</w:t>
                            </w:r>
                            <w:r w:rsidR="00946E3B">
                              <w:rPr>
                                <w:rFonts w:ascii="Viner Hand ITC" w:hAnsi="Viner Hand ITC"/>
                                <w:color w:val="C00000"/>
                              </w:rPr>
                              <w:t xml:space="preserve"> (dark yellow)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725FB8" id="_x0000_s1032" type="#_x0000_t202" style="position:absolute;margin-left:234.65pt;margin-top:44.25pt;width:23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" filled="f" stroked="f">
                <v:textbox style="mso-fit-shape-to-text:t">
                  <w:txbxContent>
                    <w:p w:rsidR="005A3B67" w:rsidRPr="002E0BFA" w:rsidRDefault="005A3B67" w:rsidP="005A3B67">
                      <w:pPr>
                        <w:spacing w:before="0" w:after="0" w:line="240" w:lineRule="auto"/>
                        <w:rPr>
                          <w:rFonts w:ascii="Viner Hand ITC" w:hAnsi="Viner Hand ITC"/>
                          <w:color w:val="C00000"/>
                        </w:rPr>
                      </w:pPr>
                      <w:r>
                        <w:rPr>
                          <w:rFonts w:ascii="Viner Hand ITC" w:hAnsi="Viner Hand ITC"/>
                          <w:color w:val="C00000"/>
                        </w:rPr>
                        <w:t>Highlighted Fill Colour</w:t>
                      </w:r>
                      <w:r w:rsidR="00946E3B">
                        <w:rPr>
                          <w:rFonts w:ascii="Viner Hand ITC" w:hAnsi="Viner Hand ITC"/>
                          <w:color w:val="C00000"/>
                        </w:rPr>
                        <w:t xml:space="preserve"> (dark yellow)</w:t>
                      </w:r>
                    </w:p>
                  </w:txbxContent>
                </v:textbox>
              </v:shape>
            </w:pict>
          </mc:Fallback>
        </mc:AlternateContent>
      </w:r>
      <w:r w:rsidR="005A3B67" w:rsidRPr="005A3B67">
        <w:rPr>
          <w:noProof/>
          <w:lang w:eastAsia="en-GB"/>
        </w:rPr>
        <mc:AlternateContent>
          <mc:Choice Requires="wps">
            <w:drawing>
              <wp:anchor distT="0" distB="0" distL="114300" distR="114300" simplePos="0" relativeHeight="251666432" behindDoc="0" locked="0" layoutInCell="1" allowOverlap="1" wp14:anchorId="28210F10" wp14:editId="174B9F3F">
                <wp:simplePos x="0" y="0"/>
                <wp:positionH relativeFrom="column">
                  <wp:posOffset>1297940</wp:posOffset>
                </wp:positionH>
                <wp:positionV relativeFrom="paragraph">
                  <wp:posOffset>468630</wp:posOffset>
                </wp:positionV>
                <wp:extent cx="1690370" cy="0"/>
                <wp:effectExtent l="38100" t="76200" r="24130" b="133350"/>
                <wp:wrapNone/>
                <wp:docPr id="119" name="Straight Arrow Connector 119"/>
                <wp:cNvGraphicFramePr/>
                <a:graphic xmlns:a="http://schemas.openxmlformats.org/drawingml/2006/main">
                  <a:graphicData uri="http://schemas.microsoft.com/office/word/2010/wordprocessingShape">
                    <wps:wsp>
                      <wps:cNvCnPr/>
                      <wps:spPr>
                        <a:xfrm flipV="1">
                          <a:off x="0" y="0"/>
                          <a:ext cx="1690370" cy="0"/>
                        </a:xfrm>
                        <a:prstGeom prst="straightConnector1">
                          <a:avLst/>
                        </a:prstGeom>
                        <a:ln>
                          <a:headEnd type="none" w="med" len="med"/>
                          <a:tailEnd type="triangle"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31469" id="Straight Arrow Connector 119" o:spid="_x0000_s1026" type="#_x0000_t32" style="position:absolute;margin-left:102.2pt;margin-top:36.9pt;width:133.1pt;height:0;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" strokecolor="#c0504d [3205]" strokeweight="2pt">
                <v:stroke endarrow="block"/>
                <v:shadow on="t" color="black" opacity="24903f" origin=",.5" offset="0,.55556mm"/>
              </v:shape>
            </w:pict>
          </mc:Fallback>
        </mc:AlternateContent>
      </w:r>
      <w:r w:rsidR="005A3B67" w:rsidRPr="005A3B67">
        <w:rPr>
          <w:noProof/>
          <w:lang w:eastAsia="en-GB"/>
        </w:rPr>
        <mc:AlternateContent>
          <mc:Choice Requires="wps">
            <w:drawing>
              <wp:anchor distT="0" distB="0" distL="114300" distR="114300" simplePos="0" relativeHeight="251665408" behindDoc="0" locked="0" layoutInCell="1" allowOverlap="1" wp14:anchorId="4B2903D6" wp14:editId="7F84FB4F">
                <wp:simplePos x="0" y="0"/>
                <wp:positionH relativeFrom="column">
                  <wp:posOffset>2992120</wp:posOffset>
                </wp:positionH>
                <wp:positionV relativeFrom="paragraph">
                  <wp:posOffset>363220</wp:posOffset>
                </wp:positionV>
                <wp:extent cx="2984500" cy="1403985"/>
                <wp:effectExtent l="0" t="0" r="0" b="0"/>
                <wp:wrapNone/>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403985"/>
                        </a:xfrm>
                        <a:prstGeom prst="rect">
                          <a:avLst/>
                        </a:prstGeom>
                        <a:noFill/>
                        <a:ln w="9525">
                          <a:noFill/>
                          <a:miter lim="800000"/>
                          <a:headEnd/>
                          <a:tailEnd/>
                        </a:ln>
                      </wps:spPr>
                      <wps:txbx>
                        <w:txbxContent>
                          <w:p w:rsidR="005A3B67" w:rsidRPr="002E0BFA" w:rsidRDefault="005A3B67" w:rsidP="005A3B67">
                            <w:pPr>
                              <w:spacing w:before="0" w:after="0" w:line="240" w:lineRule="auto"/>
                              <w:rPr>
                                <w:rFonts w:ascii="Viner Hand ITC" w:hAnsi="Viner Hand ITC"/>
                                <w:color w:val="C00000"/>
                              </w:rPr>
                            </w:pPr>
                            <w:r>
                              <w:rPr>
                                <w:rFonts w:ascii="Viner Hand ITC" w:hAnsi="Viner Hand ITC"/>
                                <w:color w:val="C00000"/>
                              </w:rPr>
                              <w:t>Normal Outline Colour</w:t>
                            </w:r>
                            <w:r w:rsidR="00946E3B">
                              <w:rPr>
                                <w:rFonts w:ascii="Viner Hand ITC" w:hAnsi="Viner Hand ITC"/>
                                <w:color w:val="C00000"/>
                              </w:rPr>
                              <w:t xml:space="preserve"> (white)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2903D6" id="_x0000_s1033" type="#_x0000_t202" style="position:absolute;margin-left:235.6pt;margin-top:28.6pt;width:235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" filled="f" stroked="f">
                <v:textbox style="mso-fit-shape-to-text:t">
                  <w:txbxContent>
                    <w:p w:rsidR="005A3B67" w:rsidRPr="002E0BFA" w:rsidRDefault="005A3B67" w:rsidP="005A3B67">
                      <w:pPr>
                        <w:spacing w:before="0" w:after="0" w:line="240" w:lineRule="auto"/>
                        <w:rPr>
                          <w:rFonts w:ascii="Viner Hand ITC" w:hAnsi="Viner Hand ITC"/>
                          <w:color w:val="C00000"/>
                        </w:rPr>
                      </w:pPr>
                      <w:r>
                        <w:rPr>
                          <w:rFonts w:ascii="Viner Hand ITC" w:hAnsi="Viner Hand ITC"/>
                          <w:color w:val="C00000"/>
                        </w:rPr>
                        <w:t>Normal Outline Colour</w:t>
                      </w:r>
                      <w:r w:rsidR="00946E3B">
                        <w:rPr>
                          <w:rFonts w:ascii="Viner Hand ITC" w:hAnsi="Viner Hand ITC"/>
                          <w:color w:val="C00000"/>
                        </w:rPr>
                        <w:t xml:space="preserve"> (white)</w:t>
                      </w:r>
                    </w:p>
                  </w:txbxContent>
                </v:textbox>
              </v:shape>
            </w:pict>
          </mc:Fallback>
        </mc:AlternateContent>
      </w:r>
      <w:r w:rsidR="002E0BFA" w:rsidRPr="002E0BFA">
        <w:rPr>
          <w:noProof/>
          <w:lang w:eastAsia="en-GB"/>
        </w:rPr>
        <mc:AlternateContent>
          <mc:Choice Requires="wps">
            <w:drawing>
              <wp:anchor distT="0" distB="0" distL="114300" distR="114300" simplePos="0" relativeHeight="251662336" behindDoc="0" locked="0" layoutInCell="1" allowOverlap="1" wp14:anchorId="2BAA0C59" wp14:editId="35A8758B">
                <wp:simplePos x="0" y="0"/>
                <wp:positionH relativeFrom="column">
                  <wp:posOffset>2986405</wp:posOffset>
                </wp:positionH>
                <wp:positionV relativeFrom="paragraph">
                  <wp:posOffset>164465</wp:posOffset>
                </wp:positionV>
                <wp:extent cx="2984500" cy="1403985"/>
                <wp:effectExtent l="0" t="0" r="0" b="0"/>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403985"/>
                        </a:xfrm>
                        <a:prstGeom prst="rect">
                          <a:avLst/>
                        </a:prstGeom>
                        <a:noFill/>
                        <a:ln w="9525">
                          <a:noFill/>
                          <a:miter lim="800000"/>
                          <a:headEnd/>
                          <a:tailEnd/>
                        </a:ln>
                      </wps:spPr>
                      <wps:txbx>
                        <w:txbxContent>
                          <w:p w:rsidR="002E0BFA" w:rsidRPr="002E0BFA" w:rsidRDefault="002E0BFA" w:rsidP="002E0BFA">
                            <w:pPr>
                              <w:spacing w:before="0" w:after="0" w:line="240" w:lineRule="auto"/>
                              <w:rPr>
                                <w:rFonts w:ascii="Viner Hand ITC" w:hAnsi="Viner Hand ITC"/>
                                <w:color w:val="C00000"/>
                              </w:rPr>
                            </w:pPr>
                            <w:r>
                              <w:rPr>
                                <w:rFonts w:ascii="Viner Hand ITC" w:hAnsi="Viner Hand ITC"/>
                                <w:color w:val="C00000"/>
                              </w:rPr>
                              <w:t>Normal Fill Colour</w:t>
                            </w:r>
                            <w:r w:rsidR="00946E3B">
                              <w:rPr>
                                <w:rFonts w:ascii="Viner Hand ITC" w:hAnsi="Viner Hand ITC"/>
                                <w:color w:val="C00000"/>
                              </w:rPr>
                              <w:t xml:space="preserve"> (grey)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AA0C59" id="_x0000_s1034" type="#_x0000_t202" style="position:absolute;margin-left:235.15pt;margin-top:12.95pt;width:235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" filled="f" stroked="f">
                <v:textbox style="mso-fit-shape-to-text:t">
                  <w:txbxContent>
                    <w:p w:rsidR="002E0BFA" w:rsidRPr="002E0BFA" w:rsidRDefault="002E0BFA" w:rsidP="002E0BFA">
                      <w:pPr>
                        <w:spacing w:before="0" w:after="0" w:line="240" w:lineRule="auto"/>
                        <w:rPr>
                          <w:rFonts w:ascii="Viner Hand ITC" w:hAnsi="Viner Hand ITC"/>
                          <w:color w:val="C00000"/>
                        </w:rPr>
                      </w:pPr>
                      <w:r>
                        <w:rPr>
                          <w:rFonts w:ascii="Viner Hand ITC" w:hAnsi="Viner Hand ITC"/>
                          <w:color w:val="C00000"/>
                        </w:rPr>
                        <w:t>Normal Fill Colour</w:t>
                      </w:r>
                      <w:r w:rsidR="00946E3B">
                        <w:rPr>
                          <w:rFonts w:ascii="Viner Hand ITC" w:hAnsi="Viner Hand ITC"/>
                          <w:color w:val="C00000"/>
                        </w:rPr>
                        <w:t xml:space="preserve"> (grey)</w:t>
                      </w:r>
                    </w:p>
                  </w:txbxContent>
                </v:textbox>
              </v:shape>
            </w:pict>
          </mc:Fallback>
        </mc:AlternateContent>
      </w:r>
      <w:r w:rsidR="002E0BFA" w:rsidRPr="002E0BFA">
        <w:rPr>
          <w:noProof/>
          <w:lang w:eastAsia="en-GB"/>
        </w:rPr>
        <mc:AlternateContent>
          <mc:Choice Requires="wps">
            <w:drawing>
              <wp:anchor distT="0" distB="0" distL="114300" distR="114300" simplePos="0" relativeHeight="251663360" behindDoc="0" locked="0" layoutInCell="1" allowOverlap="1" wp14:anchorId="1AB22CB7" wp14:editId="406A2C71">
                <wp:simplePos x="0" y="0"/>
                <wp:positionH relativeFrom="column">
                  <wp:posOffset>1292321</wp:posOffset>
                </wp:positionH>
                <wp:positionV relativeFrom="paragraph">
                  <wp:posOffset>270306</wp:posOffset>
                </wp:positionV>
                <wp:extent cx="1690777" cy="1"/>
                <wp:effectExtent l="38100" t="76200" r="24130" b="133350"/>
                <wp:wrapNone/>
                <wp:docPr id="115" name="Straight Arrow Connector 115"/>
                <wp:cNvGraphicFramePr/>
                <a:graphic xmlns:a="http://schemas.openxmlformats.org/drawingml/2006/main">
                  <a:graphicData uri="http://schemas.microsoft.com/office/word/2010/wordprocessingShape">
                    <wps:wsp>
                      <wps:cNvCnPr/>
                      <wps:spPr>
                        <a:xfrm flipV="1">
                          <a:off x="0" y="0"/>
                          <a:ext cx="1690777" cy="1"/>
                        </a:xfrm>
                        <a:prstGeom prst="straightConnector1">
                          <a:avLst/>
                        </a:prstGeom>
                        <a:ln>
                          <a:headEnd type="none" w="med" len="med"/>
                          <a:tailEnd type="triangle"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D9EB2" id="Straight Arrow Connector 115" o:spid="_x0000_s1026" type="#_x0000_t32" style="position:absolute;margin-left:101.75pt;margin-top:21.3pt;width:133.15pt;height:0;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" strokecolor="#c0504d [3205]" strokeweight="2pt">
                <v:stroke endarrow="block"/>
                <v:shadow on="t" color="black" opacity="24903f" origin=",.5" offset="0,.55556mm"/>
              </v:shape>
            </w:pict>
          </mc:Fallback>
        </mc:AlternateContent>
      </w:r>
      <w:r w:rsidR="00AC205D">
        <w:rPr>
          <w:noProof/>
          <w:lang w:eastAsia="en-GB"/>
        </w:rPr>
        <mc:AlternateContent>
          <mc:Choice Requires="wps">
            <w:drawing>
              <wp:anchor distT="0" distB="0" distL="114300" distR="114300" simplePos="0" relativeHeight="251660288" behindDoc="0" locked="0" layoutInCell="1" allowOverlap="1" wp14:anchorId="4437BB39" wp14:editId="2916612F">
                <wp:simplePos x="0" y="0"/>
                <wp:positionH relativeFrom="column">
                  <wp:posOffset>2983098</wp:posOffset>
                </wp:positionH>
                <wp:positionV relativeFrom="paragraph">
                  <wp:posOffset>3427</wp:posOffset>
                </wp:positionV>
                <wp:extent cx="586596" cy="86264"/>
                <wp:effectExtent l="38100" t="57150" r="23495" b="85725"/>
                <wp:wrapNone/>
                <wp:docPr id="113" name="Straight Arrow Connector 113"/>
                <wp:cNvGraphicFramePr/>
                <a:graphic xmlns:a="http://schemas.openxmlformats.org/drawingml/2006/main">
                  <a:graphicData uri="http://schemas.microsoft.com/office/word/2010/wordprocessingShape">
                    <wps:wsp>
                      <wps:cNvCnPr/>
                      <wps:spPr>
                        <a:xfrm flipV="1">
                          <a:off x="0" y="0"/>
                          <a:ext cx="586596" cy="86264"/>
                        </a:xfrm>
                        <a:prstGeom prst="straightConnector1">
                          <a:avLst/>
                        </a:prstGeom>
                        <a:ln>
                          <a:headEnd type="none" w="med" len="med"/>
                          <a:tailEnd type="triangle" w="med" len="med"/>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A287D47" id="Straight Arrow Connector 113" o:spid="_x0000_s1026" type="#_x0000_t32" style="position:absolute;margin-left:234.9pt;margin-top:.25pt;width:46.2pt;height:6.8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" strokecolor="#c0504d [3205]" strokeweight="2pt">
                <v:stroke endarrow="block"/>
                <v:shadow on="t" color="black" opacity="24903f" origin=",.5" offset="0,.55556mm"/>
              </v:shape>
            </w:pict>
          </mc:Fallback>
        </mc:AlternateContent>
      </w:r>
      <w:r w:rsidR="00BC3336" w:rsidRPr="002F68D1">
        <w:rPr>
          <w:noProof/>
          <w:lang w:eastAsia="en-GB"/>
        </w:rPr>
        <w:drawing>
          <wp:inline distT="0" distB="0" distL="0" distR="0" wp14:anchorId="5A9B1BFE" wp14:editId="0B8DC9E6">
            <wp:extent cx="2867025" cy="16287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867025" cy="1628775"/>
                    </a:xfrm>
                    <a:prstGeom prst="rect">
                      <a:avLst/>
                    </a:prstGeom>
                  </pic:spPr>
                </pic:pic>
              </a:graphicData>
            </a:graphic>
          </wp:inline>
        </w:drawing>
      </w:r>
    </w:p>
    <w:p w:rsidR="00BC3336" w:rsidRDefault="00BC3336" w:rsidP="00BC3336">
      <w:pPr>
        <w:pStyle w:val="ListParagraph"/>
        <w:numPr>
          <w:ilvl w:val="0"/>
          <w:numId w:val="2"/>
        </w:numPr>
        <w:ind w:left="993" w:hanging="993"/>
        <w:contextualSpacing w:val="0"/>
      </w:pPr>
      <w:r>
        <w:t>Save the file</w:t>
      </w:r>
    </w:p>
    <w:p w:rsidR="00BC3336" w:rsidRDefault="00BC3336" w:rsidP="00BD58EE"/>
    <w:p w:rsidR="00FB62D3" w:rsidRDefault="00440B4A" w:rsidP="00AF7400">
      <w:pPr>
        <w:pStyle w:val="ListParagraph"/>
        <w:numPr>
          <w:ilvl w:val="0"/>
          <w:numId w:val="2"/>
        </w:numPr>
        <w:ind w:left="993" w:hanging="993"/>
        <w:contextualSpacing w:val="0"/>
      </w:pPr>
      <w:r>
        <w:t xml:space="preserve">Open </w:t>
      </w:r>
      <w:r w:rsidR="00D52B82" w:rsidRPr="00DB267D">
        <w:rPr>
          <w:b/>
        </w:rPr>
        <w:t>SFML_GameMenu.h</w:t>
      </w:r>
      <w:r w:rsidR="00D52B82">
        <w:t xml:space="preserve"> add </w:t>
      </w:r>
      <w:r>
        <w:t>the following private member attributes</w:t>
      </w:r>
    </w:p>
    <w:p w:rsidR="00FB62D3" w:rsidRDefault="00274695" w:rsidP="00D52B82">
      <w:r w:rsidRPr="00274695">
        <w:rPr>
          <w:noProof/>
          <w:lang w:eastAsia="en-GB"/>
        </w:rPr>
        <w:drawing>
          <wp:inline distT="0" distB="0" distL="0" distR="0" wp14:anchorId="4517A800" wp14:editId="6769329A">
            <wp:extent cx="3343275" cy="11144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343275" cy="1114425"/>
                    </a:xfrm>
                    <a:prstGeom prst="rect">
                      <a:avLst/>
                    </a:prstGeom>
                  </pic:spPr>
                </pic:pic>
              </a:graphicData>
            </a:graphic>
          </wp:inline>
        </w:drawing>
      </w:r>
    </w:p>
    <w:p w:rsidR="00FB62D3" w:rsidRDefault="00DB267D" w:rsidP="00AF7400">
      <w:pPr>
        <w:pStyle w:val="ListParagraph"/>
        <w:numPr>
          <w:ilvl w:val="0"/>
          <w:numId w:val="2"/>
        </w:numPr>
        <w:ind w:left="993" w:hanging="993"/>
        <w:contextualSpacing w:val="0"/>
      </w:pPr>
      <w:r>
        <w:t xml:space="preserve">Open </w:t>
      </w:r>
      <w:r w:rsidRPr="00DB267D">
        <w:rPr>
          <w:b/>
        </w:rPr>
        <w:t>SFML_GameMenu.</w:t>
      </w:r>
      <w:r>
        <w:rPr>
          <w:b/>
        </w:rPr>
        <w:t>cpp</w:t>
      </w:r>
      <w:r>
        <w:t xml:space="preserve">. In the class’ constructor add the following line to </w:t>
      </w:r>
      <w:r w:rsidR="00BC3336">
        <w:t>read the third line – which is the font.</w:t>
      </w:r>
    </w:p>
    <w:p w:rsidR="00FB62D3" w:rsidRDefault="00D52B82" w:rsidP="00D52B82">
      <w:r w:rsidRPr="00D52B82">
        <w:rPr>
          <w:noProof/>
          <w:lang w:eastAsia="en-GB"/>
        </w:rPr>
        <w:drawing>
          <wp:inline distT="0" distB="0" distL="0" distR="0" wp14:anchorId="650AF41F" wp14:editId="050B5FB1">
            <wp:extent cx="2781300" cy="1038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81300" cy="1038225"/>
                    </a:xfrm>
                    <a:prstGeom prst="rect">
                      <a:avLst/>
                    </a:prstGeom>
                  </pic:spPr>
                </pic:pic>
              </a:graphicData>
            </a:graphic>
          </wp:inline>
        </w:drawing>
      </w:r>
    </w:p>
    <w:p w:rsidR="00FB62D3" w:rsidRDefault="00946E3B" w:rsidP="00AF7400">
      <w:pPr>
        <w:pStyle w:val="ListParagraph"/>
        <w:numPr>
          <w:ilvl w:val="0"/>
          <w:numId w:val="2"/>
        </w:numPr>
        <w:ind w:left="993" w:hanging="993"/>
        <w:contextualSpacing w:val="0"/>
      </w:pPr>
      <w:r>
        <w:lastRenderedPageBreak/>
        <w:t xml:space="preserve">Next we are going to read four lines </w:t>
      </w:r>
      <w:r w:rsidR="00AB1EF7">
        <w:t xml:space="preserve">containing the RGB values of the text colours. </w:t>
      </w:r>
      <w:r>
        <w:t>Declare some variables to</w:t>
      </w:r>
      <w:r w:rsidR="00AB1EF7">
        <w:t xml:space="preserve"> temporarily store the information.</w:t>
      </w:r>
    </w:p>
    <w:p w:rsidR="00D52B82" w:rsidRDefault="00D52B82" w:rsidP="00D52B82">
      <w:r w:rsidRPr="00D52B82">
        <w:rPr>
          <w:noProof/>
          <w:lang w:eastAsia="en-GB"/>
        </w:rPr>
        <w:drawing>
          <wp:inline distT="0" distB="0" distL="0" distR="0" wp14:anchorId="4CBC7919" wp14:editId="1564ADE6">
            <wp:extent cx="1743075" cy="11239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743075" cy="1123950"/>
                    </a:xfrm>
                    <a:prstGeom prst="rect">
                      <a:avLst/>
                    </a:prstGeom>
                  </pic:spPr>
                </pic:pic>
              </a:graphicData>
            </a:graphic>
          </wp:inline>
        </w:drawing>
      </w:r>
    </w:p>
    <w:p w:rsidR="00D52B82" w:rsidRDefault="00AB1EF7" w:rsidP="00AF7400">
      <w:pPr>
        <w:pStyle w:val="ListParagraph"/>
        <w:numPr>
          <w:ilvl w:val="0"/>
          <w:numId w:val="2"/>
        </w:numPr>
        <w:ind w:left="993" w:hanging="993"/>
        <w:contextualSpacing w:val="0"/>
      </w:pPr>
      <w:r>
        <w:t>Now, we read the 4</w:t>
      </w:r>
      <w:r w:rsidRPr="00AB1EF7">
        <w:rPr>
          <w:vertAlign w:val="superscript"/>
        </w:rPr>
        <w:t>th</w:t>
      </w:r>
      <w:r>
        <w:t xml:space="preserve"> line</w:t>
      </w:r>
      <w:r w:rsidR="00041A23">
        <w:t xml:space="preserve"> to get the normal fill colour.</w:t>
      </w:r>
    </w:p>
    <w:p w:rsidR="00D52B82" w:rsidRDefault="00CB50A2" w:rsidP="00D52B82">
      <w:r w:rsidRPr="00CB50A2">
        <w:rPr>
          <w:noProof/>
          <w:lang w:eastAsia="en-GB"/>
        </w:rPr>
        <w:drawing>
          <wp:inline distT="0" distB="0" distL="0" distR="0" wp14:anchorId="501371C6" wp14:editId="5289DB8C">
            <wp:extent cx="5743575" cy="30003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43575" cy="3000375"/>
                    </a:xfrm>
                    <a:prstGeom prst="rect">
                      <a:avLst/>
                    </a:prstGeom>
                  </pic:spPr>
                </pic:pic>
              </a:graphicData>
            </a:graphic>
          </wp:inline>
        </w:drawing>
      </w:r>
    </w:p>
    <w:p w:rsidR="00D52B82" w:rsidRDefault="00CB50A2" w:rsidP="00AF7400">
      <w:pPr>
        <w:pStyle w:val="ListParagraph"/>
        <w:numPr>
          <w:ilvl w:val="0"/>
          <w:numId w:val="2"/>
        </w:numPr>
        <w:ind w:left="993" w:hanging="993"/>
        <w:contextualSpacing w:val="0"/>
      </w:pPr>
      <w:r>
        <w:t>Do the same for the 5</w:t>
      </w:r>
      <w:r w:rsidRPr="00CB50A2">
        <w:rPr>
          <w:vertAlign w:val="superscript"/>
        </w:rPr>
        <w:t>th</w:t>
      </w:r>
      <w:r>
        <w:t xml:space="preserve"> line to get the normal outline colour</w:t>
      </w:r>
    </w:p>
    <w:p w:rsidR="00D52B82" w:rsidRDefault="00D52B82" w:rsidP="00D52B82">
      <w:r w:rsidRPr="00D52B82">
        <w:rPr>
          <w:noProof/>
          <w:lang w:eastAsia="en-GB"/>
        </w:rPr>
        <w:drawing>
          <wp:inline distT="0" distB="0" distL="0" distR="0" wp14:anchorId="1BF44CAD" wp14:editId="062E5235">
            <wp:extent cx="4457700" cy="2343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457700" cy="2343150"/>
                    </a:xfrm>
                    <a:prstGeom prst="rect">
                      <a:avLst/>
                    </a:prstGeom>
                  </pic:spPr>
                </pic:pic>
              </a:graphicData>
            </a:graphic>
          </wp:inline>
        </w:drawing>
      </w:r>
    </w:p>
    <w:p w:rsidR="00D52B82" w:rsidRDefault="00B608FA" w:rsidP="00AF7400">
      <w:pPr>
        <w:pStyle w:val="ListParagraph"/>
        <w:numPr>
          <w:ilvl w:val="0"/>
          <w:numId w:val="2"/>
        </w:numPr>
        <w:ind w:left="993" w:hanging="993"/>
        <w:contextualSpacing w:val="0"/>
      </w:pPr>
      <w:r>
        <w:t>Do the same for the 6</w:t>
      </w:r>
      <w:r w:rsidRPr="00B608FA">
        <w:rPr>
          <w:vertAlign w:val="superscript"/>
        </w:rPr>
        <w:t>th</w:t>
      </w:r>
      <w:r>
        <w:t xml:space="preserve"> line to get the highlighted fill colour</w:t>
      </w:r>
    </w:p>
    <w:p w:rsidR="00D52B82" w:rsidRDefault="00B608FA" w:rsidP="00D52B82">
      <w:r w:rsidRPr="00B608FA">
        <w:rPr>
          <w:noProof/>
          <w:lang w:eastAsia="en-GB"/>
        </w:rPr>
        <w:lastRenderedPageBreak/>
        <w:drawing>
          <wp:inline distT="0" distB="0" distL="0" distR="0" wp14:anchorId="2F94FB6C" wp14:editId="017E1AF7">
            <wp:extent cx="5829300" cy="2971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829300" cy="2971800"/>
                    </a:xfrm>
                    <a:prstGeom prst="rect">
                      <a:avLst/>
                    </a:prstGeom>
                  </pic:spPr>
                </pic:pic>
              </a:graphicData>
            </a:graphic>
          </wp:inline>
        </w:drawing>
      </w:r>
    </w:p>
    <w:p w:rsidR="00D52B82" w:rsidRDefault="00B608FA" w:rsidP="00AF7400">
      <w:pPr>
        <w:pStyle w:val="ListParagraph"/>
        <w:numPr>
          <w:ilvl w:val="0"/>
          <w:numId w:val="2"/>
        </w:numPr>
        <w:ind w:left="993" w:hanging="993"/>
        <w:contextualSpacing w:val="0"/>
      </w:pPr>
      <w:r>
        <w:t>And the same for the 7</w:t>
      </w:r>
      <w:r w:rsidRPr="00B608FA">
        <w:rPr>
          <w:vertAlign w:val="superscript"/>
        </w:rPr>
        <w:t>th</w:t>
      </w:r>
      <w:r>
        <w:t xml:space="preserve"> line to get the highlighted outline colour</w:t>
      </w:r>
    </w:p>
    <w:p w:rsidR="00D52B82" w:rsidRDefault="00F535C7" w:rsidP="00D52B82">
      <w:r w:rsidRPr="00F535C7">
        <w:rPr>
          <w:noProof/>
          <w:lang w:eastAsia="en-GB"/>
        </w:rPr>
        <w:drawing>
          <wp:inline distT="0" distB="0" distL="0" distR="0" wp14:anchorId="0B8AAC59" wp14:editId="62029AB6">
            <wp:extent cx="5753100" cy="29527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53100" cy="2952750"/>
                    </a:xfrm>
                    <a:prstGeom prst="rect">
                      <a:avLst/>
                    </a:prstGeom>
                  </pic:spPr>
                </pic:pic>
              </a:graphicData>
            </a:graphic>
          </wp:inline>
        </w:drawing>
      </w:r>
    </w:p>
    <w:p w:rsidR="00D52B82" w:rsidRDefault="004D7B6F" w:rsidP="00AF7400">
      <w:pPr>
        <w:pStyle w:val="ListParagraph"/>
        <w:numPr>
          <w:ilvl w:val="0"/>
          <w:numId w:val="2"/>
        </w:numPr>
        <w:ind w:left="993" w:hanging="993"/>
        <w:contextualSpacing w:val="0"/>
      </w:pPr>
      <w:r>
        <w:t xml:space="preserve">Next we are going to read </w:t>
      </w:r>
      <w:r w:rsidR="000617A7">
        <w:t>the 8</w:t>
      </w:r>
      <w:r w:rsidR="000617A7" w:rsidRPr="000617A7">
        <w:rPr>
          <w:vertAlign w:val="superscript"/>
        </w:rPr>
        <w:t>th</w:t>
      </w:r>
      <w:r w:rsidR="000617A7">
        <w:t xml:space="preserve"> line for </w:t>
      </w:r>
      <w:r>
        <w:t>the border width and height.</w:t>
      </w:r>
      <w:r w:rsidR="000617A7">
        <w:t xml:space="preserve"> Declare some variables to temporarily store the information.</w:t>
      </w:r>
    </w:p>
    <w:p w:rsidR="000617A7" w:rsidRDefault="000617A7" w:rsidP="000617A7">
      <w:r w:rsidRPr="000617A7">
        <w:rPr>
          <w:noProof/>
          <w:lang w:eastAsia="en-GB"/>
        </w:rPr>
        <w:drawing>
          <wp:inline distT="0" distB="0" distL="0" distR="0" wp14:anchorId="40C6B2F7" wp14:editId="40E3C1E8">
            <wp:extent cx="1819275" cy="80010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819275" cy="800100"/>
                    </a:xfrm>
                    <a:prstGeom prst="rect">
                      <a:avLst/>
                    </a:prstGeom>
                  </pic:spPr>
                </pic:pic>
              </a:graphicData>
            </a:graphic>
          </wp:inline>
        </w:drawing>
      </w:r>
    </w:p>
    <w:p w:rsidR="000617A7" w:rsidRDefault="00276738" w:rsidP="00AF7400">
      <w:pPr>
        <w:pStyle w:val="ListParagraph"/>
        <w:numPr>
          <w:ilvl w:val="0"/>
          <w:numId w:val="2"/>
        </w:numPr>
        <w:ind w:left="993" w:hanging="993"/>
        <w:contextualSpacing w:val="0"/>
      </w:pPr>
      <w:r>
        <w:t>Now, we read the 8</w:t>
      </w:r>
      <w:r w:rsidRPr="00276738">
        <w:rPr>
          <w:vertAlign w:val="superscript"/>
        </w:rPr>
        <w:t>th</w:t>
      </w:r>
      <w:r>
        <w:t xml:space="preserve"> line to get the border width and height.</w:t>
      </w:r>
    </w:p>
    <w:p w:rsidR="00D52B82" w:rsidRDefault="000617A7" w:rsidP="00D52B82">
      <w:r w:rsidRPr="000617A7">
        <w:rPr>
          <w:noProof/>
          <w:lang w:eastAsia="en-GB"/>
        </w:rPr>
        <w:lastRenderedPageBreak/>
        <w:drawing>
          <wp:inline distT="0" distB="0" distL="0" distR="0" wp14:anchorId="6B03E0ED" wp14:editId="2F5F8AE1">
            <wp:extent cx="3295650" cy="26765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95650" cy="2676525"/>
                    </a:xfrm>
                    <a:prstGeom prst="rect">
                      <a:avLst/>
                    </a:prstGeom>
                  </pic:spPr>
                </pic:pic>
              </a:graphicData>
            </a:graphic>
          </wp:inline>
        </w:drawing>
      </w:r>
    </w:p>
    <w:p w:rsidR="00D52B82" w:rsidRDefault="00276738" w:rsidP="00AF7400">
      <w:pPr>
        <w:pStyle w:val="ListParagraph"/>
        <w:numPr>
          <w:ilvl w:val="0"/>
          <w:numId w:val="2"/>
        </w:numPr>
        <w:ind w:left="993" w:hanging="993"/>
        <w:contextualSpacing w:val="0"/>
      </w:pPr>
      <w:r>
        <w:t>Now, we are going to read the remainder of the lines (there will be three of them) to get the menu item texts.</w:t>
      </w:r>
      <w:r w:rsidR="00CF106F">
        <w:t xml:space="preserve"> First, we set the text properties as follows:</w:t>
      </w:r>
    </w:p>
    <w:p w:rsidR="00D52B82" w:rsidRDefault="00D52B82" w:rsidP="00D52B82">
      <w:r w:rsidRPr="00D52B82">
        <w:rPr>
          <w:noProof/>
          <w:lang w:eastAsia="en-GB"/>
        </w:rPr>
        <w:drawing>
          <wp:inline distT="0" distB="0" distL="0" distR="0" wp14:anchorId="643063F9" wp14:editId="30F81762">
            <wp:extent cx="3114675" cy="11049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114675" cy="1104900"/>
                    </a:xfrm>
                    <a:prstGeom prst="rect">
                      <a:avLst/>
                    </a:prstGeom>
                  </pic:spPr>
                </pic:pic>
              </a:graphicData>
            </a:graphic>
          </wp:inline>
        </w:drawing>
      </w:r>
    </w:p>
    <w:p w:rsidR="00D52B82" w:rsidRDefault="00CF106F" w:rsidP="00AF7400">
      <w:pPr>
        <w:pStyle w:val="ListParagraph"/>
        <w:numPr>
          <w:ilvl w:val="0"/>
          <w:numId w:val="2"/>
        </w:numPr>
        <w:ind w:left="993" w:hanging="993"/>
        <w:contextualSpacing w:val="0"/>
      </w:pPr>
      <w:r>
        <w:t xml:space="preserve">Then we set </w:t>
      </w:r>
      <w:r w:rsidR="005C1F4E">
        <w:t>the</w:t>
      </w:r>
      <w:r>
        <w:t xml:space="preserve"> position</w:t>
      </w:r>
      <w:r w:rsidR="005C1F4E">
        <w:t xml:space="preserve"> (for the first menu item)</w:t>
      </w:r>
    </w:p>
    <w:p w:rsidR="00D52B82" w:rsidRDefault="00D52B82" w:rsidP="00D52B82">
      <w:r w:rsidRPr="00D52B82">
        <w:rPr>
          <w:noProof/>
          <w:lang w:eastAsia="en-GB"/>
        </w:rPr>
        <w:drawing>
          <wp:inline distT="0" distB="0" distL="0" distR="0" wp14:anchorId="782EDAF0" wp14:editId="58060D33">
            <wp:extent cx="1476375" cy="2000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476375" cy="200025"/>
                    </a:xfrm>
                    <a:prstGeom prst="rect">
                      <a:avLst/>
                    </a:prstGeom>
                  </pic:spPr>
                </pic:pic>
              </a:graphicData>
            </a:graphic>
          </wp:inline>
        </w:drawing>
      </w:r>
    </w:p>
    <w:p w:rsidR="00D52B82" w:rsidRDefault="00D52B82" w:rsidP="00D52B82">
      <w:r w:rsidRPr="00D52B82">
        <w:rPr>
          <w:noProof/>
          <w:lang w:eastAsia="en-GB"/>
        </w:rPr>
        <w:drawing>
          <wp:inline distT="0" distB="0" distL="0" distR="0" wp14:anchorId="7EFCA2B8" wp14:editId="12B60C94">
            <wp:extent cx="3762375" cy="3619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62375" cy="361950"/>
                    </a:xfrm>
                    <a:prstGeom prst="rect">
                      <a:avLst/>
                    </a:prstGeom>
                  </pic:spPr>
                </pic:pic>
              </a:graphicData>
            </a:graphic>
          </wp:inline>
        </w:drawing>
      </w:r>
    </w:p>
    <w:p w:rsidR="00D52B82" w:rsidRDefault="005C1F4E" w:rsidP="00AF7400">
      <w:pPr>
        <w:pStyle w:val="ListParagraph"/>
        <w:numPr>
          <w:ilvl w:val="0"/>
          <w:numId w:val="2"/>
        </w:numPr>
        <w:ind w:left="993" w:hanging="993"/>
        <w:contextualSpacing w:val="0"/>
      </w:pPr>
      <w:r>
        <w:t>Then we iteratively read the l</w:t>
      </w:r>
      <w:r w:rsidR="00B70FC6">
        <w:t>ine, for each we going to calculate the new position, assign the text (from the read line), and store it in the m_menuText array.</w:t>
      </w:r>
    </w:p>
    <w:p w:rsidR="00D52B82" w:rsidRDefault="00D52B82" w:rsidP="00B70FC6"/>
    <w:p w:rsidR="00D52B82" w:rsidRDefault="00025F71" w:rsidP="00D52B82">
      <w:r w:rsidRPr="00025F71">
        <w:rPr>
          <w:noProof/>
          <w:lang w:eastAsia="en-GB"/>
        </w:rPr>
        <w:lastRenderedPageBreak/>
        <w:drawing>
          <wp:inline distT="0" distB="0" distL="0" distR="0" wp14:anchorId="5F3FE1C6" wp14:editId="30C55221">
            <wp:extent cx="5143500" cy="40576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43500" cy="4057650"/>
                    </a:xfrm>
                    <a:prstGeom prst="rect">
                      <a:avLst/>
                    </a:prstGeom>
                  </pic:spPr>
                </pic:pic>
              </a:graphicData>
            </a:graphic>
          </wp:inline>
        </w:drawing>
      </w:r>
    </w:p>
    <w:p w:rsidR="00025F71" w:rsidRDefault="00025F71" w:rsidP="00AF7400">
      <w:pPr>
        <w:pStyle w:val="ListParagraph"/>
        <w:numPr>
          <w:ilvl w:val="0"/>
          <w:numId w:val="2"/>
        </w:numPr>
        <w:ind w:left="993" w:hanging="993"/>
        <w:contextualSpacing w:val="0"/>
      </w:pPr>
      <w:r>
        <w:t>Close the file</w:t>
      </w:r>
    </w:p>
    <w:p w:rsidR="00025F71" w:rsidRDefault="00025F71" w:rsidP="00025F71">
      <w:r w:rsidRPr="00025F71">
        <w:rPr>
          <w:noProof/>
          <w:lang w:eastAsia="en-GB"/>
        </w:rPr>
        <w:drawing>
          <wp:inline distT="0" distB="0" distL="0" distR="0" wp14:anchorId="27797711" wp14:editId="2C95AD0A">
            <wp:extent cx="1276350" cy="238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276350" cy="238125"/>
                    </a:xfrm>
                    <a:prstGeom prst="rect">
                      <a:avLst/>
                    </a:prstGeom>
                  </pic:spPr>
                </pic:pic>
              </a:graphicData>
            </a:graphic>
          </wp:inline>
        </w:drawing>
      </w:r>
    </w:p>
    <w:p w:rsidR="00E50326" w:rsidRDefault="00E50326" w:rsidP="00025F71">
      <w:r>
        <w:t xml:space="preserve">You need to have the above line </w:t>
      </w:r>
      <w:r w:rsidRPr="00557F00">
        <w:rPr>
          <w:b/>
        </w:rPr>
        <w:t>inside and at the end</w:t>
      </w:r>
      <w:r>
        <w:t xml:space="preserve"> of the pair of curly bracket when inputFile is </w:t>
      </w:r>
      <w:r w:rsidR="00557F00">
        <w:t>properly opened.</w:t>
      </w:r>
    </w:p>
    <w:p w:rsidR="00217832" w:rsidRDefault="00217832" w:rsidP="00557F00">
      <w:pPr>
        <w:pStyle w:val="ListParagraph"/>
        <w:numPr>
          <w:ilvl w:val="0"/>
          <w:numId w:val="2"/>
        </w:numPr>
        <w:ind w:left="993" w:hanging="993"/>
        <w:contextualSpacing w:val="0"/>
      </w:pPr>
      <w:r>
        <w:t xml:space="preserve">Since, we have populated the m_menuText array with items, we need to make sure that it is cleared when the object is destroyed. Add the following instruction to the class </w:t>
      </w:r>
      <w:r w:rsidRPr="00217832">
        <w:rPr>
          <w:b/>
        </w:rPr>
        <w:t>deconstructor</w:t>
      </w:r>
      <w:r>
        <w:t>.</w:t>
      </w:r>
    </w:p>
    <w:p w:rsidR="00217832" w:rsidRDefault="00217832" w:rsidP="00217832">
      <w:r w:rsidRPr="00217832">
        <w:rPr>
          <w:noProof/>
          <w:lang w:eastAsia="en-GB"/>
        </w:rPr>
        <w:drawing>
          <wp:inline distT="0" distB="0" distL="0" distR="0" wp14:anchorId="1571FDA2" wp14:editId="511BFAEE">
            <wp:extent cx="1885950" cy="381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885950" cy="381000"/>
                    </a:xfrm>
                    <a:prstGeom prst="rect">
                      <a:avLst/>
                    </a:prstGeom>
                  </pic:spPr>
                </pic:pic>
              </a:graphicData>
            </a:graphic>
          </wp:inline>
        </w:drawing>
      </w:r>
    </w:p>
    <w:p w:rsidR="003A0B46" w:rsidRDefault="003A0B46" w:rsidP="00557F00">
      <w:pPr>
        <w:pStyle w:val="ListParagraph"/>
        <w:numPr>
          <w:ilvl w:val="0"/>
          <w:numId w:val="2"/>
        </w:numPr>
        <w:ind w:left="993" w:hanging="993"/>
        <w:contextualSpacing w:val="0"/>
      </w:pPr>
      <w:r>
        <w:t xml:space="preserve">Lastly, you need to add instructions inside the </w:t>
      </w:r>
      <w:r w:rsidRPr="003A0B46">
        <w:rPr>
          <w:b/>
        </w:rPr>
        <w:t>draw()</w:t>
      </w:r>
      <w:r>
        <w:t xml:space="preserve"> function to render each menu item.</w:t>
      </w:r>
    </w:p>
    <w:p w:rsidR="003A0B46" w:rsidRDefault="003A0B46" w:rsidP="003A0B46">
      <w:r w:rsidRPr="003A0B46">
        <w:rPr>
          <w:noProof/>
          <w:lang w:eastAsia="en-GB"/>
        </w:rPr>
        <w:drawing>
          <wp:inline distT="0" distB="0" distL="0" distR="0" wp14:anchorId="673C50EE" wp14:editId="792A8C8F">
            <wp:extent cx="4267200" cy="3143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267200" cy="314325"/>
                    </a:xfrm>
                    <a:prstGeom prst="rect">
                      <a:avLst/>
                    </a:prstGeom>
                  </pic:spPr>
                </pic:pic>
              </a:graphicData>
            </a:graphic>
          </wp:inline>
        </w:drawing>
      </w:r>
    </w:p>
    <w:p w:rsidR="00557F00" w:rsidRDefault="00557F00" w:rsidP="00557F00">
      <w:pPr>
        <w:pStyle w:val="ListParagraph"/>
        <w:numPr>
          <w:ilvl w:val="0"/>
          <w:numId w:val="2"/>
        </w:numPr>
        <w:ind w:left="993" w:hanging="993"/>
        <w:contextualSpacing w:val="0"/>
      </w:pPr>
      <w:r>
        <w:t>You should now be able to build the program without any errors. If there are any, try to fix them yourself. If you need assistance let the tutor know.</w:t>
      </w:r>
    </w:p>
    <w:p w:rsidR="00557F00" w:rsidRDefault="00557F00" w:rsidP="00557F00">
      <w:pPr>
        <w:pStyle w:val="ListParagraph"/>
        <w:numPr>
          <w:ilvl w:val="0"/>
          <w:numId w:val="2"/>
        </w:numPr>
        <w:ind w:left="993" w:hanging="993"/>
        <w:contextualSpacing w:val="0"/>
      </w:pPr>
      <w:r>
        <w:t>Run the program and observe the result.</w:t>
      </w:r>
    </w:p>
    <w:p w:rsidR="006019B1" w:rsidRDefault="006019B1" w:rsidP="006019B1"/>
    <w:p w:rsidR="006019B1" w:rsidRPr="00970107" w:rsidRDefault="006B5E02" w:rsidP="006019B1">
      <w:pPr>
        <w:rPr>
          <w:b/>
        </w:rPr>
      </w:pPr>
      <w:r>
        <w:rPr>
          <w:b/>
        </w:rPr>
        <w:t>Text Alignment of the Menu Item</w:t>
      </w:r>
    </w:p>
    <w:p w:rsidR="00A21E55" w:rsidRDefault="006B5E02" w:rsidP="00A21E55">
      <w:r>
        <w:lastRenderedPageBreak/>
        <w:t>In this part</w:t>
      </w:r>
      <w:r w:rsidR="00831742">
        <w:t xml:space="preserve"> we are going to add a feature to let us decide whether the menu items will be displayed on the left, at the centre, or on</w:t>
      </w:r>
      <w:r w:rsidR="00487037">
        <w:t xml:space="preserve"> the right of the menu. We will let the program know by inserting one extra line in the </w:t>
      </w:r>
      <w:r w:rsidR="00A21E55">
        <w:t>main-menu.txt we created earlier.</w:t>
      </w:r>
    </w:p>
    <w:p w:rsidR="00A21E55" w:rsidRDefault="00A21E55" w:rsidP="00A21E55">
      <w:pPr>
        <w:pStyle w:val="ListParagraph"/>
        <w:numPr>
          <w:ilvl w:val="0"/>
          <w:numId w:val="2"/>
        </w:numPr>
        <w:ind w:left="993" w:hanging="993"/>
        <w:contextualSpacing w:val="0"/>
      </w:pPr>
      <w:r>
        <w:t xml:space="preserve">Open </w:t>
      </w:r>
      <w:r w:rsidRPr="00BC3336">
        <w:rPr>
          <w:b/>
        </w:rPr>
        <w:t>main-menu.txt</w:t>
      </w:r>
      <w:r>
        <w:t xml:space="preserve"> and insert the line as shown below:</w:t>
      </w:r>
    </w:p>
    <w:p w:rsidR="006019B1" w:rsidRDefault="00A21E55" w:rsidP="00F87094">
      <w:r w:rsidRPr="005A3B67">
        <w:rPr>
          <w:noProof/>
          <w:lang w:eastAsia="en-GB"/>
        </w:rPr>
        <mc:AlternateContent>
          <mc:Choice Requires="wps">
            <w:drawing>
              <wp:anchor distT="0" distB="0" distL="114300" distR="114300" simplePos="0" relativeHeight="251691008" behindDoc="0" locked="0" layoutInCell="1" allowOverlap="1" wp14:anchorId="1A5412AA" wp14:editId="265CC0E7">
                <wp:simplePos x="0" y="0"/>
                <wp:positionH relativeFrom="column">
                  <wp:posOffset>1602872</wp:posOffset>
                </wp:positionH>
                <wp:positionV relativeFrom="paragraph">
                  <wp:posOffset>1072755</wp:posOffset>
                </wp:positionV>
                <wp:extent cx="1371600" cy="69011"/>
                <wp:effectExtent l="38100" t="57150" r="19050" b="83820"/>
                <wp:wrapNone/>
                <wp:docPr id="272" name="Straight Arrow Connector 272"/>
                <wp:cNvGraphicFramePr/>
                <a:graphic xmlns:a="http://schemas.openxmlformats.org/drawingml/2006/main">
                  <a:graphicData uri="http://schemas.microsoft.com/office/word/2010/wordprocessingShape">
                    <wps:wsp>
                      <wps:cNvCnPr/>
                      <wps:spPr>
                        <a:xfrm flipV="1">
                          <a:off x="0" y="0"/>
                          <a:ext cx="1371600" cy="69011"/>
                        </a:xfrm>
                        <a:prstGeom prst="straightConnector1">
                          <a:avLst/>
                        </a:prstGeom>
                        <a:ln>
                          <a:headEnd type="none" w="med" len="med"/>
                          <a:tailEnd type="triangle"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50B6F" id="Straight Arrow Connector 272" o:spid="_x0000_s1026" type="#_x0000_t32" style="position:absolute;margin-left:126.2pt;margin-top:84.45pt;width:108pt;height:5.4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" strokecolor="#c0504d [3205]" strokeweight="2pt">
                <v:stroke endarrow="block"/>
                <v:shadow on="t" color="black" opacity="24903f" origin=",.5" offset="0,.55556mm"/>
              </v:shape>
            </w:pict>
          </mc:Fallback>
        </mc:AlternateContent>
      </w:r>
      <w:r>
        <w:rPr>
          <w:noProof/>
          <w:lang w:eastAsia="en-GB"/>
        </w:rPr>
        <mc:AlternateContent>
          <mc:Choice Requires="wps">
            <w:drawing>
              <wp:anchor distT="0" distB="0" distL="114300" distR="114300" simplePos="0" relativeHeight="251688960" behindDoc="0" locked="0" layoutInCell="1" allowOverlap="1" wp14:anchorId="7B4C6FF1" wp14:editId="3E6F6B5C">
                <wp:simplePos x="0" y="0"/>
                <wp:positionH relativeFrom="column">
                  <wp:posOffset>2972435</wp:posOffset>
                </wp:positionH>
                <wp:positionV relativeFrom="paragraph">
                  <wp:posOffset>923290</wp:posOffset>
                </wp:positionV>
                <wp:extent cx="2984500" cy="1403985"/>
                <wp:effectExtent l="0" t="0" r="0" b="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1403985"/>
                        </a:xfrm>
                        <a:prstGeom prst="rect">
                          <a:avLst/>
                        </a:prstGeom>
                        <a:noFill/>
                        <a:ln w="9525">
                          <a:noFill/>
                          <a:miter lim="800000"/>
                          <a:headEnd/>
                          <a:tailEnd/>
                        </a:ln>
                      </wps:spPr>
                      <wps:txbx>
                        <w:txbxContent>
                          <w:p w:rsidR="00A21E55" w:rsidRPr="002E0BFA" w:rsidRDefault="00A21E55" w:rsidP="00A21E55">
                            <w:pPr>
                              <w:spacing w:before="0" w:after="0" w:line="240" w:lineRule="auto"/>
                              <w:rPr>
                                <w:rFonts w:ascii="Viner Hand ITC" w:hAnsi="Viner Hand ITC"/>
                                <w:color w:val="C00000"/>
                              </w:rPr>
                            </w:pPr>
                            <w:r>
                              <w:rPr>
                                <w:rFonts w:ascii="Viner Hand ITC" w:hAnsi="Viner Hand ITC"/>
                                <w:color w:val="C00000"/>
                              </w:rPr>
                              <w:t>We add this to inform the program to display the menu text on the right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4C6FF1" id="_x0000_s1035" type="#_x0000_t202" style="position:absolute;margin-left:234.05pt;margin-top:72.7pt;width:235pt;height:110.55pt;z-index:251688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" filled="f" stroked="f">
                <v:textbox style="mso-fit-shape-to-text:t">
                  <w:txbxContent>
                    <w:p w:rsidR="00A21E55" w:rsidRPr="002E0BFA" w:rsidRDefault="00A21E55" w:rsidP="00A21E55">
                      <w:pPr>
                        <w:spacing w:before="0" w:after="0" w:line="240" w:lineRule="auto"/>
                        <w:rPr>
                          <w:rFonts w:ascii="Viner Hand ITC" w:hAnsi="Viner Hand ITC"/>
                          <w:color w:val="C00000"/>
                        </w:rPr>
                      </w:pPr>
                      <w:r>
                        <w:rPr>
                          <w:rFonts w:ascii="Viner Hand ITC" w:hAnsi="Viner Hand ITC"/>
                          <w:color w:val="C00000"/>
                        </w:rPr>
                        <w:t>We add this to inform the program to display the menu text on the right</w:t>
                      </w:r>
                    </w:p>
                  </w:txbxContent>
                </v:textbox>
              </v:shape>
            </w:pict>
          </mc:Fallback>
        </mc:AlternateContent>
      </w:r>
      <w:r w:rsidRPr="002F68D1">
        <w:rPr>
          <w:noProof/>
          <w:lang w:eastAsia="en-GB"/>
        </w:rPr>
        <w:drawing>
          <wp:inline distT="0" distB="0" distL="0" distR="0" wp14:anchorId="5376772C" wp14:editId="02C6A928">
            <wp:extent cx="2857500" cy="180022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57500" cy="1800225"/>
                    </a:xfrm>
                    <a:prstGeom prst="rect">
                      <a:avLst/>
                    </a:prstGeom>
                  </pic:spPr>
                </pic:pic>
              </a:graphicData>
            </a:graphic>
          </wp:inline>
        </w:drawing>
      </w:r>
    </w:p>
    <w:p w:rsidR="006019B1" w:rsidRDefault="00F87094" w:rsidP="00AF7400">
      <w:pPr>
        <w:pStyle w:val="ListParagraph"/>
        <w:numPr>
          <w:ilvl w:val="0"/>
          <w:numId w:val="2"/>
        </w:numPr>
        <w:ind w:left="993" w:hanging="993"/>
        <w:contextualSpacing w:val="0"/>
      </w:pPr>
      <w:r>
        <w:t xml:space="preserve">Open </w:t>
      </w:r>
      <w:r w:rsidRPr="00DB267D">
        <w:rPr>
          <w:b/>
        </w:rPr>
        <w:t>SFML_GameMenu.h</w:t>
      </w:r>
      <w:r>
        <w:t xml:space="preserve"> add the following enumeration </w:t>
      </w:r>
      <w:r w:rsidR="002257D2">
        <w:t xml:space="preserve">and its object </w:t>
      </w:r>
      <w:r>
        <w:t>as private member attribute</w:t>
      </w:r>
      <w:r w:rsidR="002257D2">
        <w:t>s.</w:t>
      </w:r>
    </w:p>
    <w:p w:rsidR="00D52B82" w:rsidRDefault="006019B1" w:rsidP="006019B1">
      <w:r w:rsidRPr="006019B1">
        <w:rPr>
          <w:noProof/>
          <w:lang w:eastAsia="en-GB"/>
        </w:rPr>
        <w:drawing>
          <wp:inline distT="0" distB="0" distL="0" distR="0" wp14:anchorId="54D8B82F" wp14:editId="4CBABDBD">
            <wp:extent cx="2762250" cy="12668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762250" cy="1266825"/>
                    </a:xfrm>
                    <a:prstGeom prst="rect">
                      <a:avLst/>
                    </a:prstGeom>
                  </pic:spPr>
                </pic:pic>
              </a:graphicData>
            </a:graphic>
          </wp:inline>
        </w:drawing>
      </w:r>
    </w:p>
    <w:p w:rsidR="00D52B82" w:rsidRDefault="0013722F" w:rsidP="00AF7400">
      <w:pPr>
        <w:pStyle w:val="ListParagraph"/>
        <w:numPr>
          <w:ilvl w:val="0"/>
          <w:numId w:val="2"/>
        </w:numPr>
        <w:ind w:left="993" w:hanging="993"/>
        <w:contextualSpacing w:val="0"/>
      </w:pPr>
      <w:r>
        <w:t xml:space="preserve">Open </w:t>
      </w:r>
      <w:r w:rsidRPr="00DB267D">
        <w:rPr>
          <w:b/>
        </w:rPr>
        <w:t>SFML_GameMenu.</w:t>
      </w:r>
      <w:r>
        <w:rPr>
          <w:b/>
        </w:rPr>
        <w:t>cpp</w:t>
      </w:r>
      <w:r>
        <w:t xml:space="preserve">. In the class’ constructor add the following line after the part where we completed parsing the </w:t>
      </w:r>
      <w:r w:rsidR="006019B1">
        <w:t>8</w:t>
      </w:r>
      <w:r w:rsidR="006019B1" w:rsidRPr="006019B1">
        <w:rPr>
          <w:vertAlign w:val="superscript"/>
        </w:rPr>
        <w:t>th</w:t>
      </w:r>
      <w:r w:rsidR="006019B1">
        <w:t xml:space="preserve"> line</w:t>
      </w:r>
      <w:r>
        <w:t>.</w:t>
      </w:r>
    </w:p>
    <w:p w:rsidR="006019B1" w:rsidRDefault="006019B1" w:rsidP="006019B1">
      <w:r w:rsidRPr="006019B1">
        <w:rPr>
          <w:noProof/>
          <w:lang w:eastAsia="en-GB"/>
        </w:rPr>
        <w:drawing>
          <wp:inline distT="0" distB="0" distL="0" distR="0" wp14:anchorId="1789BBC0" wp14:editId="5185BCC6">
            <wp:extent cx="4495800" cy="20288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495800" cy="2028825"/>
                    </a:xfrm>
                    <a:prstGeom prst="rect">
                      <a:avLst/>
                    </a:prstGeom>
                  </pic:spPr>
                </pic:pic>
              </a:graphicData>
            </a:graphic>
          </wp:inline>
        </w:drawing>
      </w:r>
    </w:p>
    <w:p w:rsidR="006019B1" w:rsidRDefault="00350235" w:rsidP="00AF7400">
      <w:pPr>
        <w:pStyle w:val="ListParagraph"/>
        <w:numPr>
          <w:ilvl w:val="0"/>
          <w:numId w:val="2"/>
        </w:numPr>
        <w:ind w:left="993" w:hanging="993"/>
        <w:contextualSpacing w:val="0"/>
      </w:pPr>
      <w:r>
        <w:t>Then we need to r</w:t>
      </w:r>
      <w:r w:rsidR="006019B1">
        <w:t>eplace</w:t>
      </w:r>
      <w:r>
        <w:t xml:space="preserve"> the instructions that we wrote to calculate the menu item’s location</w:t>
      </w:r>
    </w:p>
    <w:p w:rsidR="006019B1" w:rsidRDefault="006019B1" w:rsidP="006019B1">
      <w:r w:rsidRPr="006019B1">
        <w:rPr>
          <w:noProof/>
          <w:lang w:eastAsia="en-GB"/>
        </w:rPr>
        <w:drawing>
          <wp:inline distT="0" distB="0" distL="0" distR="0" wp14:anchorId="35503F81" wp14:editId="55FAB18A">
            <wp:extent cx="3781425" cy="3524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781425" cy="352425"/>
                    </a:xfrm>
                    <a:prstGeom prst="rect">
                      <a:avLst/>
                    </a:prstGeom>
                  </pic:spPr>
                </pic:pic>
              </a:graphicData>
            </a:graphic>
          </wp:inline>
        </w:drawing>
      </w:r>
    </w:p>
    <w:p w:rsidR="006019B1" w:rsidRDefault="00350235" w:rsidP="006019B1">
      <w:r>
        <w:t>W</w:t>
      </w:r>
      <w:r w:rsidR="006019B1">
        <w:t>ith</w:t>
      </w:r>
      <w:r>
        <w:t xml:space="preserve"> another that depends on the alignment.</w:t>
      </w:r>
    </w:p>
    <w:p w:rsidR="006019B1" w:rsidRDefault="006019B1" w:rsidP="006019B1">
      <w:r w:rsidRPr="006019B1">
        <w:rPr>
          <w:noProof/>
          <w:lang w:eastAsia="en-GB"/>
        </w:rPr>
        <w:lastRenderedPageBreak/>
        <w:drawing>
          <wp:inline distT="0" distB="0" distL="0" distR="0" wp14:anchorId="298CD854" wp14:editId="793FE82E">
            <wp:extent cx="5743575" cy="23717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43575" cy="2371725"/>
                    </a:xfrm>
                    <a:prstGeom prst="rect">
                      <a:avLst/>
                    </a:prstGeom>
                  </pic:spPr>
                </pic:pic>
              </a:graphicData>
            </a:graphic>
          </wp:inline>
        </w:drawing>
      </w:r>
    </w:p>
    <w:p w:rsidR="006019B1" w:rsidRDefault="00350235" w:rsidP="00AF7400">
      <w:pPr>
        <w:pStyle w:val="ListParagraph"/>
        <w:numPr>
          <w:ilvl w:val="0"/>
          <w:numId w:val="2"/>
        </w:numPr>
        <w:ind w:left="993" w:hanging="993"/>
        <w:contextualSpacing w:val="0"/>
      </w:pPr>
      <w:r>
        <w:t>We also need to r</w:t>
      </w:r>
      <w:r w:rsidR="006019B1">
        <w:t>eplace</w:t>
      </w:r>
      <w:r w:rsidR="0030190B">
        <w:t xml:space="preserve"> the instructions that we wrote to set the menu item’s origin:</w:t>
      </w:r>
    </w:p>
    <w:p w:rsidR="006019B1" w:rsidRDefault="006019B1" w:rsidP="006019B1">
      <w:r w:rsidRPr="006019B1">
        <w:rPr>
          <w:noProof/>
          <w:lang w:eastAsia="en-GB"/>
        </w:rPr>
        <w:drawing>
          <wp:inline distT="0" distB="0" distL="0" distR="0" wp14:anchorId="0A304DDB" wp14:editId="5A42D81C">
            <wp:extent cx="2657475" cy="200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57475" cy="200025"/>
                    </a:xfrm>
                    <a:prstGeom prst="rect">
                      <a:avLst/>
                    </a:prstGeom>
                  </pic:spPr>
                </pic:pic>
              </a:graphicData>
            </a:graphic>
          </wp:inline>
        </w:drawing>
      </w:r>
    </w:p>
    <w:p w:rsidR="006019B1" w:rsidRDefault="006019B1" w:rsidP="006019B1">
      <w:r>
        <w:t>with</w:t>
      </w:r>
    </w:p>
    <w:p w:rsidR="006019B1" w:rsidRDefault="006019B1" w:rsidP="006019B1">
      <w:r w:rsidRPr="006019B1">
        <w:rPr>
          <w:noProof/>
          <w:lang w:eastAsia="en-GB"/>
        </w:rPr>
        <w:drawing>
          <wp:inline distT="0" distB="0" distL="0" distR="0" wp14:anchorId="026DC57E" wp14:editId="483E2CD8">
            <wp:extent cx="4095750" cy="1924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095750" cy="1924050"/>
                    </a:xfrm>
                    <a:prstGeom prst="rect">
                      <a:avLst/>
                    </a:prstGeom>
                  </pic:spPr>
                </pic:pic>
              </a:graphicData>
            </a:graphic>
          </wp:inline>
        </w:drawing>
      </w:r>
    </w:p>
    <w:p w:rsidR="00937A2E" w:rsidRDefault="00937A2E" w:rsidP="00937A2E">
      <w:pPr>
        <w:pStyle w:val="ListParagraph"/>
        <w:numPr>
          <w:ilvl w:val="0"/>
          <w:numId w:val="2"/>
        </w:numPr>
        <w:ind w:left="993" w:hanging="993"/>
        <w:contextualSpacing w:val="0"/>
      </w:pPr>
      <w:r>
        <w:t>You should now be able to build the program without any errors. If there are any, try to fix them yourself. If you need assistance let the tutor know.</w:t>
      </w:r>
    </w:p>
    <w:p w:rsidR="006019B1" w:rsidRDefault="00937A2E" w:rsidP="00937A2E">
      <w:pPr>
        <w:pStyle w:val="ListParagraph"/>
        <w:numPr>
          <w:ilvl w:val="0"/>
          <w:numId w:val="2"/>
        </w:numPr>
        <w:ind w:left="993" w:hanging="993"/>
        <w:contextualSpacing w:val="0"/>
      </w:pPr>
      <w:r>
        <w:t>Run the program and observe the result.</w:t>
      </w:r>
    </w:p>
    <w:p w:rsidR="006019B1" w:rsidRDefault="006019B1" w:rsidP="006019B1"/>
    <w:p w:rsidR="006019B1" w:rsidRDefault="00937A2E" w:rsidP="006019B1">
      <w:r>
        <w:t>Next we are going to modify the program to allow us to select a menu item (the currently selecte</w:t>
      </w:r>
      <w:r w:rsidR="00572C4F">
        <w:t>d item will be highlighted with a different colour than the others).</w:t>
      </w:r>
    </w:p>
    <w:p w:rsidR="00274695" w:rsidRDefault="00572C4F" w:rsidP="00274695">
      <w:pPr>
        <w:pStyle w:val="ListParagraph"/>
        <w:numPr>
          <w:ilvl w:val="0"/>
          <w:numId w:val="2"/>
        </w:numPr>
        <w:ind w:left="993" w:hanging="993"/>
        <w:contextualSpacing w:val="0"/>
      </w:pPr>
      <w:r>
        <w:t>Ope</w:t>
      </w:r>
      <w:r w:rsidR="00FE68EC">
        <w:t>n</w:t>
      </w:r>
      <w:r>
        <w:t xml:space="preserve"> </w:t>
      </w:r>
      <w:r w:rsidRPr="00DB267D">
        <w:rPr>
          <w:b/>
        </w:rPr>
        <w:t>SFML_GameMenu.h</w:t>
      </w:r>
      <w:r>
        <w:t xml:space="preserve"> add the a</w:t>
      </w:r>
      <w:r w:rsidR="00274695">
        <w:t>dd</w:t>
      </w:r>
      <w:r w:rsidR="006B2859">
        <w:t xml:space="preserve"> </w:t>
      </w:r>
      <w:r>
        <w:t xml:space="preserve">the following </w:t>
      </w:r>
      <w:r w:rsidR="006B2859">
        <w:t>private</w:t>
      </w:r>
      <w:r>
        <w:t xml:space="preserve"> member</w:t>
      </w:r>
      <w:r w:rsidR="00DD5B3C">
        <w:t xml:space="preserve"> attribute to store the index of the currently selected menu item</w:t>
      </w:r>
    </w:p>
    <w:p w:rsidR="006019B1" w:rsidRDefault="002F68D1" w:rsidP="006019B1">
      <w:r w:rsidRPr="002F68D1">
        <w:rPr>
          <w:noProof/>
          <w:lang w:eastAsia="en-GB"/>
        </w:rPr>
        <w:drawing>
          <wp:inline distT="0" distB="0" distL="0" distR="0" wp14:anchorId="050920FB" wp14:editId="07089EB2">
            <wp:extent cx="2809875" cy="2000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809875" cy="200025"/>
                    </a:xfrm>
                    <a:prstGeom prst="rect">
                      <a:avLst/>
                    </a:prstGeom>
                  </pic:spPr>
                </pic:pic>
              </a:graphicData>
            </a:graphic>
          </wp:inline>
        </w:drawing>
      </w:r>
    </w:p>
    <w:p w:rsidR="00572C4F" w:rsidRDefault="00DD5B3C" w:rsidP="00572C4F">
      <w:pPr>
        <w:pStyle w:val="ListParagraph"/>
        <w:numPr>
          <w:ilvl w:val="0"/>
          <w:numId w:val="2"/>
        </w:numPr>
        <w:ind w:left="993" w:hanging="993"/>
        <w:contextualSpacing w:val="0"/>
      </w:pPr>
      <w:r>
        <w:t>And</w:t>
      </w:r>
      <w:r w:rsidR="00572C4F">
        <w:t xml:space="preserve"> the following private member</w:t>
      </w:r>
      <w:r>
        <w:t xml:space="preserve"> attributes to store previous state of Down, Up, and Return key presses.</w:t>
      </w:r>
    </w:p>
    <w:p w:rsidR="002F68D1" w:rsidRDefault="002F68D1" w:rsidP="006019B1"/>
    <w:p w:rsidR="002F68D1" w:rsidRDefault="00DD5B3C" w:rsidP="006019B1">
      <w:r w:rsidRPr="00DD5B3C">
        <w:rPr>
          <w:noProof/>
          <w:lang w:eastAsia="en-GB"/>
        </w:rPr>
        <w:lastRenderedPageBreak/>
        <w:drawing>
          <wp:inline distT="0" distB="0" distL="0" distR="0" wp14:anchorId="276F5871" wp14:editId="75A0A038">
            <wp:extent cx="3200400" cy="4953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200400" cy="495300"/>
                    </a:xfrm>
                    <a:prstGeom prst="rect">
                      <a:avLst/>
                    </a:prstGeom>
                  </pic:spPr>
                </pic:pic>
              </a:graphicData>
            </a:graphic>
          </wp:inline>
        </w:drawing>
      </w:r>
    </w:p>
    <w:p w:rsidR="006B2859" w:rsidRDefault="006B2859" w:rsidP="00274695">
      <w:pPr>
        <w:pStyle w:val="ListParagraph"/>
        <w:numPr>
          <w:ilvl w:val="0"/>
          <w:numId w:val="2"/>
        </w:numPr>
        <w:ind w:left="993" w:hanging="993"/>
        <w:contextualSpacing w:val="0"/>
      </w:pPr>
      <w:r>
        <w:t>Add public</w:t>
      </w:r>
      <w:r w:rsidR="00DD5B3C">
        <w:t xml:space="preserve"> member function update()</w:t>
      </w:r>
    </w:p>
    <w:p w:rsidR="006B2859" w:rsidRDefault="006B2859" w:rsidP="006B2859">
      <w:r w:rsidRPr="006B2859">
        <w:rPr>
          <w:noProof/>
          <w:lang w:eastAsia="en-GB"/>
        </w:rPr>
        <w:drawing>
          <wp:inline distT="0" distB="0" distL="0" distR="0" wp14:anchorId="3358391D" wp14:editId="777C1B68">
            <wp:extent cx="2809875" cy="2095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809875" cy="209550"/>
                    </a:xfrm>
                    <a:prstGeom prst="rect">
                      <a:avLst/>
                    </a:prstGeom>
                  </pic:spPr>
                </pic:pic>
              </a:graphicData>
            </a:graphic>
          </wp:inline>
        </w:drawing>
      </w:r>
    </w:p>
    <w:p w:rsidR="00274695" w:rsidRDefault="00427629" w:rsidP="00274695">
      <w:pPr>
        <w:pStyle w:val="ListParagraph"/>
        <w:numPr>
          <w:ilvl w:val="0"/>
          <w:numId w:val="2"/>
        </w:numPr>
        <w:ind w:left="993" w:hanging="993"/>
        <w:contextualSpacing w:val="0"/>
      </w:pPr>
      <w:r>
        <w:t>Open</w:t>
      </w:r>
      <w:r w:rsidR="00274695">
        <w:t xml:space="preserve"> </w:t>
      </w:r>
      <w:r w:rsidRPr="00427629">
        <w:rPr>
          <w:b/>
        </w:rPr>
        <w:t>S</w:t>
      </w:r>
      <w:r w:rsidR="00274695" w:rsidRPr="00427629">
        <w:rPr>
          <w:b/>
        </w:rPr>
        <w:t>FML_GameMenu.cpp</w:t>
      </w:r>
      <w:r>
        <w:t xml:space="preserve">. In the class </w:t>
      </w:r>
      <w:r w:rsidR="00274695">
        <w:t>constructor</w:t>
      </w:r>
      <w:r>
        <w:t xml:space="preserve">, </w:t>
      </w:r>
      <w:r w:rsidR="00274695">
        <w:t xml:space="preserve">after the </w:t>
      </w:r>
      <w:r>
        <w:t xml:space="preserve">loop </w:t>
      </w:r>
      <w:r w:rsidR="00274695">
        <w:t>that reads the menu items (shown below)</w:t>
      </w:r>
    </w:p>
    <w:p w:rsidR="00274695" w:rsidRDefault="00274695" w:rsidP="00274695">
      <w:r w:rsidRPr="00274695">
        <w:rPr>
          <w:noProof/>
          <w:lang w:eastAsia="en-GB"/>
        </w:rPr>
        <w:drawing>
          <wp:inline distT="0" distB="0" distL="0" distR="0" wp14:anchorId="163906A6" wp14:editId="12949ECC">
            <wp:extent cx="1085850" cy="1809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085850" cy="180975"/>
                    </a:xfrm>
                    <a:prstGeom prst="rect">
                      <a:avLst/>
                    </a:prstGeom>
                  </pic:spPr>
                </pic:pic>
              </a:graphicData>
            </a:graphic>
          </wp:inline>
        </w:drawing>
      </w:r>
    </w:p>
    <w:p w:rsidR="00274695" w:rsidRDefault="00274695" w:rsidP="00274695">
      <w:r>
        <w:t>Add</w:t>
      </w:r>
      <w:r w:rsidR="00327CE8">
        <w:t xml:space="preserve"> the following instructions that initialise the highlight index and set the colour of the highlighted text.</w:t>
      </w:r>
    </w:p>
    <w:p w:rsidR="00274695" w:rsidRDefault="00274695" w:rsidP="00274695">
      <w:r w:rsidRPr="00D52B82">
        <w:rPr>
          <w:noProof/>
          <w:lang w:eastAsia="en-GB"/>
        </w:rPr>
        <w:drawing>
          <wp:inline distT="0" distB="0" distL="0" distR="0" wp14:anchorId="21C732FE" wp14:editId="71FBEE32">
            <wp:extent cx="4838700" cy="495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838700" cy="495300"/>
                    </a:xfrm>
                    <a:prstGeom prst="rect">
                      <a:avLst/>
                    </a:prstGeom>
                  </pic:spPr>
                </pic:pic>
              </a:graphicData>
            </a:graphic>
          </wp:inline>
        </w:drawing>
      </w:r>
    </w:p>
    <w:p w:rsidR="00274695" w:rsidRDefault="00327CE8" w:rsidP="00274695">
      <w:pPr>
        <w:pStyle w:val="ListParagraph"/>
        <w:numPr>
          <w:ilvl w:val="0"/>
          <w:numId w:val="2"/>
        </w:numPr>
        <w:ind w:left="993" w:hanging="993"/>
        <w:contextualSpacing w:val="0"/>
      </w:pPr>
      <w:r>
        <w:t>We will also set initial values for the previous key press</w:t>
      </w:r>
      <w:r w:rsidR="006342E0">
        <w:t xml:space="preserve"> state variables</w:t>
      </w:r>
      <w:r>
        <w:t>.</w:t>
      </w:r>
    </w:p>
    <w:p w:rsidR="006019B1" w:rsidRDefault="006342E0" w:rsidP="006019B1">
      <w:r w:rsidRPr="006342E0">
        <w:rPr>
          <w:noProof/>
          <w:lang w:eastAsia="en-GB"/>
        </w:rPr>
        <w:drawing>
          <wp:inline distT="0" distB="0" distL="0" distR="0" wp14:anchorId="50CE570D" wp14:editId="51476529">
            <wp:extent cx="2095500" cy="46672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095500" cy="466725"/>
                    </a:xfrm>
                    <a:prstGeom prst="rect">
                      <a:avLst/>
                    </a:prstGeom>
                  </pic:spPr>
                </pic:pic>
              </a:graphicData>
            </a:graphic>
          </wp:inline>
        </w:drawing>
      </w:r>
    </w:p>
    <w:p w:rsidR="00274695" w:rsidRDefault="006342E0" w:rsidP="00274695">
      <w:pPr>
        <w:pStyle w:val="ListParagraph"/>
        <w:numPr>
          <w:ilvl w:val="0"/>
          <w:numId w:val="2"/>
        </w:numPr>
        <w:ind w:left="993" w:hanging="993"/>
        <w:contextualSpacing w:val="0"/>
      </w:pPr>
      <w:r>
        <w:t>Now, we are going to i</w:t>
      </w:r>
      <w:r w:rsidR="006B2859">
        <w:t>mplement the update() member</w:t>
      </w:r>
      <w:r>
        <w:t xml:space="preserve"> function. Let’s start with a blank skeleton of the function.</w:t>
      </w:r>
    </w:p>
    <w:p w:rsidR="006B2859" w:rsidRDefault="006B2859" w:rsidP="006B2859">
      <w:r w:rsidRPr="006B2859">
        <w:rPr>
          <w:noProof/>
          <w:lang w:eastAsia="en-GB"/>
        </w:rPr>
        <w:drawing>
          <wp:inline distT="0" distB="0" distL="0" distR="0" wp14:anchorId="296F8BC0" wp14:editId="375105CA">
            <wp:extent cx="3162300" cy="361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162300" cy="361950"/>
                    </a:xfrm>
                    <a:prstGeom prst="rect">
                      <a:avLst/>
                    </a:prstGeom>
                  </pic:spPr>
                </pic:pic>
              </a:graphicData>
            </a:graphic>
          </wp:inline>
        </w:drawing>
      </w:r>
    </w:p>
    <w:p w:rsidR="006B2859" w:rsidRDefault="006B2859" w:rsidP="006B2859">
      <w:r w:rsidRPr="00B42A8C">
        <w:rPr>
          <w:noProof/>
          <w:lang w:eastAsia="en-GB"/>
        </w:rPr>
        <w:drawing>
          <wp:inline distT="0" distB="0" distL="0" distR="0" wp14:anchorId="103841DF" wp14:editId="5943B33E">
            <wp:extent cx="152400" cy="1809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52400" cy="180975"/>
                    </a:xfrm>
                    <a:prstGeom prst="rect">
                      <a:avLst/>
                    </a:prstGeom>
                  </pic:spPr>
                </pic:pic>
              </a:graphicData>
            </a:graphic>
          </wp:inline>
        </w:drawing>
      </w:r>
    </w:p>
    <w:p w:rsidR="006B2859" w:rsidRDefault="006B2859" w:rsidP="00274695">
      <w:pPr>
        <w:pStyle w:val="ListParagraph"/>
        <w:numPr>
          <w:ilvl w:val="0"/>
          <w:numId w:val="2"/>
        </w:numPr>
        <w:ind w:left="993" w:hanging="993"/>
        <w:contextualSpacing w:val="0"/>
      </w:pPr>
      <w:r>
        <w:t>Inside</w:t>
      </w:r>
      <w:r w:rsidR="005B4D4E">
        <w:t xml:space="preserve"> curly bracket pair get the key press states</w:t>
      </w:r>
    </w:p>
    <w:p w:rsidR="006B2859" w:rsidRDefault="005B4D4E" w:rsidP="006B2859">
      <w:r w:rsidRPr="005B4D4E">
        <w:rPr>
          <w:noProof/>
          <w:lang w:eastAsia="en-GB"/>
        </w:rPr>
        <w:drawing>
          <wp:inline distT="0" distB="0" distL="0" distR="0" wp14:anchorId="77C0F4D3" wp14:editId="211B9611">
            <wp:extent cx="5562600" cy="5048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62600" cy="504825"/>
                    </a:xfrm>
                    <a:prstGeom prst="rect">
                      <a:avLst/>
                    </a:prstGeom>
                  </pic:spPr>
                </pic:pic>
              </a:graphicData>
            </a:graphic>
          </wp:inline>
        </w:drawing>
      </w:r>
    </w:p>
    <w:p w:rsidR="006B2859" w:rsidRDefault="005B4D4E" w:rsidP="00274695">
      <w:pPr>
        <w:pStyle w:val="ListParagraph"/>
        <w:numPr>
          <w:ilvl w:val="0"/>
          <w:numId w:val="2"/>
        </w:numPr>
        <w:ind w:left="993" w:hanging="993"/>
        <w:contextualSpacing w:val="0"/>
      </w:pPr>
      <w:r>
        <w:t xml:space="preserve">And check if the </w:t>
      </w:r>
      <w:r w:rsidRPr="005B4D4E">
        <w:rPr>
          <w:b/>
        </w:rPr>
        <w:t>Down Arrow</w:t>
      </w:r>
      <w:r>
        <w:t xml:space="preserve"> key has been </w:t>
      </w:r>
      <w:r w:rsidRPr="005B4D4E">
        <w:rPr>
          <w:b/>
        </w:rPr>
        <w:t xml:space="preserve">recently </w:t>
      </w:r>
      <w:r>
        <w:t>pressed</w:t>
      </w:r>
    </w:p>
    <w:p w:rsidR="006B2859" w:rsidRDefault="00A63685" w:rsidP="006B2859">
      <w:r w:rsidRPr="00A63685">
        <w:rPr>
          <w:noProof/>
          <w:lang w:eastAsia="en-GB"/>
        </w:rPr>
        <w:drawing>
          <wp:inline distT="0" distB="0" distL="0" distR="0" wp14:anchorId="4BED18DB" wp14:editId="517C5728">
            <wp:extent cx="5724525" cy="21907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24525" cy="2190750"/>
                    </a:xfrm>
                    <a:prstGeom prst="rect">
                      <a:avLst/>
                    </a:prstGeom>
                  </pic:spPr>
                </pic:pic>
              </a:graphicData>
            </a:graphic>
          </wp:inline>
        </w:drawing>
      </w:r>
    </w:p>
    <w:p w:rsidR="006B2859" w:rsidRDefault="00A63685" w:rsidP="00274695">
      <w:pPr>
        <w:pStyle w:val="ListParagraph"/>
        <w:numPr>
          <w:ilvl w:val="0"/>
          <w:numId w:val="2"/>
        </w:numPr>
        <w:ind w:left="993" w:hanging="993"/>
        <w:contextualSpacing w:val="0"/>
      </w:pPr>
      <w:r>
        <w:lastRenderedPageBreak/>
        <w:t xml:space="preserve">Else check if the </w:t>
      </w:r>
      <w:r>
        <w:rPr>
          <w:b/>
        </w:rPr>
        <w:t>Up</w:t>
      </w:r>
      <w:r w:rsidRPr="005B4D4E">
        <w:rPr>
          <w:b/>
        </w:rPr>
        <w:t xml:space="preserve"> Arrow</w:t>
      </w:r>
      <w:r>
        <w:t xml:space="preserve"> key has been </w:t>
      </w:r>
      <w:r w:rsidRPr="005B4D4E">
        <w:rPr>
          <w:b/>
        </w:rPr>
        <w:t xml:space="preserve">recently </w:t>
      </w:r>
      <w:r>
        <w:t>pressed</w:t>
      </w:r>
    </w:p>
    <w:p w:rsidR="006B2859" w:rsidRDefault="00A63685" w:rsidP="006B2859">
      <w:r w:rsidRPr="00A63685">
        <w:rPr>
          <w:noProof/>
          <w:lang w:eastAsia="en-GB"/>
        </w:rPr>
        <w:drawing>
          <wp:inline distT="0" distB="0" distL="0" distR="0" wp14:anchorId="57BEB384" wp14:editId="0896D364">
            <wp:extent cx="5314950" cy="25050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314950" cy="2505075"/>
                    </a:xfrm>
                    <a:prstGeom prst="rect">
                      <a:avLst/>
                    </a:prstGeom>
                  </pic:spPr>
                </pic:pic>
              </a:graphicData>
            </a:graphic>
          </wp:inline>
        </w:drawing>
      </w:r>
    </w:p>
    <w:p w:rsidR="006B2859" w:rsidRDefault="00A63685" w:rsidP="00274695">
      <w:pPr>
        <w:pStyle w:val="ListParagraph"/>
        <w:numPr>
          <w:ilvl w:val="0"/>
          <w:numId w:val="2"/>
        </w:numPr>
        <w:ind w:left="993" w:hanging="993"/>
        <w:contextualSpacing w:val="0"/>
      </w:pPr>
      <w:r>
        <w:t>Save the current states of the key presses to be used in the next iteration of the loop</w:t>
      </w:r>
    </w:p>
    <w:p w:rsidR="006B2859" w:rsidRDefault="00A63685" w:rsidP="006B2859">
      <w:r w:rsidRPr="00A63685">
        <w:rPr>
          <w:noProof/>
          <w:lang w:eastAsia="en-GB"/>
        </w:rPr>
        <w:drawing>
          <wp:inline distT="0" distB="0" distL="0" distR="0" wp14:anchorId="7E6CFAA2" wp14:editId="3FBBAF05">
            <wp:extent cx="3209925" cy="3810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209925" cy="381000"/>
                    </a:xfrm>
                    <a:prstGeom prst="rect">
                      <a:avLst/>
                    </a:prstGeom>
                  </pic:spPr>
                </pic:pic>
              </a:graphicData>
            </a:graphic>
          </wp:inline>
        </w:drawing>
      </w:r>
    </w:p>
    <w:p w:rsidR="006B2859" w:rsidRDefault="007D526F" w:rsidP="00274695">
      <w:pPr>
        <w:pStyle w:val="ListParagraph"/>
        <w:numPr>
          <w:ilvl w:val="0"/>
          <w:numId w:val="2"/>
        </w:numPr>
        <w:ind w:left="993" w:hanging="993"/>
        <w:contextualSpacing w:val="0"/>
      </w:pPr>
      <w:r>
        <w:t>Next we handle the event when the user presses the Enter key. This is when the user has decided to make the current selection as his choice.</w:t>
      </w:r>
    </w:p>
    <w:p w:rsidR="006B2859" w:rsidRDefault="006B2859" w:rsidP="006B2859">
      <w:r w:rsidRPr="006B2859">
        <w:rPr>
          <w:noProof/>
          <w:lang w:eastAsia="en-GB"/>
        </w:rPr>
        <w:drawing>
          <wp:inline distT="0" distB="0" distL="0" distR="0" wp14:anchorId="7ED55562" wp14:editId="59399500">
            <wp:extent cx="3886200" cy="1752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886200" cy="1752600"/>
                    </a:xfrm>
                    <a:prstGeom prst="rect">
                      <a:avLst/>
                    </a:prstGeom>
                  </pic:spPr>
                </pic:pic>
              </a:graphicData>
            </a:graphic>
          </wp:inline>
        </w:drawing>
      </w:r>
    </w:p>
    <w:p w:rsidR="00D42DE9" w:rsidRDefault="00D42DE9" w:rsidP="006B2859">
      <w:r>
        <w:t>The update() function will return the index of the selected menu item if the user has pressed the Enter key, otherwise it will return -1. We can then use this in our main application to check the user selection and act according to it.</w:t>
      </w:r>
    </w:p>
    <w:p w:rsidR="00FE68EC" w:rsidRDefault="001878C0" w:rsidP="00274695">
      <w:pPr>
        <w:pStyle w:val="ListParagraph"/>
        <w:numPr>
          <w:ilvl w:val="0"/>
          <w:numId w:val="2"/>
        </w:numPr>
        <w:ind w:left="993" w:hanging="993"/>
        <w:contextualSpacing w:val="0"/>
      </w:pPr>
      <w:r>
        <w:t>Open</w:t>
      </w:r>
      <w:r w:rsidR="002F68D1">
        <w:t xml:space="preserve"> </w:t>
      </w:r>
      <w:r w:rsidR="002F68D1" w:rsidRPr="001878C0">
        <w:rPr>
          <w:b/>
        </w:rPr>
        <w:t>SFML_App</w:t>
      </w:r>
      <w:r w:rsidR="00A83ED6">
        <w:rPr>
          <w:b/>
        </w:rPr>
        <w:t>l</w:t>
      </w:r>
      <w:r w:rsidR="002F68D1" w:rsidRPr="001878C0">
        <w:rPr>
          <w:b/>
        </w:rPr>
        <w:t>ication.cpp</w:t>
      </w:r>
      <w:r w:rsidR="002F68D1">
        <w:t xml:space="preserve">, </w:t>
      </w:r>
      <w:r>
        <w:t xml:space="preserve">and find the </w:t>
      </w:r>
      <w:r w:rsidR="002F68D1">
        <w:t>update() member function</w:t>
      </w:r>
      <w:r>
        <w:t xml:space="preserve">. </w:t>
      </w:r>
      <w:r w:rsidR="00FE68EC">
        <w:t>Add a declaration of an integer variable for the menu selection</w:t>
      </w:r>
    </w:p>
    <w:p w:rsidR="00FE68EC" w:rsidRDefault="00FE68EC" w:rsidP="00FE68EC">
      <w:r w:rsidRPr="00FE68EC">
        <w:rPr>
          <w:noProof/>
          <w:lang w:eastAsia="en-GB"/>
        </w:rPr>
        <w:drawing>
          <wp:inline distT="0" distB="0" distL="0" distR="0" wp14:anchorId="0B652CE0" wp14:editId="51FF915B">
            <wp:extent cx="10001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000125" cy="200025"/>
                    </a:xfrm>
                    <a:prstGeom prst="rect">
                      <a:avLst/>
                    </a:prstGeom>
                  </pic:spPr>
                </pic:pic>
              </a:graphicData>
            </a:graphic>
          </wp:inline>
        </w:drawing>
      </w:r>
    </w:p>
    <w:p w:rsidR="006B2859" w:rsidRDefault="001878C0" w:rsidP="00274695">
      <w:pPr>
        <w:pStyle w:val="ListParagraph"/>
        <w:numPr>
          <w:ilvl w:val="0"/>
          <w:numId w:val="2"/>
        </w:numPr>
        <w:ind w:left="993" w:hanging="993"/>
        <w:contextualSpacing w:val="0"/>
      </w:pPr>
      <w:r>
        <w:t>Find the part in the switch-case statement for MAINMENU</w:t>
      </w:r>
    </w:p>
    <w:p w:rsidR="006B2859" w:rsidRDefault="002F68D1" w:rsidP="002F68D1">
      <w:r w:rsidRPr="002F68D1">
        <w:rPr>
          <w:noProof/>
          <w:lang w:eastAsia="en-GB"/>
        </w:rPr>
        <w:drawing>
          <wp:inline distT="0" distB="0" distL="0" distR="0" wp14:anchorId="586877B8" wp14:editId="3AC5BFE3">
            <wp:extent cx="1000125" cy="1524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000125" cy="152400"/>
                    </a:xfrm>
                    <a:prstGeom prst="rect">
                      <a:avLst/>
                    </a:prstGeom>
                  </pic:spPr>
                </pic:pic>
              </a:graphicData>
            </a:graphic>
          </wp:inline>
        </w:drawing>
      </w:r>
    </w:p>
    <w:p w:rsidR="002F68D1" w:rsidRDefault="001878C0" w:rsidP="002F68D1">
      <w:r>
        <w:t>And r</w:t>
      </w:r>
      <w:r w:rsidR="002F68D1">
        <w:t>eplace</w:t>
      </w:r>
      <w:r>
        <w:t xml:space="preserve"> these instructions</w:t>
      </w:r>
    </w:p>
    <w:p w:rsidR="002F68D1" w:rsidRDefault="002F68D1" w:rsidP="002F68D1">
      <w:r w:rsidRPr="002F68D1">
        <w:rPr>
          <w:noProof/>
          <w:lang w:eastAsia="en-GB"/>
        </w:rPr>
        <w:lastRenderedPageBreak/>
        <w:drawing>
          <wp:inline distT="0" distB="0" distL="0" distR="0" wp14:anchorId="60A8CA2B" wp14:editId="4660ADC2">
            <wp:extent cx="3838575" cy="9715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838575" cy="971550"/>
                    </a:xfrm>
                    <a:prstGeom prst="rect">
                      <a:avLst/>
                    </a:prstGeom>
                  </pic:spPr>
                </pic:pic>
              </a:graphicData>
            </a:graphic>
          </wp:inline>
        </w:drawing>
      </w:r>
    </w:p>
    <w:p w:rsidR="002F68D1" w:rsidRDefault="002F68D1" w:rsidP="002F68D1">
      <w:r>
        <w:t>With</w:t>
      </w:r>
    </w:p>
    <w:p w:rsidR="002F68D1" w:rsidRDefault="002F68D1" w:rsidP="002F68D1">
      <w:r w:rsidRPr="002F68D1">
        <w:rPr>
          <w:noProof/>
          <w:lang w:eastAsia="en-GB"/>
        </w:rPr>
        <w:drawing>
          <wp:inline distT="0" distB="0" distL="0" distR="0" wp14:anchorId="1349DBC9" wp14:editId="6518DBB9">
            <wp:extent cx="2943225" cy="15906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943225" cy="1590675"/>
                    </a:xfrm>
                    <a:prstGeom prst="rect">
                      <a:avLst/>
                    </a:prstGeom>
                  </pic:spPr>
                </pic:pic>
              </a:graphicData>
            </a:graphic>
          </wp:inline>
        </w:drawing>
      </w:r>
    </w:p>
    <w:p w:rsidR="00EA256C" w:rsidRDefault="00EA256C" w:rsidP="00EA256C">
      <w:pPr>
        <w:pStyle w:val="ListParagraph"/>
        <w:numPr>
          <w:ilvl w:val="0"/>
          <w:numId w:val="2"/>
        </w:numPr>
        <w:ind w:left="993" w:hanging="993"/>
        <w:contextualSpacing w:val="0"/>
      </w:pPr>
      <w:r>
        <w:t>You should now be able to build the program without any errors. If there are any, try to fix them yourself. If you need assistance let the tutor know.</w:t>
      </w:r>
    </w:p>
    <w:p w:rsidR="00EA256C" w:rsidRDefault="00EA256C" w:rsidP="00EA256C">
      <w:pPr>
        <w:pStyle w:val="ListParagraph"/>
        <w:numPr>
          <w:ilvl w:val="0"/>
          <w:numId w:val="2"/>
        </w:numPr>
        <w:ind w:left="993" w:hanging="993"/>
        <w:contextualSpacing w:val="0"/>
      </w:pPr>
      <w:r>
        <w:t>Run the program and observe the result.</w:t>
      </w:r>
    </w:p>
    <w:p w:rsidR="006B2859" w:rsidRDefault="006B2859" w:rsidP="00EA256C"/>
    <w:p w:rsidR="00EA256C" w:rsidRPr="00EA256C" w:rsidRDefault="00EA256C" w:rsidP="00EA256C">
      <w:pPr>
        <w:rPr>
          <w:b/>
        </w:rPr>
      </w:pPr>
      <w:r w:rsidRPr="00EA256C">
        <w:rPr>
          <w:b/>
        </w:rPr>
        <w:t>Additional Challenges</w:t>
      </w:r>
    </w:p>
    <w:p w:rsidR="006B2859" w:rsidRDefault="00EA256C" w:rsidP="00EA256C">
      <w:r>
        <w:t>Modify the program such that its state logic flow follows the FSM diagram shown below:</w:t>
      </w:r>
    </w:p>
    <w:p w:rsidR="00EA54CB" w:rsidRDefault="00764297" w:rsidP="00EA256C">
      <w:pPr>
        <w:jc w:val="center"/>
      </w:pPr>
      <w:r w:rsidRPr="00764297">
        <w:rPr>
          <w:noProof/>
          <w:lang w:eastAsia="en-GB"/>
        </w:rPr>
        <w:drawing>
          <wp:inline distT="0" distB="0" distL="0" distR="0" wp14:anchorId="32DFE875" wp14:editId="4FB3846A">
            <wp:extent cx="5943600" cy="313309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133090"/>
                    </a:xfrm>
                    <a:prstGeom prst="rect">
                      <a:avLst/>
                    </a:prstGeom>
                  </pic:spPr>
                </pic:pic>
              </a:graphicData>
            </a:graphic>
          </wp:inline>
        </w:drawing>
      </w:r>
    </w:p>
    <w:p w:rsidR="00EA54CB" w:rsidRDefault="00EA54CB" w:rsidP="00FA269F"/>
    <w:p w:rsidR="006019B1" w:rsidRDefault="006019B1" w:rsidP="006019B1"/>
    <w:p w:rsidR="00AF7400" w:rsidRDefault="00AF7400">
      <w:pPr>
        <w:spacing w:before="0"/>
        <w:rPr>
          <w:rFonts w:ascii="Arial" w:eastAsiaTheme="majorEastAsia" w:hAnsi="Arial" w:cstheme="majorBidi"/>
          <w:b/>
          <w:bCs/>
          <w:color w:val="00B0F0"/>
          <w:sz w:val="40"/>
          <w:szCs w:val="28"/>
        </w:rPr>
      </w:pPr>
      <w:r>
        <w:br w:type="page"/>
      </w:r>
    </w:p>
    <w:p w:rsidR="007E3F7F" w:rsidRDefault="00FD5BFA" w:rsidP="007E3F7F">
      <w:pPr>
        <w:pStyle w:val="Heading1"/>
      </w:pPr>
      <w:bookmarkStart w:id="3" w:name="_Toc474333395"/>
      <w:r>
        <w:lastRenderedPageBreak/>
        <w:t>Additional Notes</w:t>
      </w:r>
      <w:bookmarkEnd w:id="3"/>
    </w:p>
    <w:p w:rsidR="007E3F7F" w:rsidRDefault="007E3F7F" w:rsidP="007E3F7F"/>
    <w:p w:rsidR="007E3F7F" w:rsidRDefault="007E3F7F" w:rsidP="007E3F7F">
      <w:pPr>
        <w:sectPr w:rsidR="007E3F7F" w:rsidSect="007E3F7F">
          <w:type w:val="continuous"/>
          <w:pgSz w:w="11906" w:h="16838"/>
          <w:pgMar w:top="851" w:right="707" w:bottom="993" w:left="709" w:header="708" w:footer="708" w:gutter="0"/>
          <w:cols w:space="708"/>
          <w:docGrid w:linePitch="360"/>
        </w:sectPr>
      </w:pPr>
    </w:p>
    <w:p w:rsidR="0020763E" w:rsidRPr="0020763E" w:rsidRDefault="00FD5BFA" w:rsidP="0020763E">
      <w:pPr>
        <w:spacing w:before="100" w:beforeAutospacing="1" w:after="120" w:line="240" w:lineRule="auto"/>
      </w:pPr>
      <w:r>
        <w:t>Please use this space to add your own notes.</w:t>
      </w:r>
      <w:r w:rsidR="0020763E" w:rsidRPr="0020763E">
        <w:t xml:space="preserve"> </w:t>
      </w:r>
    </w:p>
    <w:p w:rsidR="007E3F7F" w:rsidRDefault="007E3F7F" w:rsidP="0020763E">
      <w:pPr>
        <w:spacing w:before="100" w:beforeAutospacing="1" w:after="120" w:line="240" w:lineRule="auto"/>
      </w:pPr>
    </w:p>
    <w:sectPr w:rsidR="007E3F7F" w:rsidSect="007E3F7F">
      <w:type w:val="continuous"/>
      <w:pgSz w:w="11906" w:h="16838"/>
      <w:pgMar w:top="851" w:right="707" w:bottom="993" w:left="709"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2A06" w:rsidRDefault="00132A06" w:rsidP="00AA073D">
      <w:pPr>
        <w:spacing w:before="0" w:after="0" w:line="240" w:lineRule="auto"/>
      </w:pPr>
      <w:r>
        <w:separator/>
      </w:r>
    </w:p>
  </w:endnote>
  <w:endnote w:type="continuationSeparator" w:id="0">
    <w:p w:rsidR="00132A06" w:rsidRDefault="00132A06" w:rsidP="00AA073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Rockwell Condensed">
    <w:panose1 w:val="02060603050405020104"/>
    <w:charset w:val="00"/>
    <w:family w:val="roman"/>
    <w:pitch w:val="variable"/>
    <w:sig w:usb0="00000003" w:usb1="00000000" w:usb2="00000000" w:usb3="00000000" w:csb0="00000001" w:csb1="00000000"/>
  </w:font>
  <w:font w:name="Viner Hand ITC">
    <w:panose1 w:val="03070502030502020203"/>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5693495"/>
      <w:docPartObj>
        <w:docPartGallery w:val="Page Numbers (Bottom of Page)"/>
        <w:docPartUnique/>
      </w:docPartObj>
    </w:sdtPr>
    <w:sdtEndPr>
      <w:rPr>
        <w:noProof/>
      </w:rPr>
    </w:sdtEndPr>
    <w:sdtContent>
      <w:p w:rsidR="00CB2101" w:rsidRDefault="00CB2101">
        <w:pPr>
          <w:pStyle w:val="Footer"/>
          <w:jc w:val="center"/>
        </w:pPr>
        <w:r>
          <w:fldChar w:fldCharType="begin"/>
        </w:r>
        <w:r>
          <w:instrText xml:space="preserve"> PAGE   \* MERGEFORMAT </w:instrText>
        </w:r>
        <w:r>
          <w:fldChar w:fldCharType="separate"/>
        </w:r>
        <w:r w:rsidR="00B871AF">
          <w:rPr>
            <w:noProof/>
          </w:rPr>
          <w:t>22</w:t>
        </w:r>
        <w:r>
          <w:rPr>
            <w:noProof/>
          </w:rPr>
          <w:fldChar w:fldCharType="end"/>
        </w:r>
      </w:p>
    </w:sdtContent>
  </w:sdt>
  <w:p w:rsidR="00CB2101" w:rsidRDefault="00CB21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101" w:rsidRDefault="00CB2101" w:rsidP="004E27C7">
    <w:pPr>
      <w:pStyle w:val="Footer"/>
    </w:pPr>
  </w:p>
  <w:tbl>
    <w:tblPr>
      <w:tblStyle w:val="TableGrid"/>
      <w:tblW w:w="0" w:type="auto"/>
      <w:tblLook w:val="04A0" w:firstRow="1" w:lastRow="0" w:firstColumn="1" w:lastColumn="0" w:noHBand="0" w:noVBand="1"/>
    </w:tblPr>
    <w:tblGrid>
      <w:gridCol w:w="7196"/>
      <w:gridCol w:w="3510"/>
    </w:tblGrid>
    <w:tr w:rsidR="00CB2101" w:rsidTr="00AD66CF">
      <w:tc>
        <w:tcPr>
          <w:tcW w:w="7196" w:type="dxa"/>
          <w:tcBorders>
            <w:top w:val="nil"/>
            <w:left w:val="nil"/>
            <w:bottom w:val="nil"/>
            <w:right w:val="nil"/>
          </w:tcBorders>
          <w:shd w:val="clear" w:color="auto" w:fill="00B0F0"/>
        </w:tcPr>
        <w:p w:rsidR="00CB2101" w:rsidRPr="004E27C7" w:rsidRDefault="00CB2101" w:rsidP="00AD66CF">
          <w:pPr>
            <w:pStyle w:val="LJMU"/>
          </w:pPr>
          <w:r w:rsidRPr="004E27C7">
            <w:t>Liverpool John Moores University</w:t>
          </w:r>
        </w:p>
      </w:tc>
      <w:tc>
        <w:tcPr>
          <w:tcW w:w="3510" w:type="dxa"/>
          <w:tcBorders>
            <w:top w:val="nil"/>
            <w:left w:val="nil"/>
            <w:bottom w:val="nil"/>
            <w:right w:val="nil"/>
          </w:tcBorders>
          <w:shd w:val="clear" w:color="auto" w:fill="00B0F0"/>
        </w:tcPr>
        <w:p w:rsidR="00CB2101" w:rsidRPr="00737D53" w:rsidRDefault="00CB2101" w:rsidP="00AD66CF">
          <w:pPr>
            <w:pStyle w:val="LJMU"/>
            <w:jc w:val="right"/>
            <w:rPr>
              <w:sz w:val="18"/>
              <w:szCs w:val="18"/>
            </w:rPr>
          </w:pPr>
          <w:r w:rsidRPr="00737D53">
            <w:rPr>
              <w:sz w:val="18"/>
              <w:szCs w:val="18"/>
            </w:rPr>
            <w:t xml:space="preserve">Page </w:t>
          </w:r>
          <w:r w:rsidRPr="00737D53">
            <w:rPr>
              <w:sz w:val="18"/>
              <w:szCs w:val="18"/>
            </w:rPr>
            <w:fldChar w:fldCharType="begin"/>
          </w:r>
          <w:r w:rsidRPr="00737D53">
            <w:rPr>
              <w:sz w:val="18"/>
              <w:szCs w:val="18"/>
            </w:rPr>
            <w:instrText xml:space="preserve"> PAGE   \* MERGEFORMAT </w:instrText>
          </w:r>
          <w:r w:rsidRPr="00737D53">
            <w:rPr>
              <w:sz w:val="18"/>
              <w:szCs w:val="18"/>
            </w:rPr>
            <w:fldChar w:fldCharType="separate"/>
          </w:r>
          <w:r w:rsidR="00C240A8">
            <w:rPr>
              <w:noProof/>
              <w:sz w:val="18"/>
              <w:szCs w:val="18"/>
            </w:rPr>
            <w:t>7</w:t>
          </w:r>
          <w:r w:rsidRPr="00737D53">
            <w:rPr>
              <w:sz w:val="18"/>
              <w:szCs w:val="18"/>
            </w:rPr>
            <w:fldChar w:fldCharType="end"/>
          </w:r>
        </w:p>
      </w:tc>
    </w:tr>
  </w:tbl>
  <w:p w:rsidR="00CB2101" w:rsidRDefault="00CB2101" w:rsidP="004E27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2A06" w:rsidRDefault="00132A06" w:rsidP="00AA073D">
      <w:pPr>
        <w:spacing w:before="0" w:after="0" w:line="240" w:lineRule="auto"/>
      </w:pPr>
      <w:r>
        <w:separator/>
      </w:r>
    </w:p>
  </w:footnote>
  <w:footnote w:type="continuationSeparator" w:id="0">
    <w:p w:rsidR="00132A06" w:rsidRDefault="00132A06" w:rsidP="00AA073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C1261"/>
    <w:multiLevelType w:val="hybridMultilevel"/>
    <w:tmpl w:val="52C4B2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1320B7"/>
    <w:multiLevelType w:val="hybridMultilevel"/>
    <w:tmpl w:val="52C4B2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4179A3"/>
    <w:multiLevelType w:val="hybridMultilevel"/>
    <w:tmpl w:val="52C4B2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6B1BDC"/>
    <w:multiLevelType w:val="hybridMultilevel"/>
    <w:tmpl w:val="08BC5DE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08820C3D"/>
    <w:multiLevelType w:val="hybridMultilevel"/>
    <w:tmpl w:val="52C4B2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8EF6DAE"/>
    <w:multiLevelType w:val="hybridMultilevel"/>
    <w:tmpl w:val="FE8CD0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210D96"/>
    <w:multiLevelType w:val="hybridMultilevel"/>
    <w:tmpl w:val="CC28A0C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255FEA"/>
    <w:multiLevelType w:val="hybridMultilevel"/>
    <w:tmpl w:val="9000EB14"/>
    <w:lvl w:ilvl="0" w:tplc="452C3FC6">
      <w:start w:val="1"/>
      <w:numFmt w:val="decimal"/>
      <w:lvlText w:val="Step %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17D21127"/>
    <w:multiLevelType w:val="hybridMultilevel"/>
    <w:tmpl w:val="9000EB14"/>
    <w:lvl w:ilvl="0" w:tplc="452C3FC6">
      <w:start w:val="1"/>
      <w:numFmt w:val="decimal"/>
      <w:lvlText w:val="Step %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81064F2"/>
    <w:multiLevelType w:val="hybridMultilevel"/>
    <w:tmpl w:val="EB0498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E817123"/>
    <w:multiLevelType w:val="hybridMultilevel"/>
    <w:tmpl w:val="49CC9878"/>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1EC06526"/>
    <w:multiLevelType w:val="hybridMultilevel"/>
    <w:tmpl w:val="60645C7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7727D1"/>
    <w:multiLevelType w:val="hybridMultilevel"/>
    <w:tmpl w:val="52C4B2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95C6B8D"/>
    <w:multiLevelType w:val="hybridMultilevel"/>
    <w:tmpl w:val="8DA8DB0A"/>
    <w:lvl w:ilvl="0" w:tplc="0809000B">
      <w:start w:val="1"/>
      <w:numFmt w:val="bullet"/>
      <w:lvlText w:val=""/>
      <w:lvlJc w:val="left"/>
      <w:pPr>
        <w:ind w:left="1353" w:hanging="360"/>
      </w:pPr>
      <w:rPr>
        <w:rFonts w:ascii="Wingdings" w:hAnsi="Wingding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14" w15:restartNumberingAfterBreak="0">
    <w:nsid w:val="2FFD2A07"/>
    <w:multiLevelType w:val="hybridMultilevel"/>
    <w:tmpl w:val="52C4B2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CF370D"/>
    <w:multiLevelType w:val="hybridMultilevel"/>
    <w:tmpl w:val="660EA24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0D51469"/>
    <w:multiLevelType w:val="hybridMultilevel"/>
    <w:tmpl w:val="9000EB14"/>
    <w:lvl w:ilvl="0" w:tplc="452C3FC6">
      <w:start w:val="1"/>
      <w:numFmt w:val="decimal"/>
      <w:lvlText w:val="Step %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1EA0A95"/>
    <w:multiLevelType w:val="hybridMultilevel"/>
    <w:tmpl w:val="6464A7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160454D"/>
    <w:multiLevelType w:val="hybridMultilevel"/>
    <w:tmpl w:val="0E4A998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43D451BB"/>
    <w:multiLevelType w:val="hybridMultilevel"/>
    <w:tmpl w:val="5054FC8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0B2D52"/>
    <w:multiLevelType w:val="hybridMultilevel"/>
    <w:tmpl w:val="52C4B2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132427"/>
    <w:multiLevelType w:val="hybridMultilevel"/>
    <w:tmpl w:val="6CF43A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F674042"/>
    <w:multiLevelType w:val="hybridMultilevel"/>
    <w:tmpl w:val="C3C6118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5F9940AF"/>
    <w:multiLevelType w:val="hybridMultilevel"/>
    <w:tmpl w:val="8A8EFA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11C35BC"/>
    <w:multiLevelType w:val="hybridMultilevel"/>
    <w:tmpl w:val="4420ECE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619672F5"/>
    <w:multiLevelType w:val="hybridMultilevel"/>
    <w:tmpl w:val="FDB80B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9D30C8D"/>
    <w:multiLevelType w:val="hybridMultilevel"/>
    <w:tmpl w:val="52C4B2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A742021"/>
    <w:multiLevelType w:val="hybridMultilevel"/>
    <w:tmpl w:val="52C4B2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3763813"/>
    <w:multiLevelType w:val="hybridMultilevel"/>
    <w:tmpl w:val="DBEC867C"/>
    <w:lvl w:ilvl="0" w:tplc="452C3FC6">
      <w:start w:val="1"/>
      <w:numFmt w:val="decimal"/>
      <w:lvlText w:val="Step %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3AB39F6"/>
    <w:multiLevelType w:val="hybridMultilevel"/>
    <w:tmpl w:val="BDA61D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99D479B"/>
    <w:multiLevelType w:val="hybridMultilevel"/>
    <w:tmpl w:val="4420ECE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15:restartNumberingAfterBreak="0">
    <w:nsid w:val="7FB33802"/>
    <w:multiLevelType w:val="hybridMultilevel"/>
    <w:tmpl w:val="52C4B2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8"/>
  </w:num>
  <w:num w:numId="3">
    <w:abstractNumId w:val="11"/>
  </w:num>
  <w:num w:numId="4">
    <w:abstractNumId w:val="15"/>
  </w:num>
  <w:num w:numId="5">
    <w:abstractNumId w:val="19"/>
  </w:num>
  <w:num w:numId="6">
    <w:abstractNumId w:val="10"/>
  </w:num>
  <w:num w:numId="7">
    <w:abstractNumId w:val="13"/>
  </w:num>
  <w:num w:numId="8">
    <w:abstractNumId w:val="22"/>
  </w:num>
  <w:num w:numId="9">
    <w:abstractNumId w:val="24"/>
  </w:num>
  <w:num w:numId="10">
    <w:abstractNumId w:val="3"/>
  </w:num>
  <w:num w:numId="11">
    <w:abstractNumId w:val="17"/>
  </w:num>
  <w:num w:numId="12">
    <w:abstractNumId w:val="29"/>
  </w:num>
  <w:num w:numId="13">
    <w:abstractNumId w:val="21"/>
  </w:num>
  <w:num w:numId="14">
    <w:abstractNumId w:val="12"/>
  </w:num>
  <w:num w:numId="15">
    <w:abstractNumId w:val="0"/>
  </w:num>
  <w:num w:numId="16">
    <w:abstractNumId w:val="20"/>
  </w:num>
  <w:num w:numId="17">
    <w:abstractNumId w:val="14"/>
  </w:num>
  <w:num w:numId="18">
    <w:abstractNumId w:val="31"/>
  </w:num>
  <w:num w:numId="19">
    <w:abstractNumId w:val="4"/>
  </w:num>
  <w:num w:numId="20">
    <w:abstractNumId w:val="2"/>
  </w:num>
  <w:num w:numId="21">
    <w:abstractNumId w:val="1"/>
  </w:num>
  <w:num w:numId="22">
    <w:abstractNumId w:val="26"/>
  </w:num>
  <w:num w:numId="23">
    <w:abstractNumId w:val="30"/>
  </w:num>
  <w:num w:numId="24">
    <w:abstractNumId w:val="7"/>
  </w:num>
  <w:num w:numId="25">
    <w:abstractNumId w:val="8"/>
  </w:num>
  <w:num w:numId="26">
    <w:abstractNumId w:val="5"/>
  </w:num>
  <w:num w:numId="27">
    <w:abstractNumId w:val="9"/>
  </w:num>
  <w:num w:numId="28">
    <w:abstractNumId w:val="16"/>
  </w:num>
  <w:num w:numId="29">
    <w:abstractNumId w:val="27"/>
  </w:num>
  <w:num w:numId="30">
    <w:abstractNumId w:val="23"/>
  </w:num>
  <w:num w:numId="31">
    <w:abstractNumId w:val="18"/>
  </w:num>
  <w:num w:numId="32">
    <w:abstractNumId w:val="2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documentProtection w:edit="forms" w:enforcement="0"/>
  <w:defaultTabStop w:val="720"/>
  <w:drawingGridHorizontalSpacing w:val="100"/>
  <w:displayHorizontalDrawingGridEvery w:val="2"/>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jA3tjQ2MTMwNjAzMrdU0lEKTi0uzszPAykwNKwFAMyYHmItAAAA"/>
  </w:docVars>
  <w:rsids>
    <w:rsidRoot w:val="00043317"/>
    <w:rsid w:val="00002FD3"/>
    <w:rsid w:val="000034A1"/>
    <w:rsid w:val="000118AF"/>
    <w:rsid w:val="000160DD"/>
    <w:rsid w:val="0002572C"/>
    <w:rsid w:val="00025F71"/>
    <w:rsid w:val="0003117E"/>
    <w:rsid w:val="00031910"/>
    <w:rsid w:val="00040E39"/>
    <w:rsid w:val="00041A23"/>
    <w:rsid w:val="00041E89"/>
    <w:rsid w:val="00043317"/>
    <w:rsid w:val="00044DA5"/>
    <w:rsid w:val="000554C1"/>
    <w:rsid w:val="000617A7"/>
    <w:rsid w:val="00062062"/>
    <w:rsid w:val="00063937"/>
    <w:rsid w:val="00070971"/>
    <w:rsid w:val="00071222"/>
    <w:rsid w:val="0007130E"/>
    <w:rsid w:val="000746C1"/>
    <w:rsid w:val="00084402"/>
    <w:rsid w:val="00084760"/>
    <w:rsid w:val="00084A22"/>
    <w:rsid w:val="000A4531"/>
    <w:rsid w:val="000A72D9"/>
    <w:rsid w:val="000B22E6"/>
    <w:rsid w:val="000B24A8"/>
    <w:rsid w:val="000C2550"/>
    <w:rsid w:val="000D1F3B"/>
    <w:rsid w:val="000E3CAA"/>
    <w:rsid w:val="000E4A27"/>
    <w:rsid w:val="000E7BC0"/>
    <w:rsid w:val="000F02F9"/>
    <w:rsid w:val="000F1DB1"/>
    <w:rsid w:val="000F2875"/>
    <w:rsid w:val="000F3C31"/>
    <w:rsid w:val="001072BE"/>
    <w:rsid w:val="0011111A"/>
    <w:rsid w:val="00116872"/>
    <w:rsid w:val="00132A06"/>
    <w:rsid w:val="0013722F"/>
    <w:rsid w:val="00140ED3"/>
    <w:rsid w:val="00144D27"/>
    <w:rsid w:val="00154925"/>
    <w:rsid w:val="001557AB"/>
    <w:rsid w:val="00161304"/>
    <w:rsid w:val="00161E2A"/>
    <w:rsid w:val="00165B3F"/>
    <w:rsid w:val="00165E87"/>
    <w:rsid w:val="00166B9B"/>
    <w:rsid w:val="00166D96"/>
    <w:rsid w:val="00171DB2"/>
    <w:rsid w:val="0017662F"/>
    <w:rsid w:val="0018052D"/>
    <w:rsid w:val="00186B82"/>
    <w:rsid w:val="00186B9C"/>
    <w:rsid w:val="001878C0"/>
    <w:rsid w:val="001957CC"/>
    <w:rsid w:val="00197AE3"/>
    <w:rsid w:val="001A01F2"/>
    <w:rsid w:val="001A0605"/>
    <w:rsid w:val="001A114C"/>
    <w:rsid w:val="001A6D13"/>
    <w:rsid w:val="001A7698"/>
    <w:rsid w:val="001B44F8"/>
    <w:rsid w:val="001B4D2F"/>
    <w:rsid w:val="001B6016"/>
    <w:rsid w:val="001C07FA"/>
    <w:rsid w:val="001C2EAB"/>
    <w:rsid w:val="001C6D39"/>
    <w:rsid w:val="001D00CC"/>
    <w:rsid w:val="001D0583"/>
    <w:rsid w:val="001D4E44"/>
    <w:rsid w:val="001D7087"/>
    <w:rsid w:val="001D735F"/>
    <w:rsid w:val="001E238F"/>
    <w:rsid w:val="001F3B10"/>
    <w:rsid w:val="001F451A"/>
    <w:rsid w:val="001F7C99"/>
    <w:rsid w:val="002010E9"/>
    <w:rsid w:val="0020763E"/>
    <w:rsid w:val="00213A3A"/>
    <w:rsid w:val="00217832"/>
    <w:rsid w:val="002257D2"/>
    <w:rsid w:val="00233E6B"/>
    <w:rsid w:val="002371BE"/>
    <w:rsid w:val="00240292"/>
    <w:rsid w:val="00250D25"/>
    <w:rsid w:val="00251DDA"/>
    <w:rsid w:val="00253525"/>
    <w:rsid w:val="002557D0"/>
    <w:rsid w:val="00255BDC"/>
    <w:rsid w:val="002620FD"/>
    <w:rsid w:val="00266BCC"/>
    <w:rsid w:val="002741CE"/>
    <w:rsid w:val="00274695"/>
    <w:rsid w:val="00276738"/>
    <w:rsid w:val="00277E67"/>
    <w:rsid w:val="00283002"/>
    <w:rsid w:val="00285578"/>
    <w:rsid w:val="00293E28"/>
    <w:rsid w:val="00296AE7"/>
    <w:rsid w:val="002A1CA2"/>
    <w:rsid w:val="002A2A11"/>
    <w:rsid w:val="002B493F"/>
    <w:rsid w:val="002B6771"/>
    <w:rsid w:val="002C00D8"/>
    <w:rsid w:val="002C0191"/>
    <w:rsid w:val="002C512C"/>
    <w:rsid w:val="002C743F"/>
    <w:rsid w:val="002C7B33"/>
    <w:rsid w:val="002D183B"/>
    <w:rsid w:val="002D2A35"/>
    <w:rsid w:val="002D5E7D"/>
    <w:rsid w:val="002D70BB"/>
    <w:rsid w:val="002E0BFA"/>
    <w:rsid w:val="002E25A6"/>
    <w:rsid w:val="002F1F6E"/>
    <w:rsid w:val="002F1FA1"/>
    <w:rsid w:val="002F68D1"/>
    <w:rsid w:val="0030190B"/>
    <w:rsid w:val="003021D1"/>
    <w:rsid w:val="0031086A"/>
    <w:rsid w:val="00315B84"/>
    <w:rsid w:val="00323CF9"/>
    <w:rsid w:val="00327CE8"/>
    <w:rsid w:val="003304C3"/>
    <w:rsid w:val="0033751F"/>
    <w:rsid w:val="00350235"/>
    <w:rsid w:val="00350478"/>
    <w:rsid w:val="003562DA"/>
    <w:rsid w:val="00360D25"/>
    <w:rsid w:val="0036386B"/>
    <w:rsid w:val="00374C27"/>
    <w:rsid w:val="00376167"/>
    <w:rsid w:val="00376FBB"/>
    <w:rsid w:val="0038069E"/>
    <w:rsid w:val="00381F49"/>
    <w:rsid w:val="003903B6"/>
    <w:rsid w:val="003A0B46"/>
    <w:rsid w:val="003A3694"/>
    <w:rsid w:val="003A58A6"/>
    <w:rsid w:val="003A68D4"/>
    <w:rsid w:val="003B0347"/>
    <w:rsid w:val="003B3AE3"/>
    <w:rsid w:val="003C2AE2"/>
    <w:rsid w:val="003C2EE2"/>
    <w:rsid w:val="003C2FE8"/>
    <w:rsid w:val="003C42C9"/>
    <w:rsid w:val="003C46DA"/>
    <w:rsid w:val="003C7266"/>
    <w:rsid w:val="003D26BE"/>
    <w:rsid w:val="003E09F0"/>
    <w:rsid w:val="003E41A3"/>
    <w:rsid w:val="003F10CF"/>
    <w:rsid w:val="00407836"/>
    <w:rsid w:val="004078A3"/>
    <w:rsid w:val="00413BF1"/>
    <w:rsid w:val="004162A7"/>
    <w:rsid w:val="004255C3"/>
    <w:rsid w:val="00427629"/>
    <w:rsid w:val="004311F6"/>
    <w:rsid w:val="00435928"/>
    <w:rsid w:val="00437BE8"/>
    <w:rsid w:val="00440B4A"/>
    <w:rsid w:val="004456AF"/>
    <w:rsid w:val="004509EE"/>
    <w:rsid w:val="0045300C"/>
    <w:rsid w:val="004554BD"/>
    <w:rsid w:val="0046021C"/>
    <w:rsid w:val="00462E04"/>
    <w:rsid w:val="00463F09"/>
    <w:rsid w:val="00467019"/>
    <w:rsid w:val="004776E6"/>
    <w:rsid w:val="00477856"/>
    <w:rsid w:val="004846B0"/>
    <w:rsid w:val="00487037"/>
    <w:rsid w:val="004968BD"/>
    <w:rsid w:val="004A082E"/>
    <w:rsid w:val="004B11FA"/>
    <w:rsid w:val="004B1B74"/>
    <w:rsid w:val="004B3E2B"/>
    <w:rsid w:val="004C13E1"/>
    <w:rsid w:val="004C5C7F"/>
    <w:rsid w:val="004D4F31"/>
    <w:rsid w:val="004D7B6F"/>
    <w:rsid w:val="004E1E02"/>
    <w:rsid w:val="004E27C7"/>
    <w:rsid w:val="004E3C0D"/>
    <w:rsid w:val="004F2218"/>
    <w:rsid w:val="005022E1"/>
    <w:rsid w:val="0050259A"/>
    <w:rsid w:val="00503C46"/>
    <w:rsid w:val="00512BEF"/>
    <w:rsid w:val="00535F4A"/>
    <w:rsid w:val="0054601C"/>
    <w:rsid w:val="005472F3"/>
    <w:rsid w:val="00547564"/>
    <w:rsid w:val="00557F00"/>
    <w:rsid w:val="00570C45"/>
    <w:rsid w:val="005714AF"/>
    <w:rsid w:val="00572C4F"/>
    <w:rsid w:val="005749A2"/>
    <w:rsid w:val="00591200"/>
    <w:rsid w:val="005933D8"/>
    <w:rsid w:val="005A3B67"/>
    <w:rsid w:val="005B1C20"/>
    <w:rsid w:val="005B4D4E"/>
    <w:rsid w:val="005B597A"/>
    <w:rsid w:val="005B6622"/>
    <w:rsid w:val="005B684F"/>
    <w:rsid w:val="005C0C86"/>
    <w:rsid w:val="005C1F4E"/>
    <w:rsid w:val="005C3E58"/>
    <w:rsid w:val="005D2947"/>
    <w:rsid w:val="005D7AB1"/>
    <w:rsid w:val="005E10DF"/>
    <w:rsid w:val="005E1493"/>
    <w:rsid w:val="005E7EDB"/>
    <w:rsid w:val="005F28DB"/>
    <w:rsid w:val="005F2B8E"/>
    <w:rsid w:val="005F5FE8"/>
    <w:rsid w:val="005F6B0A"/>
    <w:rsid w:val="006019B1"/>
    <w:rsid w:val="00607138"/>
    <w:rsid w:val="0061733B"/>
    <w:rsid w:val="00625B28"/>
    <w:rsid w:val="00627BCE"/>
    <w:rsid w:val="006319A8"/>
    <w:rsid w:val="00632FF3"/>
    <w:rsid w:val="006342E0"/>
    <w:rsid w:val="006517AF"/>
    <w:rsid w:val="00652442"/>
    <w:rsid w:val="00653E22"/>
    <w:rsid w:val="00655C37"/>
    <w:rsid w:val="00655EE0"/>
    <w:rsid w:val="00663DA1"/>
    <w:rsid w:val="00673666"/>
    <w:rsid w:val="006755DF"/>
    <w:rsid w:val="00677159"/>
    <w:rsid w:val="00682C34"/>
    <w:rsid w:val="00683C92"/>
    <w:rsid w:val="0069551A"/>
    <w:rsid w:val="006958F9"/>
    <w:rsid w:val="00697141"/>
    <w:rsid w:val="006A2301"/>
    <w:rsid w:val="006A5D72"/>
    <w:rsid w:val="006B2859"/>
    <w:rsid w:val="006B5E02"/>
    <w:rsid w:val="006C16AA"/>
    <w:rsid w:val="006C2A1E"/>
    <w:rsid w:val="006C4419"/>
    <w:rsid w:val="006C72E0"/>
    <w:rsid w:val="006D19F3"/>
    <w:rsid w:val="006D2E6F"/>
    <w:rsid w:val="006D63E2"/>
    <w:rsid w:val="006D64B3"/>
    <w:rsid w:val="006E2F44"/>
    <w:rsid w:val="006E31AC"/>
    <w:rsid w:val="006E5792"/>
    <w:rsid w:val="006E5FEF"/>
    <w:rsid w:val="006F47EA"/>
    <w:rsid w:val="006F5A37"/>
    <w:rsid w:val="006F6D50"/>
    <w:rsid w:val="006F7991"/>
    <w:rsid w:val="00704A2C"/>
    <w:rsid w:val="0070567D"/>
    <w:rsid w:val="00705759"/>
    <w:rsid w:val="00707AB0"/>
    <w:rsid w:val="00707EE6"/>
    <w:rsid w:val="00723FFF"/>
    <w:rsid w:val="00736706"/>
    <w:rsid w:val="00737D53"/>
    <w:rsid w:val="00744581"/>
    <w:rsid w:val="0075429C"/>
    <w:rsid w:val="00755E81"/>
    <w:rsid w:val="00761295"/>
    <w:rsid w:val="00764297"/>
    <w:rsid w:val="00770995"/>
    <w:rsid w:val="00776CCB"/>
    <w:rsid w:val="00780419"/>
    <w:rsid w:val="00796E3D"/>
    <w:rsid w:val="007B5D14"/>
    <w:rsid w:val="007D526F"/>
    <w:rsid w:val="007E2D74"/>
    <w:rsid w:val="007E3F7F"/>
    <w:rsid w:val="0080620C"/>
    <w:rsid w:val="00814695"/>
    <w:rsid w:val="00817189"/>
    <w:rsid w:val="00820105"/>
    <w:rsid w:val="008230E6"/>
    <w:rsid w:val="00824F0D"/>
    <w:rsid w:val="00831226"/>
    <w:rsid w:val="00831742"/>
    <w:rsid w:val="00833D7A"/>
    <w:rsid w:val="0083646A"/>
    <w:rsid w:val="00841408"/>
    <w:rsid w:val="00841DD1"/>
    <w:rsid w:val="00852D7D"/>
    <w:rsid w:val="008718AC"/>
    <w:rsid w:val="00871C66"/>
    <w:rsid w:val="00875FCD"/>
    <w:rsid w:val="00880FEB"/>
    <w:rsid w:val="008A0328"/>
    <w:rsid w:val="008B7041"/>
    <w:rsid w:val="008D252A"/>
    <w:rsid w:val="008D4E6E"/>
    <w:rsid w:val="008E6418"/>
    <w:rsid w:val="008F53CB"/>
    <w:rsid w:val="008F6A7A"/>
    <w:rsid w:val="008F768D"/>
    <w:rsid w:val="00910F87"/>
    <w:rsid w:val="00914E38"/>
    <w:rsid w:val="009218CD"/>
    <w:rsid w:val="009320E3"/>
    <w:rsid w:val="00937A2E"/>
    <w:rsid w:val="00944418"/>
    <w:rsid w:val="00946E3B"/>
    <w:rsid w:val="00947FE5"/>
    <w:rsid w:val="00951205"/>
    <w:rsid w:val="00956E7E"/>
    <w:rsid w:val="00957D24"/>
    <w:rsid w:val="00962448"/>
    <w:rsid w:val="009628C7"/>
    <w:rsid w:val="009657EC"/>
    <w:rsid w:val="00970107"/>
    <w:rsid w:val="00973747"/>
    <w:rsid w:val="00973FA8"/>
    <w:rsid w:val="009777E1"/>
    <w:rsid w:val="00984D09"/>
    <w:rsid w:val="00994569"/>
    <w:rsid w:val="0099636B"/>
    <w:rsid w:val="009B089E"/>
    <w:rsid w:val="009B1B6E"/>
    <w:rsid w:val="009B3F2F"/>
    <w:rsid w:val="009C4817"/>
    <w:rsid w:val="009C634B"/>
    <w:rsid w:val="009D6854"/>
    <w:rsid w:val="009E223A"/>
    <w:rsid w:val="009F3687"/>
    <w:rsid w:val="009F7C23"/>
    <w:rsid w:val="00A15D11"/>
    <w:rsid w:val="00A17F95"/>
    <w:rsid w:val="00A20A12"/>
    <w:rsid w:val="00A21E55"/>
    <w:rsid w:val="00A277AC"/>
    <w:rsid w:val="00A3545B"/>
    <w:rsid w:val="00A50C7A"/>
    <w:rsid w:val="00A52612"/>
    <w:rsid w:val="00A61BE9"/>
    <w:rsid w:val="00A62F59"/>
    <w:rsid w:val="00A63685"/>
    <w:rsid w:val="00A6411D"/>
    <w:rsid w:val="00A722C8"/>
    <w:rsid w:val="00A74137"/>
    <w:rsid w:val="00A76D0B"/>
    <w:rsid w:val="00A823DB"/>
    <w:rsid w:val="00A83ED6"/>
    <w:rsid w:val="00A853D1"/>
    <w:rsid w:val="00A872FB"/>
    <w:rsid w:val="00AA073D"/>
    <w:rsid w:val="00AA3819"/>
    <w:rsid w:val="00AA55B8"/>
    <w:rsid w:val="00AB0F70"/>
    <w:rsid w:val="00AB1EF7"/>
    <w:rsid w:val="00AC1502"/>
    <w:rsid w:val="00AC205D"/>
    <w:rsid w:val="00AD4733"/>
    <w:rsid w:val="00AD66CF"/>
    <w:rsid w:val="00AE291D"/>
    <w:rsid w:val="00AE74C6"/>
    <w:rsid w:val="00AF1E29"/>
    <w:rsid w:val="00AF367E"/>
    <w:rsid w:val="00AF3F48"/>
    <w:rsid w:val="00AF7400"/>
    <w:rsid w:val="00AF7DC6"/>
    <w:rsid w:val="00B01214"/>
    <w:rsid w:val="00B03D22"/>
    <w:rsid w:val="00B35B4B"/>
    <w:rsid w:val="00B42A8C"/>
    <w:rsid w:val="00B46A34"/>
    <w:rsid w:val="00B563BB"/>
    <w:rsid w:val="00B57044"/>
    <w:rsid w:val="00B608FA"/>
    <w:rsid w:val="00B6501E"/>
    <w:rsid w:val="00B70FC6"/>
    <w:rsid w:val="00B745BA"/>
    <w:rsid w:val="00B7551A"/>
    <w:rsid w:val="00B871AF"/>
    <w:rsid w:val="00B90DF6"/>
    <w:rsid w:val="00BA4B1B"/>
    <w:rsid w:val="00BB74EF"/>
    <w:rsid w:val="00BC0840"/>
    <w:rsid w:val="00BC3336"/>
    <w:rsid w:val="00BC3AF6"/>
    <w:rsid w:val="00BC3F6C"/>
    <w:rsid w:val="00BC5F1A"/>
    <w:rsid w:val="00BC770E"/>
    <w:rsid w:val="00BD0331"/>
    <w:rsid w:val="00BD5046"/>
    <w:rsid w:val="00BD58EE"/>
    <w:rsid w:val="00BE289D"/>
    <w:rsid w:val="00BE2A52"/>
    <w:rsid w:val="00BE4476"/>
    <w:rsid w:val="00BF4EA4"/>
    <w:rsid w:val="00C018F3"/>
    <w:rsid w:val="00C1335B"/>
    <w:rsid w:val="00C14DF2"/>
    <w:rsid w:val="00C15973"/>
    <w:rsid w:val="00C240A8"/>
    <w:rsid w:val="00C30E84"/>
    <w:rsid w:val="00C52D5C"/>
    <w:rsid w:val="00C62532"/>
    <w:rsid w:val="00C625B3"/>
    <w:rsid w:val="00C6325C"/>
    <w:rsid w:val="00C6384D"/>
    <w:rsid w:val="00C7030F"/>
    <w:rsid w:val="00C7166B"/>
    <w:rsid w:val="00C71FB7"/>
    <w:rsid w:val="00C7417F"/>
    <w:rsid w:val="00C74382"/>
    <w:rsid w:val="00C75D73"/>
    <w:rsid w:val="00C86A23"/>
    <w:rsid w:val="00C87024"/>
    <w:rsid w:val="00C877EA"/>
    <w:rsid w:val="00CA12DE"/>
    <w:rsid w:val="00CA5E0B"/>
    <w:rsid w:val="00CB2101"/>
    <w:rsid w:val="00CB50A2"/>
    <w:rsid w:val="00CC22E9"/>
    <w:rsid w:val="00CD1857"/>
    <w:rsid w:val="00CD543F"/>
    <w:rsid w:val="00CD74B5"/>
    <w:rsid w:val="00CE371C"/>
    <w:rsid w:val="00CE4F69"/>
    <w:rsid w:val="00CE6D13"/>
    <w:rsid w:val="00CF106F"/>
    <w:rsid w:val="00D00027"/>
    <w:rsid w:val="00D01FAE"/>
    <w:rsid w:val="00D07A69"/>
    <w:rsid w:val="00D17FD3"/>
    <w:rsid w:val="00D20135"/>
    <w:rsid w:val="00D20D0C"/>
    <w:rsid w:val="00D218F1"/>
    <w:rsid w:val="00D24F01"/>
    <w:rsid w:val="00D3676A"/>
    <w:rsid w:val="00D3704D"/>
    <w:rsid w:val="00D42B65"/>
    <w:rsid w:val="00D42DE9"/>
    <w:rsid w:val="00D44E7C"/>
    <w:rsid w:val="00D51BB5"/>
    <w:rsid w:val="00D52B82"/>
    <w:rsid w:val="00D623B7"/>
    <w:rsid w:val="00D62432"/>
    <w:rsid w:val="00D66848"/>
    <w:rsid w:val="00D66DE0"/>
    <w:rsid w:val="00D8044D"/>
    <w:rsid w:val="00D8638D"/>
    <w:rsid w:val="00D91AC0"/>
    <w:rsid w:val="00DB204D"/>
    <w:rsid w:val="00DB267D"/>
    <w:rsid w:val="00DC3CAF"/>
    <w:rsid w:val="00DD0C9C"/>
    <w:rsid w:val="00DD1D0E"/>
    <w:rsid w:val="00DD2F45"/>
    <w:rsid w:val="00DD4B27"/>
    <w:rsid w:val="00DD5B3C"/>
    <w:rsid w:val="00DE386B"/>
    <w:rsid w:val="00DF3BF1"/>
    <w:rsid w:val="00DF60CE"/>
    <w:rsid w:val="00DF663F"/>
    <w:rsid w:val="00DF71E4"/>
    <w:rsid w:val="00E024A5"/>
    <w:rsid w:val="00E03406"/>
    <w:rsid w:val="00E151FB"/>
    <w:rsid w:val="00E2159E"/>
    <w:rsid w:val="00E21C97"/>
    <w:rsid w:val="00E21F2C"/>
    <w:rsid w:val="00E2566E"/>
    <w:rsid w:val="00E304BE"/>
    <w:rsid w:val="00E31A1A"/>
    <w:rsid w:val="00E33D27"/>
    <w:rsid w:val="00E35BA3"/>
    <w:rsid w:val="00E402BD"/>
    <w:rsid w:val="00E4116F"/>
    <w:rsid w:val="00E42C5E"/>
    <w:rsid w:val="00E50326"/>
    <w:rsid w:val="00E61509"/>
    <w:rsid w:val="00E617AF"/>
    <w:rsid w:val="00E62CC1"/>
    <w:rsid w:val="00E6316B"/>
    <w:rsid w:val="00E65A7E"/>
    <w:rsid w:val="00E7007E"/>
    <w:rsid w:val="00E83C91"/>
    <w:rsid w:val="00E854ED"/>
    <w:rsid w:val="00E91BC5"/>
    <w:rsid w:val="00E93EC6"/>
    <w:rsid w:val="00E975D6"/>
    <w:rsid w:val="00EA0289"/>
    <w:rsid w:val="00EA256C"/>
    <w:rsid w:val="00EA54CB"/>
    <w:rsid w:val="00EA5F09"/>
    <w:rsid w:val="00EB33B3"/>
    <w:rsid w:val="00EB4D1B"/>
    <w:rsid w:val="00EB5903"/>
    <w:rsid w:val="00EB67F7"/>
    <w:rsid w:val="00EC7B42"/>
    <w:rsid w:val="00ED0FA9"/>
    <w:rsid w:val="00ED1726"/>
    <w:rsid w:val="00ED3660"/>
    <w:rsid w:val="00ED63AB"/>
    <w:rsid w:val="00ED6544"/>
    <w:rsid w:val="00EE2AC7"/>
    <w:rsid w:val="00EE3A69"/>
    <w:rsid w:val="00EE4CB3"/>
    <w:rsid w:val="00EE5343"/>
    <w:rsid w:val="00EF2A19"/>
    <w:rsid w:val="00EF30B2"/>
    <w:rsid w:val="00F001E1"/>
    <w:rsid w:val="00F21455"/>
    <w:rsid w:val="00F21DDD"/>
    <w:rsid w:val="00F23F6F"/>
    <w:rsid w:val="00F33340"/>
    <w:rsid w:val="00F35E50"/>
    <w:rsid w:val="00F43C61"/>
    <w:rsid w:val="00F47948"/>
    <w:rsid w:val="00F5100E"/>
    <w:rsid w:val="00F535C7"/>
    <w:rsid w:val="00F55590"/>
    <w:rsid w:val="00F60CCD"/>
    <w:rsid w:val="00F6386D"/>
    <w:rsid w:val="00F67BD2"/>
    <w:rsid w:val="00F67BE6"/>
    <w:rsid w:val="00F87094"/>
    <w:rsid w:val="00FA0A12"/>
    <w:rsid w:val="00FA269F"/>
    <w:rsid w:val="00FA2969"/>
    <w:rsid w:val="00FA41A1"/>
    <w:rsid w:val="00FB0D26"/>
    <w:rsid w:val="00FB1B9E"/>
    <w:rsid w:val="00FB260C"/>
    <w:rsid w:val="00FB4D11"/>
    <w:rsid w:val="00FB62D3"/>
    <w:rsid w:val="00FC24FE"/>
    <w:rsid w:val="00FC42AE"/>
    <w:rsid w:val="00FC7E28"/>
    <w:rsid w:val="00FD5BFA"/>
    <w:rsid w:val="00FE68EC"/>
    <w:rsid w:val="00FF539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CF0F772"/>
  <w15:docId w15:val="{783B9802-58F7-42D5-8A73-BE124EB74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GB"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1F2C"/>
    <w:pPr>
      <w:spacing w:before="120"/>
    </w:pPr>
    <w:rPr>
      <w:rFonts w:ascii="Century Gothic" w:hAnsi="Century Gothic"/>
      <w:color w:val="1F497D" w:themeColor="text2"/>
      <w:sz w:val="20"/>
    </w:rPr>
  </w:style>
  <w:style w:type="paragraph" w:styleId="Heading1">
    <w:name w:val="heading 1"/>
    <w:basedOn w:val="Normal"/>
    <w:next w:val="Normal"/>
    <w:link w:val="Heading1Char"/>
    <w:uiPriority w:val="9"/>
    <w:qFormat/>
    <w:rsid w:val="003B0347"/>
    <w:pPr>
      <w:keepNext/>
      <w:keepLines/>
      <w:spacing w:before="480" w:after="0"/>
      <w:outlineLvl w:val="0"/>
    </w:pPr>
    <w:rPr>
      <w:rFonts w:ascii="Arial" w:eastAsiaTheme="majorEastAsia" w:hAnsi="Arial" w:cstheme="majorBidi"/>
      <w:b/>
      <w:bCs/>
      <w:color w:val="00B0F0"/>
      <w:sz w:val="40"/>
      <w:szCs w:val="28"/>
    </w:rPr>
  </w:style>
  <w:style w:type="paragraph" w:styleId="Heading2">
    <w:name w:val="heading 2"/>
    <w:basedOn w:val="Normal"/>
    <w:next w:val="Normal"/>
    <w:link w:val="Heading2Char"/>
    <w:uiPriority w:val="9"/>
    <w:unhideWhenUsed/>
    <w:qFormat/>
    <w:rsid w:val="00B6501E"/>
    <w:pPr>
      <w:keepNext/>
      <w:keepLines/>
      <w:spacing w:before="200" w:after="0"/>
      <w:outlineLvl w:val="1"/>
    </w:pPr>
    <w:rPr>
      <w:rFonts w:ascii="Arial" w:eastAsiaTheme="majorEastAsia" w:hAnsi="Arial"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617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Title Programme Handbook"/>
    <w:basedOn w:val="Normal"/>
    <w:next w:val="Normal"/>
    <w:link w:val="TitleChar"/>
    <w:uiPriority w:val="10"/>
    <w:qFormat/>
    <w:rsid w:val="000F2875"/>
    <w:pPr>
      <w:spacing w:after="300" w:line="240" w:lineRule="auto"/>
      <w:contextualSpacing/>
      <w:jc w:val="right"/>
    </w:pPr>
    <w:rPr>
      <w:rFonts w:ascii="Arial" w:eastAsiaTheme="majorEastAsia" w:hAnsi="Arial" w:cstheme="majorBidi"/>
      <w:b/>
      <w:color w:val="FFFFFF" w:themeColor="background1"/>
      <w:spacing w:val="5"/>
      <w:kern w:val="28"/>
      <w:sz w:val="144"/>
      <w:szCs w:val="52"/>
    </w:rPr>
  </w:style>
  <w:style w:type="character" w:customStyle="1" w:styleId="TitleChar">
    <w:name w:val="Title Char"/>
    <w:aliases w:val="Title Programme Handbook Char"/>
    <w:basedOn w:val="DefaultParagraphFont"/>
    <w:link w:val="Title"/>
    <w:uiPriority w:val="10"/>
    <w:rsid w:val="000F2875"/>
    <w:rPr>
      <w:rFonts w:ascii="Arial" w:eastAsiaTheme="majorEastAsia" w:hAnsi="Arial" w:cstheme="majorBidi"/>
      <w:b/>
      <w:color w:val="FFFFFF" w:themeColor="background1"/>
      <w:spacing w:val="5"/>
      <w:kern w:val="28"/>
      <w:sz w:val="144"/>
      <w:szCs w:val="52"/>
    </w:rPr>
  </w:style>
  <w:style w:type="paragraph" w:styleId="BalloonText">
    <w:name w:val="Balloon Text"/>
    <w:basedOn w:val="Normal"/>
    <w:link w:val="BalloonTextChar"/>
    <w:uiPriority w:val="99"/>
    <w:semiHidden/>
    <w:unhideWhenUsed/>
    <w:rsid w:val="00E617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17AF"/>
    <w:rPr>
      <w:rFonts w:ascii="Tahoma" w:hAnsi="Tahoma" w:cs="Tahoma"/>
      <w:sz w:val="16"/>
      <w:szCs w:val="16"/>
    </w:rPr>
  </w:style>
  <w:style w:type="paragraph" w:customStyle="1" w:styleId="ProgrammeTitle">
    <w:name w:val="Programme Title"/>
    <w:basedOn w:val="Normal"/>
    <w:link w:val="ProgrammeTitleChar"/>
    <w:qFormat/>
    <w:rsid w:val="000F2875"/>
    <w:pPr>
      <w:spacing w:after="0" w:line="240" w:lineRule="auto"/>
      <w:jc w:val="right"/>
    </w:pPr>
    <w:rPr>
      <w:rFonts w:ascii="Arial" w:hAnsi="Arial"/>
      <w:b/>
      <w:sz w:val="56"/>
    </w:rPr>
  </w:style>
  <w:style w:type="paragraph" w:customStyle="1" w:styleId="LJMU">
    <w:name w:val="LJMU"/>
    <w:basedOn w:val="Normal"/>
    <w:link w:val="LJMUChar"/>
    <w:qFormat/>
    <w:rsid w:val="00E975D6"/>
    <w:pPr>
      <w:spacing w:after="0" w:line="240" w:lineRule="auto"/>
    </w:pPr>
    <w:rPr>
      <w:rFonts w:ascii="Arial" w:hAnsi="Arial"/>
      <w:b/>
      <w:color w:val="FFFFFF" w:themeColor="background1"/>
      <w:sz w:val="32"/>
    </w:rPr>
  </w:style>
  <w:style w:type="character" w:customStyle="1" w:styleId="ProgrammeTitleChar">
    <w:name w:val="Programme Title Char"/>
    <w:basedOn w:val="DefaultParagraphFont"/>
    <w:link w:val="ProgrammeTitle"/>
    <w:rsid w:val="000F2875"/>
    <w:rPr>
      <w:rFonts w:ascii="Arial" w:hAnsi="Arial"/>
      <w:b/>
      <w:color w:val="1F497D" w:themeColor="text2"/>
      <w:sz w:val="56"/>
    </w:rPr>
  </w:style>
  <w:style w:type="paragraph" w:customStyle="1" w:styleId="ProgrammeTitleSmall">
    <w:name w:val="Programme Title Small"/>
    <w:basedOn w:val="ProgrammeTitle"/>
    <w:link w:val="ProgrammeTitleSmallChar"/>
    <w:qFormat/>
    <w:rsid w:val="005E1493"/>
    <w:rPr>
      <w:sz w:val="36"/>
    </w:rPr>
  </w:style>
  <w:style w:type="character" w:customStyle="1" w:styleId="LJMUChar">
    <w:name w:val="LJMU Char"/>
    <w:basedOn w:val="DefaultParagraphFont"/>
    <w:link w:val="LJMU"/>
    <w:rsid w:val="00E975D6"/>
    <w:rPr>
      <w:rFonts w:ascii="Arial" w:hAnsi="Arial"/>
      <w:b/>
      <w:color w:val="FFFFFF" w:themeColor="background1"/>
      <w:sz w:val="32"/>
    </w:rPr>
  </w:style>
  <w:style w:type="paragraph" w:customStyle="1" w:styleId="NonListedTitle">
    <w:name w:val="Non Listed Title"/>
    <w:basedOn w:val="Normal"/>
    <w:link w:val="NonListedTitleChar"/>
    <w:qFormat/>
    <w:rsid w:val="00AA073D"/>
    <w:pPr>
      <w:spacing w:after="120" w:line="240" w:lineRule="auto"/>
      <w:ind w:left="-284" w:firstLine="284"/>
    </w:pPr>
    <w:rPr>
      <w:rFonts w:ascii="Arial" w:hAnsi="Arial"/>
      <w:b/>
      <w:color w:val="00B0F0"/>
      <w:sz w:val="40"/>
    </w:rPr>
  </w:style>
  <w:style w:type="character" w:customStyle="1" w:styleId="ProgrammeTitleSmallChar">
    <w:name w:val="Programme Title Small Char"/>
    <w:basedOn w:val="ProgrammeTitleChar"/>
    <w:link w:val="ProgrammeTitleSmall"/>
    <w:rsid w:val="005E1493"/>
    <w:rPr>
      <w:rFonts w:ascii="Arial" w:hAnsi="Arial"/>
      <w:b/>
      <w:color w:val="1F497D" w:themeColor="text2"/>
      <w:sz w:val="36"/>
    </w:rPr>
  </w:style>
  <w:style w:type="character" w:styleId="Emphasis">
    <w:name w:val="Emphasis"/>
    <w:basedOn w:val="DefaultParagraphFont"/>
    <w:uiPriority w:val="20"/>
    <w:qFormat/>
    <w:rsid w:val="003B0347"/>
    <w:rPr>
      <w:rFonts w:ascii="Century Gothic" w:hAnsi="Century Gothic"/>
      <w:iCs/>
      <w:color w:val="00B0F0"/>
      <w:sz w:val="56"/>
    </w:rPr>
  </w:style>
  <w:style w:type="character" w:customStyle="1" w:styleId="NonListedTitleChar">
    <w:name w:val="Non Listed Title Char"/>
    <w:basedOn w:val="DefaultParagraphFont"/>
    <w:link w:val="NonListedTitle"/>
    <w:rsid w:val="00AA073D"/>
    <w:rPr>
      <w:rFonts w:ascii="Arial" w:hAnsi="Arial"/>
      <w:b/>
      <w:color w:val="00B0F0"/>
      <w:sz w:val="40"/>
    </w:rPr>
  </w:style>
  <w:style w:type="character" w:customStyle="1" w:styleId="Heading1Char">
    <w:name w:val="Heading 1 Char"/>
    <w:basedOn w:val="DefaultParagraphFont"/>
    <w:link w:val="Heading1"/>
    <w:uiPriority w:val="9"/>
    <w:rsid w:val="003B0347"/>
    <w:rPr>
      <w:rFonts w:ascii="Arial" w:eastAsiaTheme="majorEastAsia" w:hAnsi="Arial" w:cstheme="majorBidi"/>
      <w:b/>
      <w:bCs/>
      <w:color w:val="00B0F0"/>
      <w:sz w:val="40"/>
      <w:szCs w:val="28"/>
    </w:rPr>
  </w:style>
  <w:style w:type="paragraph" w:styleId="NoSpacing">
    <w:name w:val="No Spacing"/>
    <w:uiPriority w:val="1"/>
    <w:qFormat/>
    <w:rsid w:val="001C07FA"/>
    <w:pPr>
      <w:spacing w:after="0" w:line="240" w:lineRule="auto"/>
    </w:pPr>
    <w:rPr>
      <w:rFonts w:ascii="Century Gothic" w:hAnsi="Century Gothic"/>
      <w:color w:val="1F497D" w:themeColor="text2"/>
      <w:sz w:val="20"/>
    </w:rPr>
  </w:style>
  <w:style w:type="paragraph" w:styleId="Header">
    <w:name w:val="header"/>
    <w:basedOn w:val="Normal"/>
    <w:link w:val="HeaderChar"/>
    <w:uiPriority w:val="99"/>
    <w:unhideWhenUsed/>
    <w:rsid w:val="00AA073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A073D"/>
    <w:rPr>
      <w:rFonts w:ascii="Century Gothic" w:hAnsi="Century Gothic"/>
      <w:color w:val="1F497D" w:themeColor="text2"/>
      <w:sz w:val="20"/>
    </w:rPr>
  </w:style>
  <w:style w:type="paragraph" w:styleId="Footer">
    <w:name w:val="footer"/>
    <w:basedOn w:val="Normal"/>
    <w:link w:val="FooterChar"/>
    <w:uiPriority w:val="99"/>
    <w:unhideWhenUsed/>
    <w:rsid w:val="00AA073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A073D"/>
    <w:rPr>
      <w:rFonts w:ascii="Century Gothic" w:hAnsi="Century Gothic"/>
      <w:color w:val="1F497D" w:themeColor="text2"/>
      <w:sz w:val="20"/>
    </w:rPr>
  </w:style>
  <w:style w:type="paragraph" w:styleId="TOC1">
    <w:name w:val="toc 1"/>
    <w:basedOn w:val="Normal"/>
    <w:next w:val="Normal"/>
    <w:autoRedefine/>
    <w:uiPriority w:val="39"/>
    <w:unhideWhenUsed/>
    <w:rsid w:val="00EF30B2"/>
    <w:pPr>
      <w:spacing w:after="100"/>
    </w:pPr>
    <w:rPr>
      <w:sz w:val="16"/>
    </w:rPr>
  </w:style>
  <w:style w:type="character" w:styleId="Hyperlink">
    <w:name w:val="Hyperlink"/>
    <w:basedOn w:val="DefaultParagraphFont"/>
    <w:uiPriority w:val="99"/>
    <w:unhideWhenUsed/>
    <w:rsid w:val="00E4116F"/>
    <w:rPr>
      <w:color w:val="0000FF" w:themeColor="hyperlink"/>
      <w:u w:val="single"/>
    </w:rPr>
  </w:style>
  <w:style w:type="paragraph" w:styleId="ListParagraph">
    <w:name w:val="List Paragraph"/>
    <w:basedOn w:val="Normal"/>
    <w:uiPriority w:val="34"/>
    <w:qFormat/>
    <w:rsid w:val="003A68D4"/>
    <w:pPr>
      <w:ind w:left="720"/>
      <w:contextualSpacing/>
    </w:pPr>
  </w:style>
  <w:style w:type="character" w:customStyle="1" w:styleId="Heading2Char">
    <w:name w:val="Heading 2 Char"/>
    <w:basedOn w:val="DefaultParagraphFont"/>
    <w:link w:val="Heading2"/>
    <w:uiPriority w:val="9"/>
    <w:rsid w:val="00B6501E"/>
    <w:rPr>
      <w:rFonts w:ascii="Arial" w:eastAsiaTheme="majorEastAsia" w:hAnsi="Arial" w:cstheme="majorBidi"/>
      <w:b/>
      <w:bCs/>
      <w:color w:val="4F81BD" w:themeColor="accent1"/>
      <w:sz w:val="26"/>
      <w:szCs w:val="26"/>
    </w:rPr>
  </w:style>
  <w:style w:type="paragraph" w:styleId="TOC2">
    <w:name w:val="toc 2"/>
    <w:basedOn w:val="Normal"/>
    <w:next w:val="Normal"/>
    <w:autoRedefine/>
    <w:uiPriority w:val="39"/>
    <w:unhideWhenUsed/>
    <w:rsid w:val="003021D1"/>
    <w:pPr>
      <w:spacing w:after="100"/>
      <w:ind w:left="200"/>
    </w:pPr>
  </w:style>
  <w:style w:type="character" w:styleId="CommentReference">
    <w:name w:val="annotation reference"/>
    <w:basedOn w:val="DefaultParagraphFont"/>
    <w:uiPriority w:val="99"/>
    <w:semiHidden/>
    <w:unhideWhenUsed/>
    <w:rsid w:val="00E7007E"/>
    <w:rPr>
      <w:sz w:val="16"/>
      <w:szCs w:val="16"/>
    </w:rPr>
  </w:style>
  <w:style w:type="paragraph" w:styleId="CommentText">
    <w:name w:val="annotation text"/>
    <w:basedOn w:val="Normal"/>
    <w:link w:val="CommentTextChar"/>
    <w:uiPriority w:val="99"/>
    <w:semiHidden/>
    <w:unhideWhenUsed/>
    <w:rsid w:val="00E7007E"/>
    <w:pPr>
      <w:spacing w:line="240" w:lineRule="auto"/>
    </w:pPr>
    <w:rPr>
      <w:szCs w:val="20"/>
    </w:rPr>
  </w:style>
  <w:style w:type="character" w:customStyle="1" w:styleId="CommentTextChar">
    <w:name w:val="Comment Text Char"/>
    <w:basedOn w:val="DefaultParagraphFont"/>
    <w:link w:val="CommentText"/>
    <w:uiPriority w:val="99"/>
    <w:semiHidden/>
    <w:rsid w:val="00E7007E"/>
    <w:rPr>
      <w:rFonts w:ascii="Century Gothic" w:hAnsi="Century Gothic"/>
      <w:color w:val="1F497D" w:themeColor="text2"/>
      <w:sz w:val="20"/>
      <w:szCs w:val="20"/>
    </w:rPr>
  </w:style>
  <w:style w:type="paragraph" w:styleId="CommentSubject">
    <w:name w:val="annotation subject"/>
    <w:basedOn w:val="CommentText"/>
    <w:next w:val="CommentText"/>
    <w:link w:val="CommentSubjectChar"/>
    <w:uiPriority w:val="99"/>
    <w:semiHidden/>
    <w:unhideWhenUsed/>
    <w:rsid w:val="00E7007E"/>
    <w:rPr>
      <w:b/>
      <w:bCs/>
    </w:rPr>
  </w:style>
  <w:style w:type="character" w:customStyle="1" w:styleId="CommentSubjectChar">
    <w:name w:val="Comment Subject Char"/>
    <w:basedOn w:val="CommentTextChar"/>
    <w:link w:val="CommentSubject"/>
    <w:uiPriority w:val="99"/>
    <w:semiHidden/>
    <w:rsid w:val="00E7007E"/>
    <w:rPr>
      <w:rFonts w:ascii="Century Gothic" w:hAnsi="Century Gothic"/>
      <w:b/>
      <w:bCs/>
      <w:color w:val="1F497D" w:themeColor="text2"/>
      <w:sz w:val="20"/>
      <w:szCs w:val="20"/>
    </w:rPr>
  </w:style>
  <w:style w:type="table" w:customStyle="1" w:styleId="TableGrid1">
    <w:name w:val="Table Grid1"/>
    <w:basedOn w:val="TableNormal"/>
    <w:next w:val="TableGrid"/>
    <w:uiPriority w:val="59"/>
    <w:rsid w:val="00407836"/>
    <w:pPr>
      <w:spacing w:after="0" w:line="240" w:lineRule="auto"/>
    </w:pPr>
    <w:rPr>
      <w:rFonts w:ascii="Calibri" w:eastAsia="Calibri" w:hAnsi="Calibr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5183107">
      <w:bodyDiv w:val="1"/>
      <w:marLeft w:val="0"/>
      <w:marRight w:val="0"/>
      <w:marTop w:val="0"/>
      <w:marBottom w:val="0"/>
      <w:divBdr>
        <w:top w:val="none" w:sz="0" w:space="0" w:color="auto"/>
        <w:left w:val="none" w:sz="0" w:space="0" w:color="auto"/>
        <w:bottom w:val="none" w:sz="0" w:space="0" w:color="auto"/>
        <w:right w:val="none" w:sz="0" w:space="0" w:color="auto"/>
      </w:divBdr>
      <w:divsChild>
        <w:div w:id="387921862">
          <w:marLeft w:val="547"/>
          <w:marRight w:val="0"/>
          <w:marTop w:val="115"/>
          <w:marBottom w:val="0"/>
          <w:divBdr>
            <w:top w:val="none" w:sz="0" w:space="0" w:color="auto"/>
            <w:left w:val="none" w:sz="0" w:space="0" w:color="auto"/>
            <w:bottom w:val="none" w:sz="0" w:space="0" w:color="auto"/>
            <w:right w:val="none" w:sz="0" w:space="0" w:color="auto"/>
          </w:divBdr>
        </w:div>
        <w:div w:id="762338458">
          <w:marLeft w:val="547"/>
          <w:marRight w:val="0"/>
          <w:marTop w:val="115"/>
          <w:marBottom w:val="0"/>
          <w:divBdr>
            <w:top w:val="none" w:sz="0" w:space="0" w:color="auto"/>
            <w:left w:val="none" w:sz="0" w:space="0" w:color="auto"/>
            <w:bottom w:val="none" w:sz="0" w:space="0" w:color="auto"/>
            <w:right w:val="none" w:sz="0" w:space="0" w:color="auto"/>
          </w:divBdr>
        </w:div>
        <w:div w:id="1551960399">
          <w:marLeft w:val="547"/>
          <w:marRight w:val="0"/>
          <w:marTop w:val="115"/>
          <w:marBottom w:val="0"/>
          <w:divBdr>
            <w:top w:val="none" w:sz="0" w:space="0" w:color="auto"/>
            <w:left w:val="none" w:sz="0" w:space="0" w:color="auto"/>
            <w:bottom w:val="none" w:sz="0" w:space="0" w:color="auto"/>
            <w:right w:val="none" w:sz="0" w:space="0" w:color="auto"/>
          </w:divBdr>
        </w:div>
        <w:div w:id="1673332988">
          <w:marLeft w:val="547"/>
          <w:marRight w:val="0"/>
          <w:marTop w:val="115"/>
          <w:marBottom w:val="0"/>
          <w:divBdr>
            <w:top w:val="none" w:sz="0" w:space="0" w:color="auto"/>
            <w:left w:val="none" w:sz="0" w:space="0" w:color="auto"/>
            <w:bottom w:val="none" w:sz="0" w:space="0" w:color="auto"/>
            <w:right w:val="none" w:sz="0" w:space="0" w:color="auto"/>
          </w:divBdr>
        </w:div>
      </w:divsChild>
    </w:div>
    <w:div w:id="851378508">
      <w:bodyDiv w:val="1"/>
      <w:marLeft w:val="0"/>
      <w:marRight w:val="0"/>
      <w:marTop w:val="0"/>
      <w:marBottom w:val="0"/>
      <w:divBdr>
        <w:top w:val="none" w:sz="0" w:space="0" w:color="auto"/>
        <w:left w:val="none" w:sz="0" w:space="0" w:color="auto"/>
        <w:bottom w:val="none" w:sz="0" w:space="0" w:color="auto"/>
        <w:right w:val="none" w:sz="0" w:space="0" w:color="auto"/>
      </w:divBdr>
      <w:divsChild>
        <w:div w:id="641467687">
          <w:marLeft w:val="547"/>
          <w:marRight w:val="0"/>
          <w:marTop w:val="134"/>
          <w:marBottom w:val="0"/>
          <w:divBdr>
            <w:top w:val="none" w:sz="0" w:space="0" w:color="auto"/>
            <w:left w:val="none" w:sz="0" w:space="0" w:color="auto"/>
            <w:bottom w:val="none" w:sz="0" w:space="0" w:color="auto"/>
            <w:right w:val="none" w:sz="0" w:space="0" w:color="auto"/>
          </w:divBdr>
        </w:div>
        <w:div w:id="1269115911">
          <w:marLeft w:val="547"/>
          <w:marRight w:val="0"/>
          <w:marTop w:val="134"/>
          <w:marBottom w:val="0"/>
          <w:divBdr>
            <w:top w:val="none" w:sz="0" w:space="0" w:color="auto"/>
            <w:left w:val="none" w:sz="0" w:space="0" w:color="auto"/>
            <w:bottom w:val="none" w:sz="0" w:space="0" w:color="auto"/>
            <w:right w:val="none" w:sz="0" w:space="0" w:color="auto"/>
          </w:divBdr>
        </w:div>
        <w:div w:id="1293948829">
          <w:marLeft w:val="547"/>
          <w:marRight w:val="0"/>
          <w:marTop w:val="134"/>
          <w:marBottom w:val="0"/>
          <w:divBdr>
            <w:top w:val="none" w:sz="0" w:space="0" w:color="auto"/>
            <w:left w:val="none" w:sz="0" w:space="0" w:color="auto"/>
            <w:bottom w:val="none" w:sz="0" w:space="0" w:color="auto"/>
            <w:right w:val="none" w:sz="0" w:space="0" w:color="auto"/>
          </w:divBdr>
        </w:div>
      </w:divsChild>
    </w:div>
    <w:div w:id="1024400258">
      <w:bodyDiv w:val="1"/>
      <w:marLeft w:val="0"/>
      <w:marRight w:val="0"/>
      <w:marTop w:val="0"/>
      <w:marBottom w:val="0"/>
      <w:divBdr>
        <w:top w:val="none" w:sz="0" w:space="0" w:color="auto"/>
        <w:left w:val="none" w:sz="0" w:space="0" w:color="auto"/>
        <w:bottom w:val="none" w:sz="0" w:space="0" w:color="auto"/>
        <w:right w:val="none" w:sz="0" w:space="0" w:color="auto"/>
      </w:divBdr>
      <w:divsChild>
        <w:div w:id="100876844">
          <w:marLeft w:val="547"/>
          <w:marRight w:val="0"/>
          <w:marTop w:val="115"/>
          <w:marBottom w:val="0"/>
          <w:divBdr>
            <w:top w:val="none" w:sz="0" w:space="0" w:color="auto"/>
            <w:left w:val="none" w:sz="0" w:space="0" w:color="auto"/>
            <w:bottom w:val="none" w:sz="0" w:space="0" w:color="auto"/>
            <w:right w:val="none" w:sz="0" w:space="0" w:color="auto"/>
          </w:divBdr>
        </w:div>
        <w:div w:id="469174152">
          <w:marLeft w:val="547"/>
          <w:marRight w:val="0"/>
          <w:marTop w:val="115"/>
          <w:marBottom w:val="0"/>
          <w:divBdr>
            <w:top w:val="none" w:sz="0" w:space="0" w:color="auto"/>
            <w:left w:val="none" w:sz="0" w:space="0" w:color="auto"/>
            <w:bottom w:val="none" w:sz="0" w:space="0" w:color="auto"/>
            <w:right w:val="none" w:sz="0" w:space="0" w:color="auto"/>
          </w:divBdr>
        </w:div>
        <w:div w:id="875972574">
          <w:marLeft w:val="547"/>
          <w:marRight w:val="0"/>
          <w:marTop w:val="115"/>
          <w:marBottom w:val="0"/>
          <w:divBdr>
            <w:top w:val="none" w:sz="0" w:space="0" w:color="auto"/>
            <w:left w:val="none" w:sz="0" w:space="0" w:color="auto"/>
            <w:bottom w:val="none" w:sz="0" w:space="0" w:color="auto"/>
            <w:right w:val="none" w:sz="0" w:space="0" w:color="auto"/>
          </w:divBdr>
        </w:div>
        <w:div w:id="1829057950">
          <w:marLeft w:val="547"/>
          <w:marRight w:val="0"/>
          <w:marTop w:val="115"/>
          <w:marBottom w:val="0"/>
          <w:divBdr>
            <w:top w:val="none" w:sz="0" w:space="0" w:color="auto"/>
            <w:left w:val="none" w:sz="0" w:space="0" w:color="auto"/>
            <w:bottom w:val="none" w:sz="0" w:space="0" w:color="auto"/>
            <w:right w:val="none" w:sz="0" w:space="0" w:color="auto"/>
          </w:divBdr>
        </w:div>
        <w:div w:id="1925140130">
          <w:marLeft w:val="547"/>
          <w:marRight w:val="0"/>
          <w:marTop w:val="115"/>
          <w:marBottom w:val="0"/>
          <w:divBdr>
            <w:top w:val="none" w:sz="0" w:space="0" w:color="auto"/>
            <w:left w:val="none" w:sz="0" w:space="0" w:color="auto"/>
            <w:bottom w:val="none" w:sz="0" w:space="0" w:color="auto"/>
            <w:right w:val="none" w:sz="0" w:space="0" w:color="auto"/>
          </w:divBdr>
        </w:div>
      </w:divsChild>
    </w:div>
    <w:div w:id="1091852010">
      <w:bodyDiv w:val="1"/>
      <w:marLeft w:val="0"/>
      <w:marRight w:val="0"/>
      <w:marTop w:val="0"/>
      <w:marBottom w:val="0"/>
      <w:divBdr>
        <w:top w:val="none" w:sz="0" w:space="0" w:color="auto"/>
        <w:left w:val="none" w:sz="0" w:space="0" w:color="auto"/>
        <w:bottom w:val="none" w:sz="0" w:space="0" w:color="auto"/>
        <w:right w:val="none" w:sz="0" w:space="0" w:color="auto"/>
      </w:divBdr>
      <w:divsChild>
        <w:div w:id="367611336">
          <w:marLeft w:val="547"/>
          <w:marRight w:val="0"/>
          <w:marTop w:val="115"/>
          <w:marBottom w:val="0"/>
          <w:divBdr>
            <w:top w:val="none" w:sz="0" w:space="0" w:color="auto"/>
            <w:left w:val="none" w:sz="0" w:space="0" w:color="auto"/>
            <w:bottom w:val="none" w:sz="0" w:space="0" w:color="auto"/>
            <w:right w:val="none" w:sz="0" w:space="0" w:color="auto"/>
          </w:divBdr>
        </w:div>
        <w:div w:id="1974559045">
          <w:marLeft w:val="547"/>
          <w:marRight w:val="0"/>
          <w:marTop w:val="115"/>
          <w:marBottom w:val="0"/>
          <w:divBdr>
            <w:top w:val="none" w:sz="0" w:space="0" w:color="auto"/>
            <w:left w:val="none" w:sz="0" w:space="0" w:color="auto"/>
            <w:bottom w:val="none" w:sz="0" w:space="0" w:color="auto"/>
            <w:right w:val="none" w:sz="0" w:space="0" w:color="auto"/>
          </w:divBdr>
        </w:div>
        <w:div w:id="1977484948">
          <w:marLeft w:val="547"/>
          <w:marRight w:val="0"/>
          <w:marTop w:val="115"/>
          <w:marBottom w:val="0"/>
          <w:divBdr>
            <w:top w:val="none" w:sz="0" w:space="0" w:color="auto"/>
            <w:left w:val="none" w:sz="0" w:space="0" w:color="auto"/>
            <w:bottom w:val="none" w:sz="0" w:space="0" w:color="auto"/>
            <w:right w:val="none" w:sz="0" w:space="0" w:color="auto"/>
          </w:divBdr>
        </w:div>
      </w:divsChild>
    </w:div>
    <w:div w:id="1150950718">
      <w:bodyDiv w:val="1"/>
      <w:marLeft w:val="0"/>
      <w:marRight w:val="0"/>
      <w:marTop w:val="0"/>
      <w:marBottom w:val="0"/>
      <w:divBdr>
        <w:top w:val="none" w:sz="0" w:space="0" w:color="auto"/>
        <w:left w:val="none" w:sz="0" w:space="0" w:color="auto"/>
        <w:bottom w:val="none" w:sz="0" w:space="0" w:color="auto"/>
        <w:right w:val="none" w:sz="0" w:space="0" w:color="auto"/>
      </w:divBdr>
    </w:div>
    <w:div w:id="1836141066">
      <w:bodyDiv w:val="1"/>
      <w:marLeft w:val="0"/>
      <w:marRight w:val="0"/>
      <w:marTop w:val="0"/>
      <w:marBottom w:val="0"/>
      <w:divBdr>
        <w:top w:val="none" w:sz="0" w:space="0" w:color="auto"/>
        <w:left w:val="none" w:sz="0" w:space="0" w:color="auto"/>
        <w:bottom w:val="none" w:sz="0" w:space="0" w:color="auto"/>
        <w:right w:val="none" w:sz="0" w:space="0" w:color="auto"/>
      </w:divBdr>
      <w:divsChild>
        <w:div w:id="77335792">
          <w:marLeft w:val="547"/>
          <w:marRight w:val="0"/>
          <w:marTop w:val="115"/>
          <w:marBottom w:val="0"/>
          <w:divBdr>
            <w:top w:val="none" w:sz="0" w:space="0" w:color="auto"/>
            <w:left w:val="none" w:sz="0" w:space="0" w:color="auto"/>
            <w:bottom w:val="none" w:sz="0" w:space="0" w:color="auto"/>
            <w:right w:val="none" w:sz="0" w:space="0" w:color="auto"/>
          </w:divBdr>
        </w:div>
        <w:div w:id="923415371">
          <w:marLeft w:val="547"/>
          <w:marRight w:val="0"/>
          <w:marTop w:val="115"/>
          <w:marBottom w:val="0"/>
          <w:divBdr>
            <w:top w:val="none" w:sz="0" w:space="0" w:color="auto"/>
            <w:left w:val="none" w:sz="0" w:space="0" w:color="auto"/>
            <w:bottom w:val="none" w:sz="0" w:space="0" w:color="auto"/>
            <w:right w:val="none" w:sz="0" w:space="0" w:color="auto"/>
          </w:divBdr>
        </w:div>
        <w:div w:id="1159541763">
          <w:marLeft w:val="547"/>
          <w:marRight w:val="0"/>
          <w:marTop w:val="115"/>
          <w:marBottom w:val="0"/>
          <w:divBdr>
            <w:top w:val="none" w:sz="0" w:space="0" w:color="auto"/>
            <w:left w:val="none" w:sz="0" w:space="0" w:color="auto"/>
            <w:bottom w:val="none" w:sz="0" w:space="0" w:color="auto"/>
            <w:right w:val="none" w:sz="0" w:space="0" w:color="auto"/>
          </w:divBdr>
        </w:div>
        <w:div w:id="1287814045">
          <w:marLeft w:val="547"/>
          <w:marRight w:val="0"/>
          <w:marTop w:val="115"/>
          <w:marBottom w:val="0"/>
          <w:divBdr>
            <w:top w:val="none" w:sz="0" w:space="0" w:color="auto"/>
            <w:left w:val="none" w:sz="0" w:space="0" w:color="auto"/>
            <w:bottom w:val="none" w:sz="0" w:space="0" w:color="auto"/>
            <w:right w:val="none" w:sz="0" w:space="0" w:color="auto"/>
          </w:divBdr>
        </w:div>
      </w:divsChild>
    </w:div>
    <w:div w:id="1875775221">
      <w:bodyDiv w:val="1"/>
      <w:marLeft w:val="0"/>
      <w:marRight w:val="0"/>
      <w:marTop w:val="0"/>
      <w:marBottom w:val="0"/>
      <w:divBdr>
        <w:top w:val="none" w:sz="0" w:space="0" w:color="auto"/>
        <w:left w:val="none" w:sz="0" w:space="0" w:color="auto"/>
        <w:bottom w:val="none" w:sz="0" w:space="0" w:color="auto"/>
        <w:right w:val="none" w:sz="0" w:space="0" w:color="auto"/>
      </w:divBdr>
      <w:divsChild>
        <w:div w:id="577133347">
          <w:marLeft w:val="547"/>
          <w:marRight w:val="0"/>
          <w:marTop w:val="134"/>
          <w:marBottom w:val="0"/>
          <w:divBdr>
            <w:top w:val="none" w:sz="0" w:space="0" w:color="auto"/>
            <w:left w:val="none" w:sz="0" w:space="0" w:color="auto"/>
            <w:bottom w:val="none" w:sz="0" w:space="0" w:color="auto"/>
            <w:right w:val="none" w:sz="0" w:space="0" w:color="auto"/>
          </w:divBdr>
        </w:div>
        <w:div w:id="1591423115">
          <w:marLeft w:val="547"/>
          <w:marRight w:val="0"/>
          <w:marTop w:val="134"/>
          <w:marBottom w:val="0"/>
          <w:divBdr>
            <w:top w:val="none" w:sz="0" w:space="0" w:color="auto"/>
            <w:left w:val="none" w:sz="0" w:space="0" w:color="auto"/>
            <w:bottom w:val="none" w:sz="0" w:space="0" w:color="auto"/>
            <w:right w:val="none" w:sz="0" w:space="0" w:color="auto"/>
          </w:divBdr>
        </w:div>
        <w:div w:id="2030599843">
          <w:marLeft w:val="547"/>
          <w:marRight w:val="0"/>
          <w:marTop w:val="134"/>
          <w:marBottom w:val="0"/>
          <w:divBdr>
            <w:top w:val="none" w:sz="0" w:space="0" w:color="auto"/>
            <w:left w:val="none" w:sz="0" w:space="0" w:color="auto"/>
            <w:bottom w:val="none" w:sz="0" w:space="0" w:color="auto"/>
            <w:right w:val="none" w:sz="0" w:space="0" w:color="auto"/>
          </w:divBdr>
        </w:div>
        <w:div w:id="2060088938">
          <w:marLeft w:val="547"/>
          <w:marRight w:val="0"/>
          <w:marTop w:val="134"/>
          <w:marBottom w:val="0"/>
          <w:divBdr>
            <w:top w:val="none" w:sz="0" w:space="0" w:color="auto"/>
            <w:left w:val="none" w:sz="0" w:space="0" w:color="auto"/>
            <w:bottom w:val="none" w:sz="0" w:space="0" w:color="auto"/>
            <w:right w:val="none" w:sz="0" w:space="0" w:color="auto"/>
          </w:divBdr>
        </w:div>
        <w:div w:id="2119790273">
          <w:marLeft w:val="547"/>
          <w:marRight w:val="0"/>
          <w:marTop w:val="134"/>
          <w:marBottom w:val="0"/>
          <w:divBdr>
            <w:top w:val="none" w:sz="0" w:space="0" w:color="auto"/>
            <w:left w:val="none" w:sz="0" w:space="0" w:color="auto"/>
            <w:bottom w:val="none" w:sz="0" w:space="0" w:color="auto"/>
            <w:right w:val="none" w:sz="0" w:space="0" w:color="auto"/>
          </w:divBdr>
        </w:div>
      </w:divsChild>
    </w:div>
    <w:div w:id="2010596709">
      <w:bodyDiv w:val="1"/>
      <w:marLeft w:val="0"/>
      <w:marRight w:val="0"/>
      <w:marTop w:val="0"/>
      <w:marBottom w:val="0"/>
      <w:divBdr>
        <w:top w:val="none" w:sz="0" w:space="0" w:color="auto"/>
        <w:left w:val="none" w:sz="0" w:space="0" w:color="auto"/>
        <w:bottom w:val="none" w:sz="0" w:space="0" w:color="auto"/>
        <w:right w:val="none" w:sz="0" w:space="0" w:color="auto"/>
      </w:divBdr>
      <w:divsChild>
        <w:div w:id="419644359">
          <w:marLeft w:val="547"/>
          <w:marRight w:val="0"/>
          <w:marTop w:val="115"/>
          <w:marBottom w:val="0"/>
          <w:divBdr>
            <w:top w:val="none" w:sz="0" w:space="0" w:color="auto"/>
            <w:left w:val="none" w:sz="0" w:space="0" w:color="auto"/>
            <w:bottom w:val="none" w:sz="0" w:space="0" w:color="auto"/>
            <w:right w:val="none" w:sz="0" w:space="0" w:color="auto"/>
          </w:divBdr>
        </w:div>
        <w:div w:id="944389598">
          <w:marLeft w:val="547"/>
          <w:marRight w:val="0"/>
          <w:marTop w:val="115"/>
          <w:marBottom w:val="0"/>
          <w:divBdr>
            <w:top w:val="none" w:sz="0" w:space="0" w:color="auto"/>
            <w:left w:val="none" w:sz="0" w:space="0" w:color="auto"/>
            <w:bottom w:val="none" w:sz="0" w:space="0" w:color="auto"/>
            <w:right w:val="none" w:sz="0" w:space="0" w:color="auto"/>
          </w:divBdr>
        </w:div>
        <w:div w:id="1064722328">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emf"/><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eubreid\AppData\Local\Microsoft\Windows\Temporary%20Internet%20Files\Content.Outlook\BEH7TZ2L\FINAL%20Programm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15D30F-01FC-4494-A500-A40DD7571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Programme Template.dotx</Template>
  <TotalTime>5564</TotalTime>
  <Pages>23</Pages>
  <Words>2212</Words>
  <Characters>12612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Liveroopl John Moores University</Company>
  <LinksUpToDate>false</LinksUpToDate>
  <CharactersWithSpaces>14795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Reid, Bethan</dc:creator>
  <cp:lastModifiedBy>Sudirman, Sud</cp:lastModifiedBy>
  <cp:revision>62</cp:revision>
  <cp:lastPrinted>2017-02-08T16:07:00Z</cp:lastPrinted>
  <dcterms:created xsi:type="dcterms:W3CDTF">2015-02-11T17:25:00Z</dcterms:created>
  <dcterms:modified xsi:type="dcterms:W3CDTF">2017-02-09T11:27:00Z</dcterms:modified>
</cp:coreProperties>
</file>