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51A" w:rsidRDefault="00250D25" w:rsidP="00250D25">
      <w:pPr>
        <w:jc w:val="right"/>
      </w:pPr>
      <w:r w:rsidRPr="00250D25">
        <w:rPr>
          <w:noProof/>
          <w:lang w:eastAsia="en-GB"/>
        </w:rPr>
        <w:drawing>
          <wp:inline distT="0" distB="0" distL="0" distR="0" wp14:anchorId="200B2EE7" wp14:editId="50FAE644">
            <wp:extent cx="5943600" cy="5101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101590"/>
                    </a:xfrm>
                    <a:prstGeom prst="rect">
                      <a:avLst/>
                    </a:prstGeom>
                  </pic:spPr>
                </pic:pic>
              </a:graphicData>
            </a:graphic>
          </wp:inline>
        </w:drawing>
      </w:r>
    </w:p>
    <w:p w:rsidR="00B7551A" w:rsidRDefault="00B7551A" w:rsidP="004E1E02"/>
    <w:p w:rsidR="00250D25" w:rsidRDefault="00250D25" w:rsidP="004E1E02"/>
    <w:p w:rsidR="00250D25" w:rsidRPr="00250D25" w:rsidRDefault="00250D25" w:rsidP="00250D25">
      <w:pPr>
        <w:spacing w:before="0" w:after="0" w:line="240" w:lineRule="auto"/>
        <w:jc w:val="right"/>
        <w:rPr>
          <w:rFonts w:ascii="Rockwell Condensed" w:hAnsi="Rockwell Condensed"/>
          <w:sz w:val="44"/>
        </w:rPr>
      </w:pPr>
      <w:r w:rsidRPr="00250D25">
        <w:rPr>
          <w:rFonts w:ascii="Rockwell Condensed" w:hAnsi="Rockwell Condensed"/>
          <w:sz w:val="44"/>
        </w:rPr>
        <w:t xml:space="preserve">Week </w:t>
      </w:r>
      <w:r>
        <w:rPr>
          <w:rFonts w:ascii="Rockwell Condensed" w:hAnsi="Rockwell Condensed"/>
          <w:sz w:val="44"/>
        </w:rPr>
        <w:t>0</w:t>
      </w:r>
      <w:r w:rsidR="00467019">
        <w:rPr>
          <w:rFonts w:ascii="Rockwell Condensed" w:hAnsi="Rockwell Condensed"/>
          <w:sz w:val="44"/>
        </w:rPr>
        <w:t>2</w:t>
      </w:r>
      <w:r>
        <w:rPr>
          <w:rFonts w:ascii="Rockwell Condensed" w:hAnsi="Rockwell Condensed"/>
          <w:sz w:val="44"/>
        </w:rPr>
        <w:t xml:space="preserve"> (</w:t>
      </w:r>
      <w:r w:rsidR="0028466C">
        <w:rPr>
          <w:rFonts w:ascii="Rockwell Condensed" w:hAnsi="Rockwell Condensed"/>
          <w:sz w:val="44"/>
        </w:rPr>
        <w:t>Programming Workshop</w:t>
      </w:r>
      <w:r>
        <w:rPr>
          <w:rFonts w:ascii="Rockwell Condensed" w:hAnsi="Rockwell Condensed"/>
          <w:sz w:val="44"/>
        </w:rPr>
        <w:t>)</w:t>
      </w:r>
    </w:p>
    <w:p w:rsidR="00250D25" w:rsidRDefault="00086A35" w:rsidP="00250D25">
      <w:pPr>
        <w:spacing w:before="0" w:after="0" w:line="240" w:lineRule="auto"/>
        <w:jc w:val="right"/>
        <w:rPr>
          <w:rFonts w:ascii="Rockwell Condensed" w:hAnsi="Rockwell Condensed"/>
          <w:sz w:val="44"/>
        </w:rPr>
      </w:pPr>
      <w:r>
        <w:rPr>
          <w:rFonts w:ascii="Rockwell Condensed" w:hAnsi="Rockwell Condensed"/>
          <w:sz w:val="44"/>
        </w:rPr>
        <w:t xml:space="preserve">Object Oriented Programming of </w:t>
      </w:r>
      <w:r w:rsidR="00B7756C">
        <w:rPr>
          <w:rFonts w:ascii="Rockwell Condensed" w:hAnsi="Rockwell Condensed"/>
          <w:sz w:val="44"/>
        </w:rPr>
        <w:t xml:space="preserve">a </w:t>
      </w:r>
      <w:r>
        <w:rPr>
          <w:rFonts w:ascii="Rockwell Condensed" w:hAnsi="Rockwell Condensed"/>
          <w:sz w:val="44"/>
        </w:rPr>
        <w:t>Simple SFML Application and Application States</w:t>
      </w:r>
    </w:p>
    <w:p w:rsidR="009F7C23" w:rsidRDefault="009F7C23" w:rsidP="00250D25">
      <w:pPr>
        <w:spacing w:before="0" w:after="0" w:line="240" w:lineRule="auto"/>
        <w:jc w:val="right"/>
        <w:rPr>
          <w:rFonts w:ascii="Rockwell Condensed" w:hAnsi="Rockwell Condensed"/>
          <w:sz w:val="44"/>
        </w:rPr>
      </w:pPr>
    </w:p>
    <w:p w:rsidR="009F7C23" w:rsidRDefault="009F7C23" w:rsidP="00250D25">
      <w:pPr>
        <w:spacing w:before="0" w:after="0" w:line="240" w:lineRule="auto"/>
        <w:jc w:val="right"/>
        <w:rPr>
          <w:rFonts w:ascii="Rockwell Condensed" w:hAnsi="Rockwell Condensed"/>
          <w:sz w:val="44"/>
        </w:rPr>
      </w:pPr>
    </w:p>
    <w:p w:rsidR="009F7C23" w:rsidRDefault="009F7C23" w:rsidP="00250D25">
      <w:pPr>
        <w:spacing w:before="0" w:after="0" w:line="240" w:lineRule="auto"/>
        <w:jc w:val="right"/>
        <w:rPr>
          <w:rFonts w:ascii="Rockwell Condensed" w:hAnsi="Rockwell Condensed"/>
          <w:sz w:val="28"/>
        </w:rPr>
      </w:pPr>
    </w:p>
    <w:p w:rsidR="009F7C23" w:rsidRPr="009F7C23" w:rsidRDefault="009F7C23" w:rsidP="00250D25">
      <w:pPr>
        <w:spacing w:before="0" w:after="0" w:line="240" w:lineRule="auto"/>
        <w:jc w:val="right"/>
        <w:rPr>
          <w:rFonts w:ascii="Rockwell Condensed" w:hAnsi="Rockwell Condensed"/>
          <w:sz w:val="28"/>
        </w:rPr>
      </w:pPr>
      <w:r w:rsidRPr="009F7C23">
        <w:rPr>
          <w:rFonts w:ascii="Rockwell Condensed" w:hAnsi="Rockwell Condensed"/>
          <w:sz w:val="28"/>
        </w:rPr>
        <w:t>Module Leader: Dr. Sud Sudirman</w:t>
      </w:r>
    </w:p>
    <w:p w:rsidR="009F7C23" w:rsidRPr="009F7C23" w:rsidRDefault="009F7C23" w:rsidP="00250D25">
      <w:pPr>
        <w:spacing w:before="0" w:after="0" w:line="240" w:lineRule="auto"/>
        <w:jc w:val="right"/>
        <w:rPr>
          <w:rFonts w:ascii="Rockwell Condensed" w:hAnsi="Rockwell Condensed"/>
          <w:sz w:val="28"/>
        </w:rPr>
      </w:pPr>
      <w:r w:rsidRPr="009F7C23">
        <w:rPr>
          <w:rFonts w:ascii="Rockwell Condensed" w:hAnsi="Rockwell Condensed"/>
          <w:sz w:val="28"/>
        </w:rPr>
        <w:t>James Parsons Building, Byrom Street</w:t>
      </w:r>
    </w:p>
    <w:p w:rsidR="009F7C23" w:rsidRPr="009F7C23" w:rsidRDefault="009F7C23" w:rsidP="00250D25">
      <w:pPr>
        <w:spacing w:before="0" w:after="0" w:line="240" w:lineRule="auto"/>
        <w:jc w:val="right"/>
        <w:rPr>
          <w:rFonts w:ascii="Rockwell Condensed" w:hAnsi="Rockwell Condensed"/>
          <w:sz w:val="28"/>
        </w:rPr>
      </w:pPr>
      <w:r w:rsidRPr="009F7C23">
        <w:rPr>
          <w:rFonts w:ascii="Rockwell Condensed" w:hAnsi="Rockwell Condensed"/>
          <w:sz w:val="28"/>
        </w:rPr>
        <w:t xml:space="preserve">Room </w:t>
      </w:r>
      <w:r w:rsidR="00062062">
        <w:rPr>
          <w:rFonts w:ascii="Rockwell Condensed" w:hAnsi="Rockwell Condensed"/>
          <w:sz w:val="28"/>
        </w:rPr>
        <w:t>BS/</w:t>
      </w:r>
      <w:r w:rsidRPr="009F7C23">
        <w:rPr>
          <w:rFonts w:ascii="Rockwell Condensed" w:hAnsi="Rockwell Condensed"/>
          <w:sz w:val="28"/>
        </w:rPr>
        <w:t>7</w:t>
      </w:r>
      <w:r w:rsidR="00062062">
        <w:rPr>
          <w:rFonts w:ascii="Rockwell Condensed" w:hAnsi="Rockwell Condensed"/>
          <w:sz w:val="28"/>
        </w:rPr>
        <w:t>.</w:t>
      </w:r>
      <w:r w:rsidRPr="009F7C23">
        <w:rPr>
          <w:rFonts w:ascii="Rockwell Condensed" w:hAnsi="Rockwell Condensed"/>
          <w:sz w:val="28"/>
        </w:rPr>
        <w:t>27</w:t>
      </w:r>
    </w:p>
    <w:p w:rsidR="009F7C23" w:rsidRDefault="009F7C23" w:rsidP="00250D25">
      <w:pPr>
        <w:spacing w:before="0" w:after="0" w:line="240" w:lineRule="auto"/>
        <w:jc w:val="right"/>
        <w:rPr>
          <w:rFonts w:ascii="Rockwell Condensed" w:hAnsi="Rockwell Condensed"/>
          <w:sz w:val="28"/>
        </w:rPr>
      </w:pPr>
      <w:r w:rsidRPr="009F7C23">
        <w:rPr>
          <w:rFonts w:ascii="Rockwell Condensed" w:hAnsi="Rockwell Condensed"/>
          <w:sz w:val="28"/>
        </w:rPr>
        <w:t>s.sudirman@ljmu.ac.uk</w:t>
      </w:r>
    </w:p>
    <w:p w:rsidR="009F7C23" w:rsidRPr="009F7C23" w:rsidRDefault="009F7C23" w:rsidP="00250D25">
      <w:pPr>
        <w:spacing w:before="0" w:after="0" w:line="240" w:lineRule="auto"/>
        <w:jc w:val="right"/>
        <w:rPr>
          <w:rFonts w:ascii="Rockwell Condensed" w:hAnsi="Rockwell Condensed"/>
          <w:sz w:val="28"/>
        </w:rPr>
      </w:pPr>
    </w:p>
    <w:tbl>
      <w:tblPr>
        <w:tblStyle w:val="TableGrid"/>
        <w:tblW w:w="11057" w:type="dxa"/>
        <w:tblCellMar>
          <w:top w:w="284" w:type="dxa"/>
          <w:left w:w="284" w:type="dxa"/>
          <w:bottom w:w="284" w:type="dxa"/>
          <w:right w:w="284" w:type="dxa"/>
        </w:tblCellMar>
        <w:tblLook w:val="04A0" w:firstRow="1" w:lastRow="0" w:firstColumn="1" w:lastColumn="0" w:noHBand="0" w:noVBand="1"/>
      </w:tblPr>
      <w:tblGrid>
        <w:gridCol w:w="11057"/>
      </w:tblGrid>
      <w:tr w:rsidR="00E617AF" w:rsidTr="00EC7B42">
        <w:trPr>
          <w:trHeight w:val="684"/>
        </w:trPr>
        <w:tc>
          <w:tcPr>
            <w:tcW w:w="11057" w:type="dxa"/>
            <w:tcBorders>
              <w:top w:val="nil"/>
              <w:left w:val="nil"/>
              <w:bottom w:val="nil"/>
              <w:right w:val="nil"/>
            </w:tcBorders>
            <w:shd w:val="clear" w:color="auto" w:fill="00B0F0"/>
            <w:vAlign w:val="center"/>
          </w:tcPr>
          <w:p w:rsidR="00E617AF" w:rsidRPr="00E975D6" w:rsidRDefault="000F2875" w:rsidP="00E975D6">
            <w:pPr>
              <w:pStyle w:val="LJMU"/>
              <w:jc w:val="right"/>
              <w:rPr>
                <w:sz w:val="44"/>
                <w:szCs w:val="44"/>
              </w:rPr>
            </w:pPr>
            <w:r w:rsidRPr="00E975D6">
              <w:rPr>
                <w:sz w:val="44"/>
                <w:szCs w:val="44"/>
              </w:rPr>
              <w:t>Liverpool John Moores University</w:t>
            </w:r>
          </w:p>
        </w:tc>
      </w:tr>
    </w:tbl>
    <w:p w:rsidR="005E1493" w:rsidRDefault="005E1493" w:rsidP="005E1493">
      <w:pPr>
        <w:pStyle w:val="LJMU"/>
        <w:sectPr w:rsidR="005E1493" w:rsidSect="00FC24FE">
          <w:footerReference w:type="default" r:id="rId9"/>
          <w:type w:val="continuous"/>
          <w:pgSz w:w="11906" w:h="16838"/>
          <w:pgMar w:top="851" w:right="707" w:bottom="568" w:left="709" w:header="708" w:footer="708" w:gutter="0"/>
          <w:cols w:space="708"/>
          <w:titlePg/>
          <w:docGrid w:linePitch="360"/>
        </w:sectPr>
      </w:pPr>
    </w:p>
    <w:tbl>
      <w:tblPr>
        <w:tblStyle w:val="TableGrid"/>
        <w:tblW w:w="11057" w:type="dxa"/>
        <w:tblCellMar>
          <w:top w:w="284" w:type="dxa"/>
          <w:left w:w="284" w:type="dxa"/>
          <w:bottom w:w="284" w:type="dxa"/>
          <w:right w:w="284" w:type="dxa"/>
        </w:tblCellMar>
        <w:tblLook w:val="04A0" w:firstRow="1" w:lastRow="0" w:firstColumn="1" w:lastColumn="0" w:noHBand="0" w:noVBand="1"/>
      </w:tblPr>
      <w:tblGrid>
        <w:gridCol w:w="11057"/>
      </w:tblGrid>
      <w:tr w:rsidR="005E1493" w:rsidTr="00E03406">
        <w:trPr>
          <w:trHeight w:val="12613"/>
        </w:trPr>
        <w:tc>
          <w:tcPr>
            <w:tcW w:w="11057" w:type="dxa"/>
            <w:tcBorders>
              <w:top w:val="nil"/>
              <w:left w:val="nil"/>
              <w:bottom w:val="nil"/>
              <w:right w:val="nil"/>
            </w:tcBorders>
            <w:shd w:val="clear" w:color="auto" w:fill="DBE5F1" w:themeFill="accent1" w:themeFillTint="33"/>
          </w:tcPr>
          <w:p w:rsidR="004C598F" w:rsidRDefault="005E1493" w:rsidP="00EF30B2">
            <w:pPr>
              <w:pStyle w:val="NonListedTitle"/>
              <w:rPr>
                <w:noProof/>
              </w:rPr>
            </w:pPr>
            <w:r w:rsidRPr="00EF30B2">
              <w:rPr>
                <w:sz w:val="32"/>
                <w:szCs w:val="32"/>
              </w:rPr>
              <w:lastRenderedPageBreak/>
              <w:t>Contents</w:t>
            </w:r>
            <w:r w:rsidR="00EF30B2">
              <w:rPr>
                <w:sz w:val="17"/>
                <w:szCs w:val="17"/>
              </w:rPr>
              <w:fldChar w:fldCharType="begin"/>
            </w:r>
            <w:r w:rsidR="00EF30B2">
              <w:rPr>
                <w:sz w:val="17"/>
                <w:szCs w:val="17"/>
              </w:rPr>
              <w:instrText xml:space="preserve"> TOC \o "1-3" \h \z \u </w:instrText>
            </w:r>
            <w:r w:rsidR="00EF30B2">
              <w:rPr>
                <w:sz w:val="17"/>
                <w:szCs w:val="17"/>
              </w:rPr>
              <w:fldChar w:fldCharType="separate"/>
            </w:r>
          </w:p>
          <w:p w:rsidR="004C598F" w:rsidRDefault="000062C3">
            <w:pPr>
              <w:pStyle w:val="TOC1"/>
              <w:tabs>
                <w:tab w:val="right" w:leader="dot" w:pos="10480"/>
              </w:tabs>
              <w:rPr>
                <w:rFonts w:asciiTheme="minorHAnsi" w:hAnsiTheme="minorHAnsi"/>
                <w:noProof/>
                <w:color w:val="auto"/>
                <w:sz w:val="22"/>
                <w:lang w:eastAsia="en-GB"/>
              </w:rPr>
            </w:pPr>
            <w:hyperlink w:anchor="_Toc472270520" w:history="1">
              <w:r w:rsidR="004C598F" w:rsidRPr="00F62B51">
                <w:rPr>
                  <w:rStyle w:val="Hyperlink"/>
                  <w:noProof/>
                </w:rPr>
                <w:t>Recap on Object Oriented Programming</w:t>
              </w:r>
              <w:r w:rsidR="004C598F">
                <w:rPr>
                  <w:noProof/>
                  <w:webHidden/>
                </w:rPr>
                <w:tab/>
              </w:r>
              <w:r w:rsidR="004C598F">
                <w:rPr>
                  <w:noProof/>
                  <w:webHidden/>
                </w:rPr>
                <w:fldChar w:fldCharType="begin"/>
              </w:r>
              <w:r w:rsidR="004C598F">
                <w:rPr>
                  <w:noProof/>
                  <w:webHidden/>
                </w:rPr>
                <w:instrText xml:space="preserve"> PAGEREF _Toc472270520 \h </w:instrText>
              </w:r>
              <w:r w:rsidR="004C598F">
                <w:rPr>
                  <w:noProof/>
                  <w:webHidden/>
                </w:rPr>
              </w:r>
              <w:r w:rsidR="004C598F">
                <w:rPr>
                  <w:noProof/>
                  <w:webHidden/>
                </w:rPr>
                <w:fldChar w:fldCharType="separate"/>
              </w:r>
              <w:r w:rsidR="007356A3">
                <w:rPr>
                  <w:noProof/>
                  <w:webHidden/>
                </w:rPr>
                <w:t>3</w:t>
              </w:r>
              <w:r w:rsidR="004C598F">
                <w:rPr>
                  <w:noProof/>
                  <w:webHidden/>
                </w:rPr>
                <w:fldChar w:fldCharType="end"/>
              </w:r>
            </w:hyperlink>
          </w:p>
          <w:p w:rsidR="004C598F" w:rsidRDefault="000062C3">
            <w:pPr>
              <w:pStyle w:val="TOC1"/>
              <w:tabs>
                <w:tab w:val="right" w:leader="dot" w:pos="10480"/>
              </w:tabs>
              <w:rPr>
                <w:rFonts w:asciiTheme="minorHAnsi" w:hAnsiTheme="minorHAnsi"/>
                <w:noProof/>
                <w:color w:val="auto"/>
                <w:sz w:val="22"/>
                <w:lang w:eastAsia="en-GB"/>
              </w:rPr>
            </w:pPr>
            <w:hyperlink w:anchor="_Toc472270521" w:history="1">
              <w:r w:rsidR="004C598F" w:rsidRPr="00F62B51">
                <w:rPr>
                  <w:rStyle w:val="Hyperlink"/>
                  <w:noProof/>
                </w:rPr>
                <w:t>Structuring Your Graphics Application</w:t>
              </w:r>
              <w:r w:rsidR="004C598F">
                <w:rPr>
                  <w:noProof/>
                  <w:webHidden/>
                </w:rPr>
                <w:tab/>
              </w:r>
              <w:r w:rsidR="004C598F">
                <w:rPr>
                  <w:noProof/>
                  <w:webHidden/>
                </w:rPr>
                <w:fldChar w:fldCharType="begin"/>
              </w:r>
              <w:r w:rsidR="004C598F">
                <w:rPr>
                  <w:noProof/>
                  <w:webHidden/>
                </w:rPr>
                <w:instrText xml:space="preserve"> PAGEREF _Toc472270521 \h </w:instrText>
              </w:r>
              <w:r w:rsidR="004C598F">
                <w:rPr>
                  <w:noProof/>
                  <w:webHidden/>
                </w:rPr>
              </w:r>
              <w:r w:rsidR="004C598F">
                <w:rPr>
                  <w:noProof/>
                  <w:webHidden/>
                </w:rPr>
                <w:fldChar w:fldCharType="separate"/>
              </w:r>
              <w:r w:rsidR="007356A3">
                <w:rPr>
                  <w:noProof/>
                  <w:webHidden/>
                </w:rPr>
                <w:t>9</w:t>
              </w:r>
              <w:r w:rsidR="004C598F">
                <w:rPr>
                  <w:noProof/>
                  <w:webHidden/>
                </w:rPr>
                <w:fldChar w:fldCharType="end"/>
              </w:r>
            </w:hyperlink>
          </w:p>
          <w:p w:rsidR="004C598F" w:rsidRDefault="000062C3">
            <w:pPr>
              <w:pStyle w:val="TOC1"/>
              <w:tabs>
                <w:tab w:val="right" w:leader="dot" w:pos="10480"/>
              </w:tabs>
              <w:rPr>
                <w:rFonts w:asciiTheme="minorHAnsi" w:hAnsiTheme="minorHAnsi"/>
                <w:noProof/>
                <w:color w:val="auto"/>
                <w:sz w:val="22"/>
                <w:lang w:eastAsia="en-GB"/>
              </w:rPr>
            </w:pPr>
            <w:hyperlink w:anchor="_Toc472270522" w:history="1">
              <w:r w:rsidR="004C598F" w:rsidRPr="00F62B51">
                <w:rPr>
                  <w:rStyle w:val="Hyperlink"/>
                  <w:noProof/>
                </w:rPr>
                <w:t>Application States</w:t>
              </w:r>
              <w:r w:rsidR="004C598F">
                <w:rPr>
                  <w:noProof/>
                  <w:webHidden/>
                </w:rPr>
                <w:tab/>
              </w:r>
              <w:r w:rsidR="004C598F">
                <w:rPr>
                  <w:noProof/>
                  <w:webHidden/>
                </w:rPr>
                <w:fldChar w:fldCharType="begin"/>
              </w:r>
              <w:r w:rsidR="004C598F">
                <w:rPr>
                  <w:noProof/>
                  <w:webHidden/>
                </w:rPr>
                <w:instrText xml:space="preserve"> PAGEREF _Toc472270522 \h </w:instrText>
              </w:r>
              <w:r w:rsidR="004C598F">
                <w:rPr>
                  <w:noProof/>
                  <w:webHidden/>
                </w:rPr>
              </w:r>
              <w:r w:rsidR="004C598F">
                <w:rPr>
                  <w:noProof/>
                  <w:webHidden/>
                </w:rPr>
                <w:fldChar w:fldCharType="separate"/>
              </w:r>
              <w:r w:rsidR="007356A3">
                <w:rPr>
                  <w:noProof/>
                  <w:webHidden/>
                </w:rPr>
                <w:t>16</w:t>
              </w:r>
              <w:r w:rsidR="004C598F">
                <w:rPr>
                  <w:noProof/>
                  <w:webHidden/>
                </w:rPr>
                <w:fldChar w:fldCharType="end"/>
              </w:r>
            </w:hyperlink>
          </w:p>
          <w:p w:rsidR="004C598F" w:rsidRDefault="000062C3">
            <w:pPr>
              <w:pStyle w:val="TOC1"/>
              <w:tabs>
                <w:tab w:val="right" w:leader="dot" w:pos="10480"/>
              </w:tabs>
              <w:rPr>
                <w:rFonts w:asciiTheme="minorHAnsi" w:hAnsiTheme="minorHAnsi"/>
                <w:noProof/>
                <w:color w:val="auto"/>
                <w:sz w:val="22"/>
                <w:lang w:eastAsia="en-GB"/>
              </w:rPr>
            </w:pPr>
            <w:hyperlink w:anchor="_Toc472270523" w:history="1">
              <w:r w:rsidR="004C598F" w:rsidRPr="00F62B51">
                <w:rPr>
                  <w:rStyle w:val="Hyperlink"/>
                  <w:noProof/>
                </w:rPr>
                <w:t>Additional Notes</w:t>
              </w:r>
              <w:r w:rsidR="004C598F">
                <w:rPr>
                  <w:noProof/>
                  <w:webHidden/>
                </w:rPr>
                <w:tab/>
              </w:r>
              <w:r w:rsidR="004C598F">
                <w:rPr>
                  <w:noProof/>
                  <w:webHidden/>
                </w:rPr>
                <w:fldChar w:fldCharType="begin"/>
              </w:r>
              <w:r w:rsidR="004C598F">
                <w:rPr>
                  <w:noProof/>
                  <w:webHidden/>
                </w:rPr>
                <w:instrText xml:space="preserve"> PAGEREF _Toc472270523 \h </w:instrText>
              </w:r>
              <w:r w:rsidR="004C598F">
                <w:rPr>
                  <w:noProof/>
                  <w:webHidden/>
                </w:rPr>
              </w:r>
              <w:r w:rsidR="004C598F">
                <w:rPr>
                  <w:noProof/>
                  <w:webHidden/>
                </w:rPr>
                <w:fldChar w:fldCharType="separate"/>
              </w:r>
              <w:r w:rsidR="007356A3">
                <w:rPr>
                  <w:noProof/>
                  <w:webHidden/>
                </w:rPr>
                <w:t>21</w:t>
              </w:r>
              <w:r w:rsidR="004C598F">
                <w:rPr>
                  <w:noProof/>
                  <w:webHidden/>
                </w:rPr>
                <w:fldChar w:fldCharType="end"/>
              </w:r>
            </w:hyperlink>
          </w:p>
          <w:p w:rsidR="00EF30B2" w:rsidRPr="00EF30B2" w:rsidRDefault="00EF30B2" w:rsidP="00EF30B2">
            <w:r>
              <w:fldChar w:fldCharType="end"/>
            </w:r>
          </w:p>
        </w:tc>
      </w:tr>
    </w:tbl>
    <w:p w:rsidR="00EB5903" w:rsidRDefault="00EB5903" w:rsidP="004E27C7">
      <w:pPr>
        <w:sectPr w:rsidR="00EB5903" w:rsidSect="00463F09">
          <w:footerReference w:type="default" r:id="rId10"/>
          <w:pgSz w:w="11906" w:h="16838"/>
          <w:pgMar w:top="851" w:right="707" w:bottom="993" w:left="709" w:header="708" w:footer="708" w:gutter="0"/>
          <w:cols w:space="708"/>
          <w:docGrid w:linePitch="360"/>
        </w:sectPr>
      </w:pPr>
    </w:p>
    <w:p w:rsidR="004E27C7" w:rsidRDefault="004E27C7" w:rsidP="004E27C7"/>
    <w:p w:rsidR="00EB5903" w:rsidRDefault="00EB5903" w:rsidP="004E27C7">
      <w:pPr>
        <w:sectPr w:rsidR="00EB5903" w:rsidSect="00EB5903">
          <w:type w:val="continuous"/>
          <w:pgSz w:w="11906" w:h="16838"/>
          <w:pgMar w:top="851" w:right="707" w:bottom="993" w:left="709" w:header="708" w:footer="708" w:gutter="0"/>
          <w:cols w:space="708"/>
          <w:docGrid w:linePitch="360"/>
        </w:sectPr>
      </w:pPr>
    </w:p>
    <w:p w:rsidR="00EB5903" w:rsidRDefault="00EB5903" w:rsidP="004E27C7"/>
    <w:p w:rsidR="00ED651A" w:rsidRDefault="00ED651A" w:rsidP="00ED651A">
      <w:pPr>
        <w:pStyle w:val="Heading1"/>
      </w:pPr>
      <w:bookmarkStart w:id="0" w:name="_Toc472270520"/>
      <w:r>
        <w:lastRenderedPageBreak/>
        <w:t>Recap on Object Oriented Programming</w:t>
      </w:r>
      <w:bookmarkEnd w:id="0"/>
    </w:p>
    <w:p w:rsidR="00ED651A" w:rsidRPr="00B7551A" w:rsidRDefault="00ED651A" w:rsidP="00ED651A">
      <w:pPr>
        <w:rPr>
          <w:b/>
        </w:rPr>
      </w:pPr>
      <w:r w:rsidRPr="00B7551A">
        <w:rPr>
          <w:b/>
        </w:rPr>
        <w:t>Introduction</w:t>
      </w:r>
    </w:p>
    <w:p w:rsidR="00ED651A" w:rsidRDefault="00ED651A" w:rsidP="00ED651A">
      <w:r>
        <w:t>This section will provide you with a quick recap on Object Oriented Programming and introduce you to the concept of inheritance.</w:t>
      </w:r>
      <w:r w:rsidR="008324FC">
        <w:t xml:space="preserve"> We are going to do this by creating a console (text-based) application that simulates fights between two military units. You can download an example of the application that you are making from the Blackboard.</w:t>
      </w:r>
    </w:p>
    <w:p w:rsidR="00ED651A" w:rsidRPr="00B7551A" w:rsidRDefault="00ED651A" w:rsidP="00ED651A">
      <w:pPr>
        <w:rPr>
          <w:b/>
        </w:rPr>
      </w:pPr>
      <w:r w:rsidRPr="00B7551A">
        <w:rPr>
          <w:b/>
        </w:rPr>
        <w:t>Expected Learning Outcome</w:t>
      </w:r>
    </w:p>
    <w:p w:rsidR="00ED651A" w:rsidRDefault="00ED651A" w:rsidP="00ED651A">
      <w:pPr>
        <w:pStyle w:val="ListParagraph"/>
        <w:numPr>
          <w:ilvl w:val="0"/>
          <w:numId w:val="9"/>
        </w:numPr>
      </w:pPr>
      <w:r>
        <w:t>Understand basic Object Oriented Programming concepts</w:t>
      </w:r>
    </w:p>
    <w:p w:rsidR="00ED651A" w:rsidRDefault="00ED651A" w:rsidP="00ED651A">
      <w:pPr>
        <w:pStyle w:val="ListParagraph"/>
        <w:numPr>
          <w:ilvl w:val="0"/>
          <w:numId w:val="9"/>
        </w:numPr>
      </w:pPr>
      <w:r>
        <w:t>Understand the concept of Inheritance</w:t>
      </w:r>
    </w:p>
    <w:p w:rsidR="00F12E3F" w:rsidRDefault="00F12E3F" w:rsidP="00ED651A">
      <w:pPr>
        <w:rPr>
          <w:b/>
        </w:rPr>
      </w:pPr>
    </w:p>
    <w:p w:rsidR="00ED651A" w:rsidRPr="006F6D50" w:rsidRDefault="00ED651A" w:rsidP="00ED651A">
      <w:pPr>
        <w:rPr>
          <w:b/>
        </w:rPr>
      </w:pPr>
      <w:r>
        <w:rPr>
          <w:b/>
        </w:rPr>
        <w:t>Pre-requisites</w:t>
      </w:r>
    </w:p>
    <w:p w:rsidR="00ED651A" w:rsidRDefault="00ED651A" w:rsidP="00ED651A">
      <w:r>
        <w:t>In order to complete this section, you will need the following programming skills</w:t>
      </w:r>
    </w:p>
    <w:p w:rsidR="00ED651A" w:rsidRDefault="00ED651A" w:rsidP="00ED651A">
      <w:pPr>
        <w:pStyle w:val="ListParagraph"/>
        <w:numPr>
          <w:ilvl w:val="0"/>
          <w:numId w:val="10"/>
        </w:numPr>
      </w:pPr>
      <w:r>
        <w:t>Know how to start Visual Studio</w:t>
      </w:r>
      <w:r w:rsidR="00F12E3F">
        <w:t xml:space="preserve"> and create a new empty project.</w:t>
      </w:r>
    </w:p>
    <w:p w:rsidR="00ED651A" w:rsidRDefault="00ED651A" w:rsidP="00ED651A">
      <w:pPr>
        <w:pStyle w:val="ListParagraph"/>
        <w:numPr>
          <w:ilvl w:val="0"/>
          <w:numId w:val="10"/>
        </w:numPr>
      </w:pPr>
      <w:r>
        <w:t>Understand the concept of programming project, building a programming project, including header files, and linking libraries.</w:t>
      </w:r>
    </w:p>
    <w:p w:rsidR="00ED651A" w:rsidRDefault="00ED651A" w:rsidP="00ED651A">
      <w:pPr>
        <w:pStyle w:val="ListParagraph"/>
        <w:numPr>
          <w:ilvl w:val="0"/>
          <w:numId w:val="10"/>
        </w:numPr>
      </w:pPr>
      <w:r>
        <w:t>Understand basic C++ programming</w:t>
      </w:r>
      <w:r w:rsidR="00AE6C93">
        <w:t xml:space="preserve"> and using standard (std) library</w:t>
      </w:r>
    </w:p>
    <w:p w:rsidR="00ED651A" w:rsidRDefault="00ED651A" w:rsidP="00ED651A"/>
    <w:p w:rsidR="00ED651A" w:rsidRPr="00970107" w:rsidRDefault="00B102C5" w:rsidP="00ED651A">
      <w:pPr>
        <w:rPr>
          <w:b/>
        </w:rPr>
      </w:pPr>
      <w:r>
        <w:rPr>
          <w:b/>
        </w:rPr>
        <w:t>Creating the base soldier class</w:t>
      </w:r>
    </w:p>
    <w:p w:rsidR="00ED651A" w:rsidRDefault="00ED651A" w:rsidP="00ED651A">
      <w:pPr>
        <w:pStyle w:val="ListParagraph"/>
        <w:numPr>
          <w:ilvl w:val="0"/>
          <w:numId w:val="2"/>
        </w:numPr>
        <w:ind w:left="993" w:hanging="993"/>
        <w:contextualSpacing w:val="0"/>
      </w:pPr>
      <w:r>
        <w:t xml:space="preserve">Run Visual Studio and create a new </w:t>
      </w:r>
      <w:r w:rsidRPr="00040E39">
        <w:rPr>
          <w:b/>
        </w:rPr>
        <w:t>Empty Console Win32</w:t>
      </w:r>
      <w:r>
        <w:t xml:space="preserve"> project. If you are unsure about how to do this ask your tutor.</w:t>
      </w:r>
    </w:p>
    <w:p w:rsidR="00ED651A" w:rsidRDefault="00ED651A" w:rsidP="00ED651A">
      <w:pPr>
        <w:pStyle w:val="ListParagraph"/>
        <w:numPr>
          <w:ilvl w:val="0"/>
          <w:numId w:val="2"/>
        </w:numPr>
        <w:ind w:left="993" w:hanging="993"/>
        <w:contextualSpacing w:val="0"/>
      </w:pPr>
      <w:r>
        <w:t>Add a new class to the project by right-clicking on the project name in the Solution Explorer and select Add  » Class. Select C++ Class from the list of template classes and press Add.</w:t>
      </w:r>
    </w:p>
    <w:p w:rsidR="00ED651A" w:rsidRDefault="00ED651A" w:rsidP="00ED651A">
      <w:pPr>
        <w:pStyle w:val="ListParagraph"/>
        <w:numPr>
          <w:ilvl w:val="0"/>
          <w:numId w:val="2"/>
        </w:numPr>
        <w:ind w:left="993" w:hanging="993"/>
        <w:contextualSpacing w:val="0"/>
      </w:pPr>
      <w:r>
        <w:t xml:space="preserve">In the next window, enter </w:t>
      </w:r>
      <w:r w:rsidRPr="00FB0D26">
        <w:rPr>
          <w:b/>
        </w:rPr>
        <w:t>soldier</w:t>
      </w:r>
      <w:r>
        <w:t xml:space="preserve"> in the Class name textbox.  Press the Finish button.</w:t>
      </w:r>
    </w:p>
    <w:p w:rsidR="00ED651A" w:rsidRDefault="006B5A93" w:rsidP="00ED651A">
      <w:pPr>
        <w:pStyle w:val="ListParagraph"/>
        <w:numPr>
          <w:ilvl w:val="0"/>
          <w:numId w:val="2"/>
        </w:numPr>
        <w:ind w:left="993" w:hanging="993"/>
        <w:contextualSpacing w:val="0"/>
      </w:pPr>
      <w:r>
        <w:t xml:space="preserve">Two files should have been created for you namely </w:t>
      </w:r>
      <w:r w:rsidRPr="006B5A93">
        <w:rPr>
          <w:b/>
        </w:rPr>
        <w:t>soldier.h</w:t>
      </w:r>
      <w:r>
        <w:t xml:space="preserve"> and </w:t>
      </w:r>
      <w:r w:rsidRPr="006B5A93">
        <w:rPr>
          <w:b/>
        </w:rPr>
        <w:t>soldier.cpp</w:t>
      </w:r>
      <w:r w:rsidR="00AE6C93">
        <w:rPr>
          <w:b/>
        </w:rPr>
        <w:t xml:space="preserve">. </w:t>
      </w:r>
      <w:r w:rsidR="00AE6C93">
        <w:t>Open the header file and include iostream header.</w:t>
      </w:r>
    </w:p>
    <w:p w:rsidR="00ED651A" w:rsidRDefault="00AE6C93" w:rsidP="00AE6C93">
      <w:r w:rsidRPr="00AE6C93">
        <w:rPr>
          <w:noProof/>
          <w:lang w:eastAsia="en-GB"/>
        </w:rPr>
        <w:drawing>
          <wp:inline distT="0" distB="0" distL="0" distR="0" wp14:anchorId="137E6A1B" wp14:editId="73B93BBD">
            <wp:extent cx="3905250" cy="20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05250" cy="200025"/>
                    </a:xfrm>
                    <a:prstGeom prst="rect">
                      <a:avLst/>
                    </a:prstGeom>
                  </pic:spPr>
                </pic:pic>
              </a:graphicData>
            </a:graphic>
          </wp:inline>
        </w:drawing>
      </w:r>
    </w:p>
    <w:p w:rsidR="00ED651A" w:rsidRDefault="00F5186E" w:rsidP="00ED651A">
      <w:pPr>
        <w:pStyle w:val="ListParagraph"/>
        <w:numPr>
          <w:ilvl w:val="0"/>
          <w:numId w:val="2"/>
        </w:numPr>
        <w:ind w:left="993" w:hanging="993"/>
        <w:contextualSpacing w:val="0"/>
      </w:pPr>
      <w:r>
        <w:t>We are going to m</w:t>
      </w:r>
      <w:r w:rsidR="000B12FB">
        <w:t>odify the soldier class</w:t>
      </w:r>
      <w:r>
        <w:t>’ declaration. First we change its default constructor to</w:t>
      </w:r>
      <w:r w:rsidR="00C737A3">
        <w:t xml:space="preserve"> take a const char input</w:t>
      </w:r>
      <w:r>
        <w:t>:</w:t>
      </w:r>
    </w:p>
    <w:p w:rsidR="00F5186E" w:rsidRDefault="00C737A3" w:rsidP="00F5186E">
      <w:r w:rsidRPr="00C737A3">
        <w:rPr>
          <w:noProof/>
          <w:lang w:eastAsia="en-GB"/>
        </w:rPr>
        <w:drawing>
          <wp:inline distT="0" distB="0" distL="0" distR="0" wp14:anchorId="2435A8C3" wp14:editId="39981848">
            <wp:extent cx="1790700" cy="18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90700" cy="180975"/>
                    </a:xfrm>
                    <a:prstGeom prst="rect">
                      <a:avLst/>
                    </a:prstGeom>
                  </pic:spPr>
                </pic:pic>
              </a:graphicData>
            </a:graphic>
          </wp:inline>
        </w:drawing>
      </w:r>
    </w:p>
    <w:p w:rsidR="00C737A3" w:rsidRDefault="00C737A3" w:rsidP="00C737A3">
      <w:r>
        <w:t>We are going to leave the class’ destructor as it is.</w:t>
      </w:r>
    </w:p>
    <w:p w:rsidR="00C737A3" w:rsidRDefault="00C737A3" w:rsidP="00ED651A">
      <w:pPr>
        <w:pStyle w:val="ListParagraph"/>
        <w:numPr>
          <w:ilvl w:val="0"/>
          <w:numId w:val="2"/>
        </w:numPr>
        <w:ind w:left="993" w:hanging="993"/>
        <w:contextualSpacing w:val="0"/>
      </w:pPr>
      <w:r>
        <w:t xml:space="preserve">Next add the following </w:t>
      </w:r>
      <w:r w:rsidRPr="00415173">
        <w:rPr>
          <w:b/>
        </w:rPr>
        <w:t>public</w:t>
      </w:r>
      <w:r>
        <w:t xml:space="preserve"> member functions:</w:t>
      </w:r>
    </w:p>
    <w:p w:rsidR="00C737A3" w:rsidRDefault="00E0343B" w:rsidP="00C737A3">
      <w:r w:rsidRPr="00E0343B">
        <w:rPr>
          <w:noProof/>
          <w:lang w:eastAsia="en-GB"/>
        </w:rPr>
        <w:lastRenderedPageBreak/>
        <w:drawing>
          <wp:inline distT="0" distB="0" distL="0" distR="0" wp14:anchorId="1AE85B06" wp14:editId="5EF8B8FD">
            <wp:extent cx="2733675" cy="838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3675" cy="838200"/>
                    </a:xfrm>
                    <a:prstGeom prst="rect">
                      <a:avLst/>
                    </a:prstGeom>
                  </pic:spPr>
                </pic:pic>
              </a:graphicData>
            </a:graphic>
          </wp:inline>
        </w:drawing>
      </w:r>
    </w:p>
    <w:p w:rsidR="00C737A3" w:rsidRDefault="00C737A3" w:rsidP="00ED651A">
      <w:pPr>
        <w:pStyle w:val="ListParagraph"/>
        <w:numPr>
          <w:ilvl w:val="0"/>
          <w:numId w:val="2"/>
        </w:numPr>
        <w:ind w:left="993" w:hanging="993"/>
        <w:contextualSpacing w:val="0"/>
      </w:pPr>
      <w:r>
        <w:t xml:space="preserve">And add the following </w:t>
      </w:r>
      <w:r w:rsidRPr="00415173">
        <w:rPr>
          <w:b/>
        </w:rPr>
        <w:t>private</w:t>
      </w:r>
      <w:r>
        <w:t xml:space="preserve"> member attributes:</w:t>
      </w:r>
    </w:p>
    <w:p w:rsidR="00C737A3" w:rsidRDefault="00415173" w:rsidP="00C737A3">
      <w:r w:rsidRPr="00415173">
        <w:rPr>
          <w:noProof/>
          <w:lang w:eastAsia="en-GB"/>
        </w:rPr>
        <w:drawing>
          <wp:inline distT="0" distB="0" distL="0" distR="0" wp14:anchorId="06DDAA84" wp14:editId="00E32CF3">
            <wp:extent cx="1819275" cy="466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19275" cy="466725"/>
                    </a:xfrm>
                    <a:prstGeom prst="rect">
                      <a:avLst/>
                    </a:prstGeom>
                  </pic:spPr>
                </pic:pic>
              </a:graphicData>
            </a:graphic>
          </wp:inline>
        </w:drawing>
      </w:r>
    </w:p>
    <w:p w:rsidR="00C737A3" w:rsidRDefault="00EC4668" w:rsidP="00ED651A">
      <w:pPr>
        <w:pStyle w:val="ListParagraph"/>
        <w:numPr>
          <w:ilvl w:val="0"/>
          <w:numId w:val="2"/>
        </w:numPr>
        <w:ind w:left="993" w:hanging="993"/>
        <w:contextualSpacing w:val="0"/>
      </w:pPr>
      <w:r>
        <w:t>Compare your soldier class’ declaration to the following code to check if you have done it correctly or not.</w:t>
      </w:r>
    </w:p>
    <w:p w:rsidR="00EC4668" w:rsidRDefault="00415173" w:rsidP="00EC4668">
      <w:r w:rsidRPr="00415173">
        <w:rPr>
          <w:noProof/>
          <w:lang w:eastAsia="en-GB"/>
        </w:rPr>
        <w:drawing>
          <wp:inline distT="0" distB="0" distL="0" distR="0" wp14:anchorId="26401316" wp14:editId="0328FE4D">
            <wp:extent cx="3838575" cy="2943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38575" cy="2943225"/>
                    </a:xfrm>
                    <a:prstGeom prst="rect">
                      <a:avLst/>
                    </a:prstGeom>
                  </pic:spPr>
                </pic:pic>
              </a:graphicData>
            </a:graphic>
          </wp:inline>
        </w:drawing>
      </w:r>
    </w:p>
    <w:p w:rsidR="00C737A3" w:rsidRDefault="008B7F9D" w:rsidP="00ED651A">
      <w:pPr>
        <w:pStyle w:val="ListParagraph"/>
        <w:numPr>
          <w:ilvl w:val="0"/>
          <w:numId w:val="2"/>
        </w:numPr>
        <w:ind w:left="993" w:hanging="993"/>
        <w:contextualSpacing w:val="0"/>
      </w:pPr>
      <w:r>
        <w:t>Now, open soldier.cpp. We are going to define the class’ member functions here. Let’s start with the class’ constructor. We need to replace the definition of the class’ constructor with the following:</w:t>
      </w:r>
    </w:p>
    <w:p w:rsidR="008B7F9D" w:rsidRDefault="004F6665" w:rsidP="008B7F9D">
      <w:r w:rsidRPr="004F6665">
        <w:rPr>
          <w:noProof/>
          <w:lang w:eastAsia="en-GB"/>
        </w:rPr>
        <w:drawing>
          <wp:inline distT="0" distB="0" distL="0" distR="0" wp14:anchorId="56B07DA4" wp14:editId="4BD0DE79">
            <wp:extent cx="2343150" cy="971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43150" cy="971550"/>
                    </a:xfrm>
                    <a:prstGeom prst="rect">
                      <a:avLst/>
                    </a:prstGeom>
                  </pic:spPr>
                </pic:pic>
              </a:graphicData>
            </a:graphic>
          </wp:inline>
        </w:drawing>
      </w:r>
    </w:p>
    <w:p w:rsidR="00970A22" w:rsidRDefault="00970A22" w:rsidP="00ED651A">
      <w:pPr>
        <w:pStyle w:val="ListParagraph"/>
        <w:numPr>
          <w:ilvl w:val="0"/>
          <w:numId w:val="2"/>
        </w:numPr>
        <w:ind w:left="993" w:hanging="993"/>
        <w:contextualSpacing w:val="0"/>
      </w:pPr>
      <w:r>
        <w:t>We will leave the destructor function as it is.</w:t>
      </w:r>
    </w:p>
    <w:p w:rsidR="00C737A3" w:rsidRDefault="004F6665" w:rsidP="00ED651A">
      <w:pPr>
        <w:pStyle w:val="ListParagraph"/>
        <w:numPr>
          <w:ilvl w:val="0"/>
          <w:numId w:val="2"/>
        </w:numPr>
        <w:ind w:left="993" w:hanging="993"/>
        <w:contextualSpacing w:val="0"/>
      </w:pPr>
      <w:r>
        <w:t>Now we define the is</w:t>
      </w:r>
      <w:r w:rsidR="00970A22">
        <w:t>D</w:t>
      </w:r>
      <w:r>
        <w:t>ead</w:t>
      </w:r>
      <w:r w:rsidR="00970A22">
        <w:t xml:space="preserve">() </w:t>
      </w:r>
      <w:r w:rsidR="001448AC">
        <w:t xml:space="preserve">member </w:t>
      </w:r>
      <w:r w:rsidR="00970A22">
        <w:t>function</w:t>
      </w:r>
      <w:r w:rsidR="001448AC">
        <w:t>.</w:t>
      </w:r>
    </w:p>
    <w:p w:rsidR="00C737A3" w:rsidRDefault="00970A22" w:rsidP="00970A22">
      <w:r w:rsidRPr="00970A22">
        <w:rPr>
          <w:noProof/>
          <w:lang w:eastAsia="en-GB"/>
        </w:rPr>
        <w:drawing>
          <wp:inline distT="0" distB="0" distL="0" distR="0" wp14:anchorId="26F3B19C" wp14:editId="6DF1657E">
            <wp:extent cx="1571625" cy="1095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1625" cy="1095375"/>
                    </a:xfrm>
                    <a:prstGeom prst="rect">
                      <a:avLst/>
                    </a:prstGeom>
                  </pic:spPr>
                </pic:pic>
              </a:graphicData>
            </a:graphic>
          </wp:inline>
        </w:drawing>
      </w:r>
    </w:p>
    <w:p w:rsidR="00970A22" w:rsidRDefault="001448AC" w:rsidP="00ED651A">
      <w:pPr>
        <w:pStyle w:val="ListParagraph"/>
        <w:numPr>
          <w:ilvl w:val="0"/>
          <w:numId w:val="2"/>
        </w:numPr>
        <w:ind w:left="993" w:hanging="993"/>
        <w:contextualSpacing w:val="0"/>
      </w:pPr>
      <w:r>
        <w:lastRenderedPageBreak/>
        <w:t xml:space="preserve">The printHealth() member function simply prints out the </w:t>
      </w:r>
      <w:r w:rsidR="003B19AD">
        <w:t>value of m_</w:t>
      </w:r>
      <w:r>
        <w:t>name and  m_health</w:t>
      </w:r>
      <w:r w:rsidR="003B19AD">
        <w:t xml:space="preserve"> members</w:t>
      </w:r>
    </w:p>
    <w:p w:rsidR="00970A22" w:rsidRDefault="00970A22" w:rsidP="00970A22">
      <w:r w:rsidRPr="00970A22">
        <w:rPr>
          <w:noProof/>
          <w:lang w:eastAsia="en-GB"/>
        </w:rPr>
        <w:drawing>
          <wp:inline distT="0" distB="0" distL="0" distR="0" wp14:anchorId="60CF78F9" wp14:editId="1260DF5F">
            <wp:extent cx="4838700" cy="638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38700" cy="638175"/>
                    </a:xfrm>
                    <a:prstGeom prst="rect">
                      <a:avLst/>
                    </a:prstGeom>
                  </pic:spPr>
                </pic:pic>
              </a:graphicData>
            </a:graphic>
          </wp:inline>
        </w:drawing>
      </w:r>
    </w:p>
    <w:p w:rsidR="00970A22" w:rsidRDefault="003B19AD" w:rsidP="00ED651A">
      <w:pPr>
        <w:pStyle w:val="ListParagraph"/>
        <w:numPr>
          <w:ilvl w:val="0"/>
          <w:numId w:val="2"/>
        </w:numPr>
        <w:ind w:left="993" w:hanging="993"/>
        <w:contextualSpacing w:val="0"/>
      </w:pPr>
      <w:r>
        <w:t xml:space="preserve">The </w:t>
      </w:r>
      <w:r w:rsidR="00A95AF3">
        <w:t>reduceHealth() member function takes a number (float) and subtract it from m_health</w:t>
      </w:r>
    </w:p>
    <w:p w:rsidR="00970A22" w:rsidRDefault="003B19AD" w:rsidP="003B19AD">
      <w:r w:rsidRPr="003B19AD">
        <w:rPr>
          <w:noProof/>
          <w:lang w:eastAsia="en-GB"/>
        </w:rPr>
        <w:drawing>
          <wp:inline distT="0" distB="0" distL="0" distR="0" wp14:anchorId="2965FD1B" wp14:editId="48ABB41F">
            <wp:extent cx="2714625" cy="638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14625" cy="638175"/>
                    </a:xfrm>
                    <a:prstGeom prst="rect">
                      <a:avLst/>
                    </a:prstGeom>
                  </pic:spPr>
                </pic:pic>
              </a:graphicData>
            </a:graphic>
          </wp:inline>
        </w:drawing>
      </w:r>
    </w:p>
    <w:p w:rsidR="00970A22" w:rsidRDefault="00356779" w:rsidP="00ED651A">
      <w:pPr>
        <w:pStyle w:val="ListParagraph"/>
        <w:numPr>
          <w:ilvl w:val="0"/>
          <w:numId w:val="2"/>
        </w:numPr>
        <w:ind w:left="993" w:hanging="993"/>
        <w:contextualSpacing w:val="0"/>
      </w:pPr>
      <w:r>
        <w:t>The getName() member function simply returns the name of the object.</w:t>
      </w:r>
    </w:p>
    <w:p w:rsidR="00970A22" w:rsidRDefault="00356779" w:rsidP="00356779">
      <w:r w:rsidRPr="00356779">
        <w:rPr>
          <w:noProof/>
          <w:lang w:eastAsia="en-GB"/>
        </w:rPr>
        <w:drawing>
          <wp:inline distT="0" distB="0" distL="0" distR="0" wp14:anchorId="7E29F5C1" wp14:editId="2AC5EDEB">
            <wp:extent cx="2066925" cy="619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66925" cy="619125"/>
                    </a:xfrm>
                    <a:prstGeom prst="rect">
                      <a:avLst/>
                    </a:prstGeom>
                  </pic:spPr>
                </pic:pic>
              </a:graphicData>
            </a:graphic>
          </wp:inline>
        </w:drawing>
      </w:r>
    </w:p>
    <w:p w:rsidR="00970A22" w:rsidRDefault="00346581" w:rsidP="00ED651A">
      <w:pPr>
        <w:pStyle w:val="ListParagraph"/>
        <w:numPr>
          <w:ilvl w:val="0"/>
          <w:numId w:val="2"/>
        </w:numPr>
        <w:ind w:left="993" w:hanging="993"/>
        <w:contextualSpacing w:val="0"/>
      </w:pPr>
      <w:r>
        <w:t>The shoot() member function takes a reference to another soldier object, calculates a damage, prints a message and subtract the damage from the other soldier object’s health.</w:t>
      </w:r>
    </w:p>
    <w:p w:rsidR="00970A22" w:rsidRDefault="00356779" w:rsidP="00356779">
      <w:r w:rsidRPr="00356779">
        <w:rPr>
          <w:noProof/>
          <w:lang w:eastAsia="en-GB"/>
        </w:rPr>
        <w:drawing>
          <wp:inline distT="0" distB="0" distL="0" distR="0" wp14:anchorId="06450D24" wp14:editId="2215DD78">
            <wp:extent cx="5943600" cy="9569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956945"/>
                    </a:xfrm>
                    <a:prstGeom prst="rect">
                      <a:avLst/>
                    </a:prstGeom>
                  </pic:spPr>
                </pic:pic>
              </a:graphicData>
            </a:graphic>
          </wp:inline>
        </w:drawing>
      </w:r>
    </w:p>
    <w:p w:rsidR="00EA6AFC" w:rsidRDefault="00EA6AFC" w:rsidP="00ED651A">
      <w:pPr>
        <w:pStyle w:val="ListParagraph"/>
        <w:numPr>
          <w:ilvl w:val="0"/>
          <w:numId w:val="2"/>
        </w:numPr>
        <w:ind w:left="993" w:hanging="993"/>
        <w:contextualSpacing w:val="0"/>
      </w:pPr>
      <w:r>
        <w:t xml:space="preserve">Add a new cpp file called main.cpp to the project. </w:t>
      </w:r>
    </w:p>
    <w:p w:rsidR="00EA6AFC" w:rsidRDefault="00EA6AFC" w:rsidP="00EA6AFC">
      <w:pPr>
        <w:pStyle w:val="ListParagraph"/>
        <w:numPr>
          <w:ilvl w:val="0"/>
          <w:numId w:val="2"/>
        </w:numPr>
        <w:ind w:left="993" w:hanging="993"/>
        <w:contextualSpacing w:val="0"/>
      </w:pPr>
      <w:r>
        <w:t>Open main.cpp, include the following header files:</w:t>
      </w:r>
    </w:p>
    <w:p w:rsidR="00EA6AFC" w:rsidRDefault="00EA6AFC" w:rsidP="00EA6AFC">
      <w:r w:rsidRPr="00E964A8">
        <w:rPr>
          <w:noProof/>
          <w:lang w:eastAsia="en-GB"/>
        </w:rPr>
        <w:drawing>
          <wp:inline distT="0" distB="0" distL="0" distR="0" wp14:anchorId="3BDE11B2" wp14:editId="5159AFFB">
            <wp:extent cx="3295650" cy="609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95650" cy="609600"/>
                    </a:xfrm>
                    <a:prstGeom prst="rect">
                      <a:avLst/>
                    </a:prstGeom>
                  </pic:spPr>
                </pic:pic>
              </a:graphicData>
            </a:graphic>
          </wp:inline>
        </w:drawing>
      </w:r>
    </w:p>
    <w:p w:rsidR="00970A22" w:rsidRDefault="00EA6AFC" w:rsidP="00ED651A">
      <w:pPr>
        <w:pStyle w:val="ListParagraph"/>
        <w:numPr>
          <w:ilvl w:val="0"/>
          <w:numId w:val="2"/>
        </w:numPr>
        <w:ind w:left="993" w:hanging="993"/>
        <w:contextualSpacing w:val="0"/>
      </w:pPr>
      <w:r>
        <w:t>Create a new function called main()</w:t>
      </w:r>
    </w:p>
    <w:p w:rsidR="00EA6AFC" w:rsidRDefault="00EA6AFC" w:rsidP="00EA6AFC">
      <w:r w:rsidRPr="00EA6AFC">
        <w:rPr>
          <w:noProof/>
          <w:lang w:eastAsia="en-GB"/>
        </w:rPr>
        <w:drawing>
          <wp:inline distT="0" distB="0" distL="0" distR="0" wp14:anchorId="78C1139C" wp14:editId="221A494D">
            <wp:extent cx="695325" cy="3238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95325" cy="323850"/>
                    </a:xfrm>
                    <a:prstGeom prst="rect">
                      <a:avLst/>
                    </a:prstGeom>
                  </pic:spPr>
                </pic:pic>
              </a:graphicData>
            </a:graphic>
          </wp:inline>
        </w:drawing>
      </w:r>
    </w:p>
    <w:p w:rsidR="00EA6AFC" w:rsidRDefault="00EA6AFC" w:rsidP="00EA6AFC">
      <w:r w:rsidRPr="00EA6AFC">
        <w:rPr>
          <w:noProof/>
          <w:lang w:eastAsia="en-GB"/>
        </w:rPr>
        <w:drawing>
          <wp:inline distT="0" distB="0" distL="0" distR="0" wp14:anchorId="657ACBBD" wp14:editId="32E6F76A">
            <wp:extent cx="876300" cy="3524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876300" cy="352425"/>
                    </a:xfrm>
                    <a:prstGeom prst="rect">
                      <a:avLst/>
                    </a:prstGeom>
                  </pic:spPr>
                </pic:pic>
              </a:graphicData>
            </a:graphic>
          </wp:inline>
        </w:drawing>
      </w:r>
    </w:p>
    <w:p w:rsidR="00C17194" w:rsidRDefault="00C17194" w:rsidP="00ED651A">
      <w:pPr>
        <w:pStyle w:val="ListParagraph"/>
        <w:numPr>
          <w:ilvl w:val="0"/>
          <w:numId w:val="2"/>
        </w:numPr>
        <w:ind w:left="993" w:hanging="993"/>
        <w:contextualSpacing w:val="0"/>
      </w:pPr>
      <w:r>
        <w:t xml:space="preserve">Inside the main function, </w:t>
      </w:r>
      <w:r w:rsidR="002A1EFA">
        <w:t xml:space="preserve">use time() to initialise the random seed. This will make any calls to rand() function to return different value each time the program runs. </w:t>
      </w:r>
    </w:p>
    <w:p w:rsidR="00C17194" w:rsidRDefault="00C17194" w:rsidP="00C17194">
      <w:r w:rsidRPr="00C17194">
        <w:rPr>
          <w:noProof/>
          <w:lang w:eastAsia="en-GB"/>
        </w:rPr>
        <w:drawing>
          <wp:inline distT="0" distB="0" distL="0" distR="0" wp14:anchorId="61AE6A9B" wp14:editId="7B3CB8FC">
            <wp:extent cx="1743075" cy="3524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743075" cy="352425"/>
                    </a:xfrm>
                    <a:prstGeom prst="rect">
                      <a:avLst/>
                    </a:prstGeom>
                  </pic:spPr>
                </pic:pic>
              </a:graphicData>
            </a:graphic>
          </wp:inline>
        </w:drawing>
      </w:r>
    </w:p>
    <w:p w:rsidR="00C17194" w:rsidRDefault="00B174B8" w:rsidP="00ED651A">
      <w:pPr>
        <w:pStyle w:val="ListParagraph"/>
        <w:numPr>
          <w:ilvl w:val="0"/>
          <w:numId w:val="2"/>
        </w:numPr>
        <w:ind w:left="993" w:hanging="993"/>
        <w:contextualSpacing w:val="0"/>
      </w:pPr>
      <w:r>
        <w:t>Declare our soldier objects</w:t>
      </w:r>
    </w:p>
    <w:p w:rsidR="00C17194" w:rsidRDefault="00B174B8" w:rsidP="00B174B8">
      <w:r w:rsidRPr="00B174B8">
        <w:rPr>
          <w:noProof/>
          <w:lang w:eastAsia="en-GB"/>
        </w:rPr>
        <w:lastRenderedPageBreak/>
        <w:drawing>
          <wp:inline distT="0" distB="0" distL="0" distR="0" wp14:anchorId="6391A557" wp14:editId="6580D5F1">
            <wp:extent cx="2076450" cy="514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076450" cy="514350"/>
                    </a:xfrm>
                    <a:prstGeom prst="rect">
                      <a:avLst/>
                    </a:prstGeom>
                  </pic:spPr>
                </pic:pic>
              </a:graphicData>
            </a:graphic>
          </wp:inline>
        </w:drawing>
      </w:r>
    </w:p>
    <w:p w:rsidR="00C17194" w:rsidRDefault="00B174B8" w:rsidP="00ED651A">
      <w:pPr>
        <w:pStyle w:val="ListParagraph"/>
        <w:numPr>
          <w:ilvl w:val="0"/>
          <w:numId w:val="2"/>
        </w:numPr>
        <w:ind w:left="993" w:hanging="993"/>
        <w:contextualSpacing w:val="0"/>
      </w:pPr>
      <w:r>
        <w:t>Declare a Boolean variable to control our game loop</w:t>
      </w:r>
    </w:p>
    <w:p w:rsidR="00C17194" w:rsidRDefault="00B174B8" w:rsidP="00B174B8">
      <w:r w:rsidRPr="00B174B8">
        <w:rPr>
          <w:noProof/>
          <w:lang w:eastAsia="en-GB"/>
        </w:rPr>
        <w:drawing>
          <wp:inline distT="0" distB="0" distL="0" distR="0" wp14:anchorId="1A9C6881" wp14:editId="7D61CA31">
            <wp:extent cx="1714500" cy="209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714500" cy="209550"/>
                    </a:xfrm>
                    <a:prstGeom prst="rect">
                      <a:avLst/>
                    </a:prstGeom>
                  </pic:spPr>
                </pic:pic>
              </a:graphicData>
            </a:graphic>
          </wp:inline>
        </w:drawing>
      </w:r>
    </w:p>
    <w:p w:rsidR="00C17194" w:rsidRDefault="002426DE" w:rsidP="00ED651A">
      <w:pPr>
        <w:pStyle w:val="ListParagraph"/>
        <w:numPr>
          <w:ilvl w:val="0"/>
          <w:numId w:val="2"/>
        </w:numPr>
        <w:ind w:left="993" w:hanging="993"/>
        <w:contextualSpacing w:val="0"/>
      </w:pPr>
      <w:r>
        <w:t>Create a do-while loop</w:t>
      </w:r>
    </w:p>
    <w:p w:rsidR="002426DE" w:rsidRDefault="000062C3" w:rsidP="002426DE">
      <w:r>
        <w:pict>
          <v:shape id="Picture 37" o:spid="_x0000_i1026" type="#_x0000_t75" style="width:26.25pt;height:14.25pt;visibility:visible;mso-wrap-style:square">
            <v:imagedata r:id="rId28" o:title=""/>
          </v:shape>
        </w:pict>
      </w:r>
    </w:p>
    <w:p w:rsidR="002426DE" w:rsidRDefault="002426DE" w:rsidP="002426DE">
      <w:r w:rsidRPr="002426DE">
        <w:rPr>
          <w:noProof/>
          <w:lang w:eastAsia="en-GB"/>
        </w:rPr>
        <w:drawing>
          <wp:inline distT="0" distB="0" distL="0" distR="0" wp14:anchorId="2B96B5E2" wp14:editId="4FCC7126">
            <wp:extent cx="1609725" cy="257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609725" cy="257175"/>
                    </a:xfrm>
                    <a:prstGeom prst="rect">
                      <a:avLst/>
                    </a:prstGeom>
                  </pic:spPr>
                </pic:pic>
              </a:graphicData>
            </a:graphic>
          </wp:inline>
        </w:drawing>
      </w:r>
    </w:p>
    <w:p w:rsidR="002426DE" w:rsidRDefault="002426DE" w:rsidP="00ED651A">
      <w:pPr>
        <w:pStyle w:val="ListParagraph"/>
        <w:numPr>
          <w:ilvl w:val="0"/>
          <w:numId w:val="2"/>
        </w:numPr>
        <w:ind w:left="993" w:hanging="993"/>
        <w:contextualSpacing w:val="0"/>
      </w:pPr>
      <w:r>
        <w:t>Inside this loop, show the objects’ health</w:t>
      </w:r>
    </w:p>
    <w:p w:rsidR="002426DE" w:rsidRDefault="002426DE" w:rsidP="002426DE">
      <w:r w:rsidRPr="002426DE">
        <w:rPr>
          <w:noProof/>
          <w:lang w:eastAsia="en-GB"/>
        </w:rPr>
        <w:drawing>
          <wp:inline distT="0" distB="0" distL="0" distR="0" wp14:anchorId="711D94AB" wp14:editId="16DD6A78">
            <wp:extent cx="1885950" cy="495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885950" cy="495300"/>
                    </a:xfrm>
                    <a:prstGeom prst="rect">
                      <a:avLst/>
                    </a:prstGeom>
                  </pic:spPr>
                </pic:pic>
              </a:graphicData>
            </a:graphic>
          </wp:inline>
        </w:drawing>
      </w:r>
    </w:p>
    <w:p w:rsidR="002426DE" w:rsidRDefault="002426DE" w:rsidP="00ED651A">
      <w:pPr>
        <w:pStyle w:val="ListParagraph"/>
        <w:numPr>
          <w:ilvl w:val="0"/>
          <w:numId w:val="2"/>
        </w:numPr>
        <w:ind w:left="993" w:hanging="993"/>
        <w:contextualSpacing w:val="0"/>
      </w:pPr>
      <w:r>
        <w:t>And pause until a key is pressed</w:t>
      </w:r>
    </w:p>
    <w:p w:rsidR="002426DE" w:rsidRDefault="002426DE" w:rsidP="002426DE">
      <w:r w:rsidRPr="002426DE">
        <w:rPr>
          <w:noProof/>
          <w:lang w:eastAsia="en-GB"/>
        </w:rPr>
        <w:drawing>
          <wp:inline distT="0" distB="0" distL="0" distR="0" wp14:anchorId="474A4B4B" wp14:editId="083763F3">
            <wp:extent cx="1276350" cy="3333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276350" cy="333375"/>
                    </a:xfrm>
                    <a:prstGeom prst="rect">
                      <a:avLst/>
                    </a:prstGeom>
                  </pic:spPr>
                </pic:pic>
              </a:graphicData>
            </a:graphic>
          </wp:inline>
        </w:drawing>
      </w:r>
    </w:p>
    <w:p w:rsidR="002426DE" w:rsidRDefault="002426DE" w:rsidP="00ED651A">
      <w:pPr>
        <w:pStyle w:val="ListParagraph"/>
        <w:numPr>
          <w:ilvl w:val="0"/>
          <w:numId w:val="2"/>
        </w:numPr>
        <w:ind w:left="993" w:hanging="993"/>
        <w:contextualSpacing w:val="0"/>
      </w:pPr>
      <w:r>
        <w:t>Get the two soldier object to shoot at each other</w:t>
      </w:r>
    </w:p>
    <w:p w:rsidR="002426DE" w:rsidRDefault="002426DE" w:rsidP="002426DE">
      <w:r w:rsidRPr="002426DE">
        <w:rPr>
          <w:noProof/>
          <w:lang w:eastAsia="en-GB"/>
        </w:rPr>
        <w:drawing>
          <wp:inline distT="0" distB="0" distL="0" distR="0" wp14:anchorId="500223BD" wp14:editId="7D21E7EB">
            <wp:extent cx="1419225" cy="5048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419225" cy="504825"/>
                    </a:xfrm>
                    <a:prstGeom prst="rect">
                      <a:avLst/>
                    </a:prstGeom>
                  </pic:spPr>
                </pic:pic>
              </a:graphicData>
            </a:graphic>
          </wp:inline>
        </w:drawing>
      </w:r>
    </w:p>
    <w:p w:rsidR="00571075" w:rsidRDefault="00571075" w:rsidP="00571075">
      <w:pPr>
        <w:pStyle w:val="ListParagraph"/>
        <w:numPr>
          <w:ilvl w:val="0"/>
          <w:numId w:val="2"/>
        </w:numPr>
        <w:ind w:left="993" w:hanging="993"/>
        <w:contextualSpacing w:val="0"/>
      </w:pPr>
      <w:r>
        <w:t>And pause until a key is pressed</w:t>
      </w:r>
    </w:p>
    <w:p w:rsidR="00571075" w:rsidRDefault="00571075" w:rsidP="00571075">
      <w:r w:rsidRPr="002426DE">
        <w:rPr>
          <w:noProof/>
          <w:lang w:eastAsia="en-GB"/>
        </w:rPr>
        <w:drawing>
          <wp:inline distT="0" distB="0" distL="0" distR="0" wp14:anchorId="18CB0F8B" wp14:editId="41201400">
            <wp:extent cx="1276350" cy="3333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276350" cy="333375"/>
                    </a:xfrm>
                    <a:prstGeom prst="rect">
                      <a:avLst/>
                    </a:prstGeom>
                  </pic:spPr>
                </pic:pic>
              </a:graphicData>
            </a:graphic>
          </wp:inline>
        </w:drawing>
      </w:r>
    </w:p>
    <w:p w:rsidR="00571075" w:rsidRDefault="00571075" w:rsidP="00ED651A">
      <w:pPr>
        <w:pStyle w:val="ListParagraph"/>
        <w:numPr>
          <w:ilvl w:val="0"/>
          <w:numId w:val="2"/>
        </w:numPr>
        <w:ind w:left="993" w:hanging="993"/>
        <w:contextualSpacing w:val="0"/>
      </w:pPr>
      <w:r>
        <w:t>Check if anyone is dead and print the appropriate message</w:t>
      </w:r>
    </w:p>
    <w:p w:rsidR="00571075" w:rsidRDefault="00571075" w:rsidP="00571075">
      <w:r w:rsidRPr="00571075">
        <w:rPr>
          <w:noProof/>
          <w:lang w:eastAsia="en-GB"/>
        </w:rPr>
        <w:drawing>
          <wp:inline distT="0" distB="0" distL="0" distR="0" wp14:anchorId="06AC08F0" wp14:editId="10DF96DD">
            <wp:extent cx="3429000" cy="19145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429000" cy="1914525"/>
                    </a:xfrm>
                    <a:prstGeom prst="rect">
                      <a:avLst/>
                    </a:prstGeom>
                  </pic:spPr>
                </pic:pic>
              </a:graphicData>
            </a:graphic>
          </wp:inline>
        </w:drawing>
      </w:r>
    </w:p>
    <w:p w:rsidR="00571075" w:rsidRDefault="00571075" w:rsidP="00571075">
      <w:r>
        <w:t>The above concludes the do-while loop.</w:t>
      </w:r>
    </w:p>
    <w:p w:rsidR="00571075" w:rsidRDefault="00571075" w:rsidP="00ED651A">
      <w:pPr>
        <w:pStyle w:val="ListParagraph"/>
        <w:numPr>
          <w:ilvl w:val="0"/>
          <w:numId w:val="2"/>
        </w:numPr>
        <w:ind w:left="993" w:hanging="993"/>
        <w:contextualSpacing w:val="0"/>
      </w:pPr>
      <w:r>
        <w:t>Just after the loop add a line to pause until a key is pressed</w:t>
      </w:r>
    </w:p>
    <w:p w:rsidR="00571075" w:rsidRDefault="00571075" w:rsidP="00571075">
      <w:r w:rsidRPr="00571075">
        <w:rPr>
          <w:noProof/>
          <w:lang w:eastAsia="en-GB"/>
        </w:rPr>
        <w:lastRenderedPageBreak/>
        <w:drawing>
          <wp:inline distT="0" distB="0" distL="0" distR="0" wp14:anchorId="6CAB4E2F" wp14:editId="02E3603B">
            <wp:extent cx="666750" cy="2095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666750" cy="209550"/>
                    </a:xfrm>
                    <a:prstGeom prst="rect">
                      <a:avLst/>
                    </a:prstGeom>
                  </pic:spPr>
                </pic:pic>
              </a:graphicData>
            </a:graphic>
          </wp:inline>
        </w:drawing>
      </w:r>
    </w:p>
    <w:p w:rsidR="00C41EC9" w:rsidRDefault="00C41EC9" w:rsidP="00C41EC9">
      <w:pPr>
        <w:pStyle w:val="ListParagraph"/>
        <w:numPr>
          <w:ilvl w:val="0"/>
          <w:numId w:val="2"/>
        </w:numPr>
        <w:ind w:left="993" w:hanging="993"/>
        <w:contextualSpacing w:val="0"/>
      </w:pPr>
      <w:r>
        <w:t>Build and run the program</w:t>
      </w:r>
    </w:p>
    <w:p w:rsidR="00396D44" w:rsidRDefault="00396D44" w:rsidP="00B15B99">
      <w:pPr>
        <w:rPr>
          <w:b/>
        </w:rPr>
      </w:pPr>
    </w:p>
    <w:p w:rsidR="00B15B99" w:rsidRPr="00B15B99" w:rsidRDefault="00B102C5" w:rsidP="00B15B99">
      <w:pPr>
        <w:rPr>
          <w:b/>
        </w:rPr>
      </w:pPr>
      <w:r>
        <w:rPr>
          <w:b/>
        </w:rPr>
        <w:t>Deriving t</w:t>
      </w:r>
      <w:r w:rsidR="00B15B99" w:rsidRPr="00B15B99">
        <w:rPr>
          <w:b/>
        </w:rPr>
        <w:t>he grenadier class</w:t>
      </w:r>
      <w:r>
        <w:rPr>
          <w:b/>
        </w:rPr>
        <w:t xml:space="preserve"> from the soldier class</w:t>
      </w:r>
    </w:p>
    <w:p w:rsidR="00ED484E" w:rsidRDefault="00ED484E" w:rsidP="00ED484E">
      <w:pPr>
        <w:pStyle w:val="ListParagraph"/>
        <w:numPr>
          <w:ilvl w:val="0"/>
          <w:numId w:val="2"/>
        </w:numPr>
        <w:ind w:left="993" w:hanging="993"/>
        <w:contextualSpacing w:val="0"/>
      </w:pPr>
      <w:r>
        <w:t>Add a new class to the project by right-clicking on the project name in the Solution Explorer and select Add  » Class. Select C++ Class from the list of template classes and press Add. This should open a Generic C++ Class Wizard window.</w:t>
      </w:r>
    </w:p>
    <w:p w:rsidR="00571075" w:rsidRDefault="00ED484E" w:rsidP="00ED484E">
      <w:pPr>
        <w:pStyle w:val="ListParagraph"/>
        <w:numPr>
          <w:ilvl w:val="0"/>
          <w:numId w:val="2"/>
        </w:numPr>
        <w:ind w:left="993" w:hanging="993"/>
        <w:contextualSpacing w:val="0"/>
      </w:pPr>
      <w:r>
        <w:t xml:space="preserve">In that window, enter </w:t>
      </w:r>
      <w:r>
        <w:rPr>
          <w:b/>
        </w:rPr>
        <w:t>grenadier</w:t>
      </w:r>
      <w:r>
        <w:t xml:space="preserve"> in the Class name textbox.  We will derive this new class publicly from one of SFML classes called NonCopyable. To do so, add </w:t>
      </w:r>
      <w:r>
        <w:rPr>
          <w:b/>
        </w:rPr>
        <w:t>soldier</w:t>
      </w:r>
      <w:r>
        <w:t xml:space="preserve"> in the Base class textbox. Make sure the Access textbox is set to </w:t>
      </w:r>
      <w:r w:rsidRPr="00ED484E">
        <w:rPr>
          <w:b/>
        </w:rPr>
        <w:t>public</w:t>
      </w:r>
      <w:r>
        <w:t>. Press the Finish button.</w:t>
      </w:r>
    </w:p>
    <w:p w:rsidR="00B15B99" w:rsidRDefault="003C780A" w:rsidP="00ED651A">
      <w:pPr>
        <w:pStyle w:val="ListParagraph"/>
        <w:numPr>
          <w:ilvl w:val="0"/>
          <w:numId w:val="2"/>
        </w:numPr>
        <w:ind w:left="993" w:hanging="993"/>
        <w:contextualSpacing w:val="0"/>
      </w:pPr>
      <w:r>
        <w:t>Open grenadier.h. Change the constructor of the grenadier class to:</w:t>
      </w:r>
    </w:p>
    <w:p w:rsidR="003C780A" w:rsidRDefault="003C780A" w:rsidP="003C780A">
      <w:r w:rsidRPr="003C780A">
        <w:rPr>
          <w:noProof/>
          <w:lang w:eastAsia="en-GB"/>
        </w:rPr>
        <w:drawing>
          <wp:inline distT="0" distB="0" distL="0" distR="0" wp14:anchorId="3DE2FF96" wp14:editId="25C17416">
            <wp:extent cx="1933575" cy="1619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933575" cy="161925"/>
                    </a:xfrm>
                    <a:prstGeom prst="rect">
                      <a:avLst/>
                    </a:prstGeom>
                  </pic:spPr>
                </pic:pic>
              </a:graphicData>
            </a:graphic>
          </wp:inline>
        </w:drawing>
      </w:r>
    </w:p>
    <w:p w:rsidR="00B15B99" w:rsidRDefault="003C780A" w:rsidP="00ED651A">
      <w:pPr>
        <w:pStyle w:val="ListParagraph"/>
        <w:numPr>
          <w:ilvl w:val="0"/>
          <w:numId w:val="2"/>
        </w:numPr>
        <w:ind w:left="993" w:hanging="993"/>
        <w:contextualSpacing w:val="0"/>
      </w:pPr>
      <w:r>
        <w:t xml:space="preserve">Add a </w:t>
      </w:r>
      <w:r w:rsidRPr="00FA753B">
        <w:rPr>
          <w:b/>
        </w:rPr>
        <w:t>public</w:t>
      </w:r>
      <w:r>
        <w:t xml:space="preserve"> member function called throw_grenade() that takes a reference to the soldier object.</w:t>
      </w:r>
    </w:p>
    <w:p w:rsidR="00B15B99" w:rsidRDefault="003C780A" w:rsidP="003C780A">
      <w:r w:rsidRPr="003C780A">
        <w:rPr>
          <w:noProof/>
          <w:lang w:eastAsia="en-GB"/>
        </w:rPr>
        <w:drawing>
          <wp:inline distT="0" distB="0" distL="0" distR="0" wp14:anchorId="275635F4" wp14:editId="63494EBE">
            <wp:extent cx="2876550" cy="1619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876550" cy="161925"/>
                    </a:xfrm>
                    <a:prstGeom prst="rect">
                      <a:avLst/>
                    </a:prstGeom>
                  </pic:spPr>
                </pic:pic>
              </a:graphicData>
            </a:graphic>
          </wp:inline>
        </w:drawing>
      </w:r>
    </w:p>
    <w:p w:rsidR="00B15B99" w:rsidRDefault="0047509D" w:rsidP="00ED651A">
      <w:pPr>
        <w:pStyle w:val="ListParagraph"/>
        <w:numPr>
          <w:ilvl w:val="0"/>
          <w:numId w:val="2"/>
        </w:numPr>
        <w:ind w:left="993" w:hanging="993"/>
        <w:contextualSpacing w:val="0"/>
      </w:pPr>
      <w:r>
        <w:t xml:space="preserve">Add a </w:t>
      </w:r>
      <w:r w:rsidRPr="00FA753B">
        <w:rPr>
          <w:b/>
        </w:rPr>
        <w:t>private</w:t>
      </w:r>
      <w:r w:rsidR="00FA753B">
        <w:t xml:space="preserve"> member attribute</w:t>
      </w:r>
    </w:p>
    <w:p w:rsidR="00B15B99" w:rsidRDefault="0047509D" w:rsidP="0047509D">
      <w:r w:rsidRPr="0047509D">
        <w:rPr>
          <w:noProof/>
          <w:lang w:eastAsia="en-GB"/>
        </w:rPr>
        <w:drawing>
          <wp:inline distT="0" distB="0" distL="0" distR="0" wp14:anchorId="69C45AEE" wp14:editId="5BF79F93">
            <wp:extent cx="1876425" cy="1619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876425" cy="161925"/>
                    </a:xfrm>
                    <a:prstGeom prst="rect">
                      <a:avLst/>
                    </a:prstGeom>
                  </pic:spPr>
                </pic:pic>
              </a:graphicData>
            </a:graphic>
          </wp:inline>
        </w:drawing>
      </w:r>
    </w:p>
    <w:p w:rsidR="00B15B99" w:rsidRDefault="00FA753B" w:rsidP="00ED651A">
      <w:pPr>
        <w:pStyle w:val="ListParagraph"/>
        <w:numPr>
          <w:ilvl w:val="0"/>
          <w:numId w:val="2"/>
        </w:numPr>
        <w:ind w:left="993" w:hanging="993"/>
        <w:contextualSpacing w:val="0"/>
      </w:pPr>
      <w:r>
        <w:t>Open grenadier.cpp. Inside this class implement the class constructor:</w:t>
      </w:r>
    </w:p>
    <w:p w:rsidR="00FA753B" w:rsidRDefault="00FA753B" w:rsidP="00FA753B">
      <w:r w:rsidRPr="00FA753B">
        <w:rPr>
          <w:noProof/>
          <w:lang w:eastAsia="en-GB"/>
        </w:rPr>
        <w:drawing>
          <wp:inline distT="0" distB="0" distL="0" distR="0" wp14:anchorId="33802900" wp14:editId="799A4ACE">
            <wp:extent cx="3629025" cy="6096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629025" cy="609600"/>
                    </a:xfrm>
                    <a:prstGeom prst="rect">
                      <a:avLst/>
                    </a:prstGeom>
                  </pic:spPr>
                </pic:pic>
              </a:graphicData>
            </a:graphic>
          </wp:inline>
        </w:drawing>
      </w:r>
    </w:p>
    <w:p w:rsidR="0020016E" w:rsidRDefault="0020016E" w:rsidP="00FA753B">
      <w:r>
        <w:t>Note that the grenadier constructor initialise</w:t>
      </w:r>
      <w:r w:rsidR="00B67E3C">
        <w:t>s</w:t>
      </w:r>
      <w:r>
        <w:t xml:space="preserve"> the base constructor with </w:t>
      </w:r>
      <w:r w:rsidR="00B67E3C">
        <w:t xml:space="preserve">the same input parameter. This will automatically </w:t>
      </w:r>
      <w:r w:rsidR="00581EF9">
        <w:t>initialise</w:t>
      </w:r>
      <w:r w:rsidR="004975D9">
        <w:t xml:space="preserve"> the class members.</w:t>
      </w:r>
    </w:p>
    <w:p w:rsidR="00571075" w:rsidRDefault="00581EF9" w:rsidP="00ED651A">
      <w:pPr>
        <w:pStyle w:val="ListParagraph"/>
        <w:numPr>
          <w:ilvl w:val="0"/>
          <w:numId w:val="2"/>
        </w:numPr>
        <w:ind w:left="993" w:hanging="993"/>
        <w:contextualSpacing w:val="0"/>
      </w:pPr>
      <w:r>
        <w:t xml:space="preserve">Implement </w:t>
      </w:r>
      <w:r w:rsidR="00F32004">
        <w:t>the throw_grenade() member function as follows.</w:t>
      </w:r>
    </w:p>
    <w:p w:rsidR="002426DE" w:rsidRDefault="0020016E" w:rsidP="00FA753B">
      <w:r w:rsidRPr="0020016E">
        <w:rPr>
          <w:noProof/>
          <w:lang w:eastAsia="en-GB"/>
        </w:rPr>
        <w:drawing>
          <wp:inline distT="0" distB="0" distL="0" distR="0" wp14:anchorId="49753A51" wp14:editId="291983EB">
            <wp:extent cx="5095875" cy="12382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95875" cy="1238250"/>
                    </a:xfrm>
                    <a:prstGeom prst="rect">
                      <a:avLst/>
                    </a:prstGeom>
                  </pic:spPr>
                </pic:pic>
              </a:graphicData>
            </a:graphic>
          </wp:inline>
        </w:drawing>
      </w:r>
    </w:p>
    <w:p w:rsidR="00ED651A" w:rsidRDefault="003E6850" w:rsidP="00ED651A">
      <w:pPr>
        <w:pStyle w:val="ListParagraph"/>
        <w:numPr>
          <w:ilvl w:val="0"/>
          <w:numId w:val="2"/>
        </w:numPr>
        <w:ind w:left="993" w:hanging="993"/>
        <w:contextualSpacing w:val="0"/>
      </w:pPr>
      <w:r>
        <w:t>Open m</w:t>
      </w:r>
      <w:r w:rsidR="003A3C9C">
        <w:t>ain.cpp and include the grenadier.h</w:t>
      </w:r>
    </w:p>
    <w:p w:rsidR="003A3C9C" w:rsidRDefault="003A3C9C" w:rsidP="003A3C9C">
      <w:r w:rsidRPr="003A3C9C">
        <w:rPr>
          <w:noProof/>
          <w:lang w:eastAsia="en-GB"/>
        </w:rPr>
        <w:drawing>
          <wp:inline distT="0" distB="0" distL="0" distR="0" wp14:anchorId="0220110C" wp14:editId="1EEB2990">
            <wp:extent cx="1485900" cy="1619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485900" cy="161925"/>
                    </a:xfrm>
                    <a:prstGeom prst="rect">
                      <a:avLst/>
                    </a:prstGeom>
                  </pic:spPr>
                </pic:pic>
              </a:graphicData>
            </a:graphic>
          </wp:inline>
        </w:drawing>
      </w:r>
    </w:p>
    <w:p w:rsidR="003A3C9C" w:rsidRDefault="00FD6E5C" w:rsidP="00ED651A">
      <w:pPr>
        <w:pStyle w:val="ListParagraph"/>
        <w:numPr>
          <w:ilvl w:val="0"/>
          <w:numId w:val="2"/>
        </w:numPr>
        <w:ind w:left="993" w:hanging="993"/>
        <w:contextualSpacing w:val="0"/>
      </w:pPr>
      <w:r>
        <w:t xml:space="preserve">Change the class type of George </w:t>
      </w:r>
      <w:r w:rsidR="008D3C04">
        <w:t>from soldier to grenadier</w:t>
      </w:r>
    </w:p>
    <w:p w:rsidR="00FD6E5C" w:rsidRDefault="00FD6E5C" w:rsidP="00FD6E5C">
      <w:r w:rsidRPr="00FD6E5C">
        <w:rPr>
          <w:noProof/>
          <w:lang w:eastAsia="en-GB"/>
        </w:rPr>
        <w:drawing>
          <wp:inline distT="0" distB="0" distL="0" distR="0" wp14:anchorId="53D494CF" wp14:editId="2EB72C1D">
            <wp:extent cx="1876425" cy="1809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876425" cy="180975"/>
                    </a:xfrm>
                    <a:prstGeom prst="rect">
                      <a:avLst/>
                    </a:prstGeom>
                  </pic:spPr>
                </pic:pic>
              </a:graphicData>
            </a:graphic>
          </wp:inline>
        </w:drawing>
      </w:r>
    </w:p>
    <w:p w:rsidR="00FD6E5C" w:rsidRDefault="008D3C04" w:rsidP="00ED651A">
      <w:pPr>
        <w:pStyle w:val="ListParagraph"/>
        <w:numPr>
          <w:ilvl w:val="0"/>
          <w:numId w:val="2"/>
        </w:numPr>
        <w:ind w:left="993" w:hanging="993"/>
        <w:contextualSpacing w:val="0"/>
      </w:pPr>
      <w:r>
        <w:lastRenderedPageBreak/>
        <w:t>Change the action type of George from shoot() to throw_grenade()</w:t>
      </w:r>
    </w:p>
    <w:p w:rsidR="008D3C04" w:rsidRDefault="008D3C04" w:rsidP="008D3C04">
      <w:r w:rsidRPr="008D3C04">
        <w:rPr>
          <w:noProof/>
          <w:lang w:eastAsia="en-GB"/>
        </w:rPr>
        <w:drawing>
          <wp:inline distT="0" distB="0" distL="0" distR="0" wp14:anchorId="1E2AC9AE" wp14:editId="7A2487FF">
            <wp:extent cx="1885950" cy="1619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885950" cy="161925"/>
                    </a:xfrm>
                    <a:prstGeom prst="rect">
                      <a:avLst/>
                    </a:prstGeom>
                  </pic:spPr>
                </pic:pic>
              </a:graphicData>
            </a:graphic>
          </wp:inline>
        </w:drawing>
      </w:r>
    </w:p>
    <w:p w:rsidR="008D3C04" w:rsidRDefault="00C41EC9" w:rsidP="00ED651A">
      <w:pPr>
        <w:pStyle w:val="ListParagraph"/>
        <w:numPr>
          <w:ilvl w:val="0"/>
          <w:numId w:val="2"/>
        </w:numPr>
        <w:ind w:left="993" w:hanging="993"/>
        <w:contextualSpacing w:val="0"/>
      </w:pPr>
      <w:r>
        <w:t>Build and run the program</w:t>
      </w:r>
    </w:p>
    <w:p w:rsidR="00DD2841" w:rsidRDefault="00DD2841" w:rsidP="004B3886">
      <w:pPr>
        <w:rPr>
          <w:b/>
        </w:rPr>
      </w:pPr>
    </w:p>
    <w:p w:rsidR="004B3886" w:rsidRPr="00B15B99" w:rsidRDefault="00DD2841" w:rsidP="004B3886">
      <w:pPr>
        <w:rPr>
          <w:b/>
        </w:rPr>
      </w:pPr>
      <w:r>
        <w:rPr>
          <w:b/>
        </w:rPr>
        <w:t xml:space="preserve">Class Specialisation by </w:t>
      </w:r>
      <w:r w:rsidR="004B3886">
        <w:rPr>
          <w:b/>
        </w:rPr>
        <w:t>member function</w:t>
      </w:r>
      <w:r>
        <w:rPr>
          <w:b/>
        </w:rPr>
        <w:t xml:space="preserve"> overloading</w:t>
      </w:r>
    </w:p>
    <w:p w:rsidR="004B3886" w:rsidRDefault="00D665F6" w:rsidP="004B3886">
      <w:pPr>
        <w:pStyle w:val="ListParagraph"/>
        <w:numPr>
          <w:ilvl w:val="0"/>
          <w:numId w:val="2"/>
        </w:numPr>
        <w:ind w:left="993" w:hanging="993"/>
        <w:contextualSpacing w:val="0"/>
      </w:pPr>
      <w:r>
        <w:t>In soldier.h</w:t>
      </w:r>
      <w:r w:rsidR="00D141BB">
        <w:t>,</w:t>
      </w:r>
      <w:r>
        <w:t xml:space="preserve"> change the access classifier of the shoot() member function from public to private.</w:t>
      </w:r>
    </w:p>
    <w:p w:rsidR="004B3886" w:rsidRDefault="00D665F6" w:rsidP="004B3886">
      <w:pPr>
        <w:pStyle w:val="ListParagraph"/>
        <w:numPr>
          <w:ilvl w:val="0"/>
          <w:numId w:val="2"/>
        </w:numPr>
        <w:ind w:left="993" w:hanging="993"/>
        <w:contextualSpacing w:val="0"/>
      </w:pPr>
      <w:r>
        <w:t>Declare a new public member function called attack()</w:t>
      </w:r>
    </w:p>
    <w:p w:rsidR="004B3886" w:rsidRDefault="00D665F6" w:rsidP="00D665F6">
      <w:r w:rsidRPr="00D665F6">
        <w:rPr>
          <w:noProof/>
          <w:lang w:eastAsia="en-GB"/>
        </w:rPr>
        <w:drawing>
          <wp:inline distT="0" distB="0" distL="0" distR="0" wp14:anchorId="6DE505F1" wp14:editId="5D4D253E">
            <wp:extent cx="2362200" cy="1619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362200" cy="161925"/>
                    </a:xfrm>
                    <a:prstGeom prst="rect">
                      <a:avLst/>
                    </a:prstGeom>
                  </pic:spPr>
                </pic:pic>
              </a:graphicData>
            </a:graphic>
          </wp:inline>
        </w:drawing>
      </w:r>
    </w:p>
    <w:p w:rsidR="004B3886" w:rsidRDefault="00B172A2" w:rsidP="004B3886">
      <w:pPr>
        <w:pStyle w:val="ListParagraph"/>
        <w:numPr>
          <w:ilvl w:val="0"/>
          <w:numId w:val="2"/>
        </w:numPr>
        <w:ind w:left="993" w:hanging="993"/>
        <w:contextualSpacing w:val="0"/>
      </w:pPr>
      <w:r>
        <w:t>The definition of the function is to call the shoot() function</w:t>
      </w:r>
    </w:p>
    <w:p w:rsidR="004B3886" w:rsidRDefault="00B172A2" w:rsidP="00B172A2">
      <w:r w:rsidRPr="00B172A2">
        <w:rPr>
          <w:noProof/>
          <w:lang w:eastAsia="en-GB"/>
        </w:rPr>
        <w:drawing>
          <wp:inline distT="0" distB="0" distL="0" distR="0" wp14:anchorId="3E7136F1" wp14:editId="26B58A7A">
            <wp:extent cx="2428875" cy="6096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428875" cy="609600"/>
                    </a:xfrm>
                    <a:prstGeom prst="rect">
                      <a:avLst/>
                    </a:prstGeom>
                  </pic:spPr>
                </pic:pic>
              </a:graphicData>
            </a:graphic>
          </wp:inline>
        </w:drawing>
      </w:r>
    </w:p>
    <w:p w:rsidR="004B3886" w:rsidRDefault="00D141BB" w:rsidP="004B3886">
      <w:pPr>
        <w:pStyle w:val="ListParagraph"/>
        <w:numPr>
          <w:ilvl w:val="0"/>
          <w:numId w:val="2"/>
        </w:numPr>
        <w:ind w:left="993" w:hanging="993"/>
        <w:contextualSpacing w:val="0"/>
      </w:pPr>
      <w:r>
        <w:t>In grenadier.h,change the access classifier of the throw_grenade() member function to private.</w:t>
      </w:r>
    </w:p>
    <w:p w:rsidR="00532486" w:rsidRDefault="00532486" w:rsidP="00532486">
      <w:pPr>
        <w:pStyle w:val="ListParagraph"/>
        <w:numPr>
          <w:ilvl w:val="0"/>
          <w:numId w:val="2"/>
        </w:numPr>
        <w:ind w:left="993" w:hanging="993"/>
        <w:contextualSpacing w:val="0"/>
      </w:pPr>
      <w:r>
        <w:t>Declare a new public member function called attack()</w:t>
      </w:r>
    </w:p>
    <w:p w:rsidR="00532486" w:rsidRDefault="00532486" w:rsidP="00532486">
      <w:r w:rsidRPr="00D665F6">
        <w:rPr>
          <w:noProof/>
          <w:lang w:eastAsia="en-GB"/>
        </w:rPr>
        <w:drawing>
          <wp:inline distT="0" distB="0" distL="0" distR="0" wp14:anchorId="504112D2" wp14:editId="6B7BE890">
            <wp:extent cx="2362200" cy="1619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362200" cy="161925"/>
                    </a:xfrm>
                    <a:prstGeom prst="rect">
                      <a:avLst/>
                    </a:prstGeom>
                  </pic:spPr>
                </pic:pic>
              </a:graphicData>
            </a:graphic>
          </wp:inline>
        </w:drawing>
      </w:r>
    </w:p>
    <w:p w:rsidR="00F956E0" w:rsidRDefault="00F956E0" w:rsidP="00532486">
      <w:r>
        <w:t>When a grenadier object calls the attack() member function, it will execute this copy of the function instead of the base class’.</w:t>
      </w:r>
      <w:r w:rsidR="000068B1">
        <w:t xml:space="preserve"> The definition of this attack() function of the grenade class should call the throw_grenade() function.</w:t>
      </w:r>
    </w:p>
    <w:p w:rsidR="000068B1" w:rsidRDefault="000068B1" w:rsidP="00532486">
      <w:r>
        <w:rPr>
          <w:noProof/>
          <w:lang w:eastAsia="en-GB"/>
        </w:rPr>
        <w:drawing>
          <wp:inline distT="0" distB="0" distL="0" distR="0" wp14:anchorId="051A502A" wp14:editId="6184B394">
            <wp:extent cx="2590800" cy="68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90800" cy="685800"/>
                    </a:xfrm>
                    <a:prstGeom prst="rect">
                      <a:avLst/>
                    </a:prstGeom>
                  </pic:spPr>
                </pic:pic>
              </a:graphicData>
            </a:graphic>
          </wp:inline>
        </w:drawing>
      </w:r>
    </w:p>
    <w:p w:rsidR="00F956E0" w:rsidRDefault="00F956E0" w:rsidP="004B3886">
      <w:pPr>
        <w:pStyle w:val="ListParagraph"/>
        <w:numPr>
          <w:ilvl w:val="0"/>
          <w:numId w:val="2"/>
        </w:numPr>
        <w:ind w:left="993" w:hanging="993"/>
        <w:contextualSpacing w:val="0"/>
      </w:pPr>
      <w:r>
        <w:t xml:space="preserve">In main.cpp, we want to make a </w:t>
      </w:r>
      <w:r w:rsidR="00043B62">
        <w:t>couple of</w:t>
      </w:r>
      <w:r>
        <w:t xml:space="preserve"> changes.</w:t>
      </w:r>
      <w:r w:rsidR="00043B62">
        <w:t xml:space="preserve"> Instead of calling the shoot() function and throw_grenade() function we instead call the attack() function.</w:t>
      </w:r>
    </w:p>
    <w:p w:rsidR="00F956E0" w:rsidRDefault="00043B62" w:rsidP="00043B62">
      <w:r w:rsidRPr="00043B62">
        <w:rPr>
          <w:noProof/>
          <w:lang w:eastAsia="en-GB"/>
        </w:rPr>
        <w:drawing>
          <wp:inline distT="0" distB="0" distL="0" distR="0" wp14:anchorId="7D78BA8D" wp14:editId="1B99AE2F">
            <wp:extent cx="1485900" cy="4953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485900" cy="495300"/>
                    </a:xfrm>
                    <a:prstGeom prst="rect">
                      <a:avLst/>
                    </a:prstGeom>
                  </pic:spPr>
                </pic:pic>
              </a:graphicData>
            </a:graphic>
          </wp:inline>
        </w:drawing>
      </w:r>
    </w:p>
    <w:p w:rsidR="00F956E0" w:rsidRDefault="00F03F5E" w:rsidP="004B3886">
      <w:pPr>
        <w:pStyle w:val="ListParagraph"/>
        <w:numPr>
          <w:ilvl w:val="0"/>
          <w:numId w:val="2"/>
        </w:numPr>
        <w:ind w:left="993" w:hanging="993"/>
        <w:contextualSpacing w:val="0"/>
      </w:pPr>
      <w:r>
        <w:t>Build and run the program.</w:t>
      </w:r>
    </w:p>
    <w:p w:rsidR="00ED651A" w:rsidRDefault="00ED651A">
      <w:pPr>
        <w:spacing w:before="0"/>
        <w:rPr>
          <w:rFonts w:ascii="Arial" w:eastAsiaTheme="majorEastAsia" w:hAnsi="Arial" w:cstheme="majorBidi"/>
          <w:b/>
          <w:bCs/>
          <w:color w:val="00B0F0"/>
          <w:sz w:val="40"/>
          <w:szCs w:val="28"/>
        </w:rPr>
      </w:pPr>
      <w:r>
        <w:br w:type="page"/>
      </w:r>
    </w:p>
    <w:p w:rsidR="008D4E6E" w:rsidRDefault="00467019" w:rsidP="008D4E6E">
      <w:pPr>
        <w:pStyle w:val="Heading1"/>
      </w:pPr>
      <w:bookmarkStart w:id="1" w:name="_Toc472270521"/>
      <w:r>
        <w:lastRenderedPageBreak/>
        <w:t>Structuring Your Graphics Application</w:t>
      </w:r>
      <w:bookmarkEnd w:id="1"/>
    </w:p>
    <w:p w:rsidR="00796E3D" w:rsidRPr="00B7551A" w:rsidRDefault="00796E3D" w:rsidP="00970107">
      <w:pPr>
        <w:rPr>
          <w:b/>
        </w:rPr>
      </w:pPr>
      <w:r w:rsidRPr="00B7551A">
        <w:rPr>
          <w:b/>
        </w:rPr>
        <w:t>Introduction</w:t>
      </w:r>
    </w:p>
    <w:p w:rsidR="00B7551A" w:rsidRDefault="0028466C" w:rsidP="00970107">
      <w:r>
        <w:t>C++ is an Object Oriented Programming Language. The C++ code base in SFML makes full use of the Object Oriented feature of the C++ programming language. It is therefore important to structure your graphics application accordingly. In this workshop, you will create a class that will encapsulate all processes in the application. Justifiably we will call this class SFML_Application.</w:t>
      </w:r>
    </w:p>
    <w:p w:rsidR="00467019" w:rsidRDefault="00467019" w:rsidP="00970107">
      <w:r>
        <w:t>In order to start this workshop, you need to have completed Workshop 01 from last week.</w:t>
      </w:r>
    </w:p>
    <w:p w:rsidR="00796E3D" w:rsidRPr="00B7551A" w:rsidRDefault="00796E3D" w:rsidP="00970107">
      <w:pPr>
        <w:rPr>
          <w:b/>
        </w:rPr>
      </w:pPr>
      <w:r w:rsidRPr="00B7551A">
        <w:rPr>
          <w:b/>
        </w:rPr>
        <w:t>Expected Learning Outcome</w:t>
      </w:r>
    </w:p>
    <w:p w:rsidR="006F6D50" w:rsidRDefault="00ED651A" w:rsidP="00ED651A">
      <w:pPr>
        <w:pStyle w:val="ListParagraph"/>
        <w:numPr>
          <w:ilvl w:val="0"/>
          <w:numId w:val="33"/>
        </w:numPr>
      </w:pPr>
      <w:r>
        <w:t>Apply</w:t>
      </w:r>
      <w:r w:rsidR="0028466C">
        <w:t xml:space="preserve"> basic concept</w:t>
      </w:r>
      <w:r>
        <w:t>s</w:t>
      </w:r>
      <w:r w:rsidR="0028466C">
        <w:t xml:space="preserve"> of Object Oriented (OO) Programming</w:t>
      </w:r>
      <w:r>
        <w:t xml:space="preserve"> in creating SFML application</w:t>
      </w:r>
    </w:p>
    <w:p w:rsidR="00467019" w:rsidRDefault="0028466C" w:rsidP="00ED651A">
      <w:pPr>
        <w:pStyle w:val="ListParagraph"/>
        <w:numPr>
          <w:ilvl w:val="0"/>
          <w:numId w:val="33"/>
        </w:numPr>
      </w:pPr>
      <w:r>
        <w:t>Use OO Approach in structuring an application</w:t>
      </w:r>
    </w:p>
    <w:p w:rsidR="00467019" w:rsidRDefault="008B0330" w:rsidP="00ED651A">
      <w:pPr>
        <w:pStyle w:val="ListParagraph"/>
        <w:numPr>
          <w:ilvl w:val="0"/>
          <w:numId w:val="33"/>
        </w:numPr>
      </w:pPr>
      <w:r>
        <w:t>Debug an OO source code.</w:t>
      </w:r>
    </w:p>
    <w:p w:rsidR="008B5720" w:rsidRDefault="008B5720" w:rsidP="008B5720">
      <w:pPr>
        <w:rPr>
          <w:b/>
        </w:rPr>
      </w:pPr>
    </w:p>
    <w:p w:rsidR="008B5720" w:rsidRPr="006F6D50" w:rsidRDefault="008B5720" w:rsidP="008B5720">
      <w:pPr>
        <w:rPr>
          <w:b/>
        </w:rPr>
      </w:pPr>
      <w:r>
        <w:rPr>
          <w:b/>
        </w:rPr>
        <w:t>Pre-requisites</w:t>
      </w:r>
    </w:p>
    <w:p w:rsidR="008B5720" w:rsidRDefault="008B5720" w:rsidP="008B5720">
      <w:r>
        <w:t>In order to complete this section, you will need the following programming skills</w:t>
      </w:r>
    </w:p>
    <w:p w:rsidR="008B5720" w:rsidRDefault="008B5720" w:rsidP="00F12E3F">
      <w:pPr>
        <w:pStyle w:val="ListParagraph"/>
        <w:numPr>
          <w:ilvl w:val="0"/>
          <w:numId w:val="34"/>
        </w:numPr>
      </w:pPr>
      <w:r>
        <w:t>Know how to start Visual Studio</w:t>
      </w:r>
    </w:p>
    <w:p w:rsidR="008B5720" w:rsidRDefault="008B5720" w:rsidP="00F12E3F">
      <w:pPr>
        <w:pStyle w:val="ListParagraph"/>
        <w:numPr>
          <w:ilvl w:val="0"/>
          <w:numId w:val="34"/>
        </w:numPr>
      </w:pPr>
      <w:r>
        <w:t>Understand the concept of programming project, building a programming project, including header files, and linking libraries.</w:t>
      </w:r>
    </w:p>
    <w:p w:rsidR="008B5720" w:rsidRDefault="008B5720" w:rsidP="00F12E3F">
      <w:pPr>
        <w:pStyle w:val="ListParagraph"/>
        <w:numPr>
          <w:ilvl w:val="0"/>
          <w:numId w:val="34"/>
        </w:numPr>
      </w:pPr>
      <w:r>
        <w:t>Understand basic C++ programming</w:t>
      </w:r>
    </w:p>
    <w:p w:rsidR="008B5720" w:rsidRDefault="008B5720" w:rsidP="00796E3D">
      <w:pPr>
        <w:rPr>
          <w:b/>
        </w:rPr>
      </w:pPr>
    </w:p>
    <w:p w:rsidR="00796E3D" w:rsidRPr="00970107" w:rsidRDefault="006126AC" w:rsidP="00796E3D">
      <w:pPr>
        <w:rPr>
          <w:b/>
        </w:rPr>
      </w:pPr>
      <w:r>
        <w:rPr>
          <w:b/>
        </w:rPr>
        <w:t>Creating SFML_Application class</w:t>
      </w:r>
    </w:p>
    <w:p w:rsidR="00B563BB" w:rsidRDefault="00467019" w:rsidP="00B563BB">
      <w:pPr>
        <w:pStyle w:val="ListParagraph"/>
        <w:numPr>
          <w:ilvl w:val="0"/>
          <w:numId w:val="2"/>
        </w:numPr>
        <w:ind w:left="993" w:hanging="993"/>
        <w:contextualSpacing w:val="0"/>
      </w:pPr>
      <w:r>
        <w:t xml:space="preserve">Using the steps detailed last week, create a duplicate of the solution from last week workshop and rename the project from </w:t>
      </w:r>
      <w:r w:rsidRPr="00467019">
        <w:rPr>
          <w:b/>
        </w:rPr>
        <w:t>SFML_4109COMP_Week_01</w:t>
      </w:r>
      <w:r>
        <w:t xml:space="preserve"> to </w:t>
      </w:r>
      <w:r w:rsidRPr="00467019">
        <w:rPr>
          <w:b/>
        </w:rPr>
        <w:t>SFML_4109COMP_Week_02</w:t>
      </w:r>
      <w:r>
        <w:t>.</w:t>
      </w:r>
    </w:p>
    <w:p w:rsidR="00467019" w:rsidRDefault="00467019" w:rsidP="00B563BB">
      <w:pPr>
        <w:pStyle w:val="ListParagraph"/>
        <w:numPr>
          <w:ilvl w:val="0"/>
          <w:numId w:val="2"/>
        </w:numPr>
        <w:ind w:left="993" w:hanging="993"/>
        <w:contextualSpacing w:val="0"/>
      </w:pPr>
      <w:r>
        <w:t>Open the new solution with Visual Studio.</w:t>
      </w:r>
    </w:p>
    <w:p w:rsidR="00467019" w:rsidRDefault="00467019" w:rsidP="00B563BB">
      <w:pPr>
        <w:pStyle w:val="ListParagraph"/>
        <w:numPr>
          <w:ilvl w:val="0"/>
          <w:numId w:val="2"/>
        </w:numPr>
        <w:ind w:left="993" w:hanging="993"/>
        <w:contextualSpacing w:val="0"/>
      </w:pPr>
      <w:r>
        <w:t>Add a new class to the project by right-clicking on the project name in the Solution Explorer and select Add  » Class. Select C++ Class from the list of template classes and press Add.</w:t>
      </w:r>
      <w:r w:rsidR="008400D0">
        <w:t xml:space="preserve"> This should open a Generic C++ Class Wizard window.</w:t>
      </w:r>
    </w:p>
    <w:p w:rsidR="00467019" w:rsidRDefault="00467019" w:rsidP="00467019">
      <w:pPr>
        <w:pStyle w:val="ListParagraph"/>
        <w:numPr>
          <w:ilvl w:val="0"/>
          <w:numId w:val="2"/>
        </w:numPr>
        <w:ind w:left="993" w:hanging="993"/>
        <w:contextualSpacing w:val="0"/>
      </w:pPr>
      <w:r>
        <w:t xml:space="preserve">In </w:t>
      </w:r>
      <w:r w:rsidR="008400D0">
        <w:t>that</w:t>
      </w:r>
      <w:r>
        <w:t xml:space="preserve"> window, enter </w:t>
      </w:r>
      <w:r w:rsidRPr="008B0330">
        <w:rPr>
          <w:b/>
        </w:rPr>
        <w:t>SFML_Application</w:t>
      </w:r>
      <w:r>
        <w:t xml:space="preserve"> in the Class name textbox.  </w:t>
      </w:r>
      <w:r w:rsidR="008B0330">
        <w:t xml:space="preserve">We will </w:t>
      </w:r>
      <w:r>
        <w:t>derive</w:t>
      </w:r>
      <w:r w:rsidR="008B0330">
        <w:t xml:space="preserve"> this new class</w:t>
      </w:r>
      <w:r>
        <w:t xml:space="preserve"> publicly from </w:t>
      </w:r>
      <w:r w:rsidR="008B0330">
        <w:t>one of</w:t>
      </w:r>
      <w:r>
        <w:t xml:space="preserve"> SFML </w:t>
      </w:r>
      <w:r w:rsidR="008B0330">
        <w:t xml:space="preserve">classes called </w:t>
      </w:r>
      <w:r>
        <w:t>NonCopyable</w:t>
      </w:r>
      <w:r w:rsidR="008B0330">
        <w:t>.</w:t>
      </w:r>
      <w:r>
        <w:t xml:space="preserve"> </w:t>
      </w:r>
      <w:r w:rsidR="008B0330">
        <w:t>To d</w:t>
      </w:r>
      <w:r>
        <w:t>o</w:t>
      </w:r>
      <w:r w:rsidR="008B0330">
        <w:t xml:space="preserve"> so,</w:t>
      </w:r>
      <w:r>
        <w:t xml:space="preserve"> add </w:t>
      </w:r>
      <w:r w:rsidRPr="008B0330">
        <w:rPr>
          <w:b/>
        </w:rPr>
        <w:t>sf::NonCopyable</w:t>
      </w:r>
      <w:r>
        <w:t xml:space="preserve"> in the Base class textbox. Make sure the Access textbox is set to public. Press the Finish button.</w:t>
      </w:r>
    </w:p>
    <w:p w:rsidR="00467019" w:rsidRDefault="00467019" w:rsidP="00467019">
      <w:pPr>
        <w:jc w:val="center"/>
      </w:pPr>
      <w:r w:rsidRPr="00467019">
        <w:rPr>
          <w:noProof/>
          <w:lang w:eastAsia="en-GB"/>
        </w:rPr>
        <w:lastRenderedPageBreak/>
        <w:drawing>
          <wp:inline distT="0" distB="0" distL="0" distR="0" wp14:anchorId="4A3CB80B" wp14:editId="166D4C00">
            <wp:extent cx="3782707" cy="2928769"/>
            <wp:effectExtent l="0" t="0" r="825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792167" cy="2936093"/>
                    </a:xfrm>
                    <a:prstGeom prst="rect">
                      <a:avLst/>
                    </a:prstGeom>
                  </pic:spPr>
                </pic:pic>
              </a:graphicData>
            </a:graphic>
          </wp:inline>
        </w:drawing>
      </w:r>
    </w:p>
    <w:p w:rsidR="005E78C1" w:rsidRDefault="005E78C1" w:rsidP="00B563BB">
      <w:pPr>
        <w:pStyle w:val="ListParagraph"/>
        <w:numPr>
          <w:ilvl w:val="0"/>
          <w:numId w:val="2"/>
        </w:numPr>
        <w:ind w:left="993" w:hanging="993"/>
        <w:contextualSpacing w:val="0"/>
      </w:pPr>
      <w:r>
        <w:t>The process should create t</w:t>
      </w:r>
      <w:r w:rsidR="00467019">
        <w:t>wo new files</w:t>
      </w:r>
      <w:r>
        <w:t>,</w:t>
      </w:r>
      <w:r w:rsidR="00467019">
        <w:t xml:space="preserve"> namely </w:t>
      </w:r>
      <w:r w:rsidR="00467019" w:rsidRPr="005E78C1">
        <w:rPr>
          <w:b/>
        </w:rPr>
        <w:t>SFML_Application.h</w:t>
      </w:r>
      <w:r w:rsidR="00467019">
        <w:t xml:space="preserve"> and </w:t>
      </w:r>
      <w:r w:rsidR="00467019" w:rsidRPr="005E78C1">
        <w:rPr>
          <w:b/>
        </w:rPr>
        <w:t>SFML_Application.cpp</w:t>
      </w:r>
      <w:r w:rsidR="00B563BB">
        <w:t>.</w:t>
      </w:r>
      <w:r w:rsidR="00467019">
        <w:t xml:space="preserve"> </w:t>
      </w:r>
      <w:r>
        <w:t>Open the header file by double clicking its name in the Solution Explorer if the file is not opened already.</w:t>
      </w:r>
    </w:p>
    <w:p w:rsidR="00B563BB" w:rsidRDefault="005E78C1" w:rsidP="005E78C1">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rsidRPr="005E78C1">
        <w:rPr>
          <w:b/>
        </w:rPr>
        <w:t>Side Note:</w:t>
      </w:r>
      <w:r>
        <w:t xml:space="preserve"> </w:t>
      </w:r>
      <w:r w:rsidR="00467019">
        <w:t xml:space="preserve">There may be a bug in the </w:t>
      </w:r>
      <w:r>
        <w:t xml:space="preserve">auto class creation </w:t>
      </w:r>
      <w:r w:rsidR="00467019">
        <w:t xml:space="preserve">process that repeats the keyword </w:t>
      </w:r>
      <w:r>
        <w:t>“</w:t>
      </w:r>
      <w:r w:rsidR="00467019">
        <w:t>public</w:t>
      </w:r>
      <w:r>
        <w:t>”</w:t>
      </w:r>
      <w:r w:rsidR="00467019">
        <w:t xml:space="preserve"> twice when deriving the class in SFML_Application.h. If that occurs simply delete one of the word.</w:t>
      </w:r>
    </w:p>
    <w:p w:rsidR="00467019" w:rsidRDefault="00467019" w:rsidP="00B563BB">
      <w:pPr>
        <w:pStyle w:val="ListParagraph"/>
        <w:numPr>
          <w:ilvl w:val="0"/>
          <w:numId w:val="2"/>
        </w:numPr>
        <w:ind w:left="993" w:hanging="993"/>
        <w:contextualSpacing w:val="0"/>
      </w:pPr>
      <w:r>
        <w:t xml:space="preserve">Still inside that header file, replace the include file from </w:t>
      </w:r>
      <w:r w:rsidRPr="005E78C1">
        <w:rPr>
          <w:b/>
        </w:rPr>
        <w:t>“…\NonCopyable.hpp”</w:t>
      </w:r>
      <w:r>
        <w:t xml:space="preserve"> to </w:t>
      </w:r>
      <w:r w:rsidR="005E78C1">
        <w:rPr>
          <w:b/>
        </w:rPr>
        <w:t>&lt;SFML/Graphics.hpp&gt;</w:t>
      </w:r>
      <w:r>
        <w:t>.</w:t>
      </w:r>
    </w:p>
    <w:p w:rsidR="005E78C1" w:rsidRDefault="005E78C1" w:rsidP="005E78C1">
      <w:r w:rsidRPr="005E78C1">
        <w:rPr>
          <w:noProof/>
          <w:lang w:eastAsia="en-GB"/>
        </w:rPr>
        <w:drawing>
          <wp:inline distT="0" distB="0" distL="0" distR="0" wp14:anchorId="7A0952D8" wp14:editId="52BC272C">
            <wp:extent cx="1914525" cy="17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914525" cy="171450"/>
                    </a:xfrm>
                    <a:prstGeom prst="rect">
                      <a:avLst/>
                    </a:prstGeom>
                  </pic:spPr>
                </pic:pic>
              </a:graphicData>
            </a:graphic>
          </wp:inline>
        </w:drawing>
      </w:r>
    </w:p>
    <w:p w:rsidR="005E78C1" w:rsidRDefault="005E78C1" w:rsidP="008400D0">
      <w:r>
        <w:t xml:space="preserve">When you create a class using the </w:t>
      </w:r>
      <w:r w:rsidR="008400D0">
        <w:t xml:space="preserve">Generic C++ Class Wizard, the class declaration will already include default constructor and destructor member functions. </w:t>
      </w:r>
      <w:r w:rsidR="00B706BE">
        <w:t>While we cannot change the prototype of a class’ destructor, w</w:t>
      </w:r>
      <w:r w:rsidR="008400D0">
        <w:t xml:space="preserve">e can change the prototype of the </w:t>
      </w:r>
      <w:r w:rsidR="00B706BE">
        <w:t xml:space="preserve">constructor </w:t>
      </w:r>
      <w:r w:rsidR="008400D0">
        <w:t xml:space="preserve">function as we see fit. In this occasion, we want the constructor to take two integer values as inputs specifying the size (width and height) of the render window. </w:t>
      </w:r>
    </w:p>
    <w:p w:rsidR="00467019" w:rsidRDefault="00467019" w:rsidP="00467019">
      <w:pPr>
        <w:pStyle w:val="ListParagraph"/>
        <w:numPr>
          <w:ilvl w:val="0"/>
          <w:numId w:val="2"/>
        </w:numPr>
        <w:ind w:left="993" w:hanging="993"/>
        <w:contextualSpacing w:val="0"/>
      </w:pPr>
      <w:r>
        <w:t>So, change the constructor</w:t>
      </w:r>
      <w:r w:rsidR="00542CD0">
        <w:t xml:space="preserve"> function declaration</w:t>
      </w:r>
      <w:r>
        <w:t xml:space="preserve"> from</w:t>
      </w:r>
    </w:p>
    <w:p w:rsidR="00467019" w:rsidRDefault="00467019" w:rsidP="00467019">
      <w:r>
        <w:t xml:space="preserve"> </w:t>
      </w:r>
      <w:r w:rsidRPr="00467019">
        <w:rPr>
          <w:noProof/>
          <w:lang w:eastAsia="en-GB"/>
        </w:rPr>
        <w:drawing>
          <wp:inline distT="0" distB="0" distL="0" distR="0" wp14:anchorId="1737A2D2" wp14:editId="4C6E11FA">
            <wp:extent cx="1314450" cy="161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314450" cy="161925"/>
                    </a:xfrm>
                    <a:prstGeom prst="rect">
                      <a:avLst/>
                    </a:prstGeom>
                  </pic:spPr>
                </pic:pic>
              </a:graphicData>
            </a:graphic>
          </wp:inline>
        </w:drawing>
      </w:r>
      <w:r>
        <w:t xml:space="preserve"> </w:t>
      </w:r>
    </w:p>
    <w:p w:rsidR="00467019" w:rsidRDefault="00467019" w:rsidP="00467019">
      <w:r>
        <w:t xml:space="preserve">to </w:t>
      </w:r>
    </w:p>
    <w:p w:rsidR="00467019" w:rsidRDefault="00467019" w:rsidP="00467019">
      <w:r w:rsidRPr="00467019">
        <w:rPr>
          <w:noProof/>
          <w:lang w:eastAsia="en-GB"/>
        </w:rPr>
        <w:drawing>
          <wp:inline distT="0" distB="0" distL="0" distR="0" wp14:anchorId="35B48CCC" wp14:editId="6A8A33F1">
            <wp:extent cx="3524250" cy="17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524250" cy="171450"/>
                    </a:xfrm>
                    <a:prstGeom prst="rect">
                      <a:avLst/>
                    </a:prstGeom>
                  </pic:spPr>
                </pic:pic>
              </a:graphicData>
            </a:graphic>
          </wp:inline>
        </w:drawing>
      </w:r>
    </w:p>
    <w:p w:rsidR="008B601F" w:rsidRDefault="00221ABE" w:rsidP="00221ABE">
      <w:r>
        <w:t xml:space="preserve">Our vision of the SFML_Application class is that it has two functions that </w:t>
      </w:r>
      <w:r w:rsidRPr="00501D48">
        <w:rPr>
          <w:b/>
        </w:rPr>
        <w:t>update</w:t>
      </w:r>
      <w:r w:rsidR="00501D48" w:rsidRPr="00501D48">
        <w:rPr>
          <w:b/>
        </w:rPr>
        <w:t>()</w:t>
      </w:r>
      <w:r>
        <w:t xml:space="preserve"> the application states and </w:t>
      </w:r>
      <w:r w:rsidRPr="00501D48">
        <w:rPr>
          <w:b/>
        </w:rPr>
        <w:t>render</w:t>
      </w:r>
      <w:r w:rsidR="00501D48" w:rsidRPr="00501D48">
        <w:rPr>
          <w:b/>
        </w:rPr>
        <w:t>()</w:t>
      </w:r>
      <w:r>
        <w:t xml:space="preserve"> the screen. The running (in loop) and timing of the loop is controlled in another function called </w:t>
      </w:r>
      <w:r w:rsidRPr="00501D48">
        <w:rPr>
          <w:b/>
        </w:rPr>
        <w:t>run()</w:t>
      </w:r>
      <w:r w:rsidR="00501D48">
        <w:t xml:space="preserve">. </w:t>
      </w:r>
      <w:r w:rsidR="008B601F">
        <w:t xml:space="preserve">That function will act as the interface to the SFML_Application class to execute its function. </w:t>
      </w:r>
    </w:p>
    <w:p w:rsidR="00221ABE" w:rsidRDefault="00501D48" w:rsidP="00221ABE">
      <w:r>
        <w:t>The structure of this class illustrated in the UML Class Diagram shown below.</w:t>
      </w:r>
    </w:p>
    <w:p w:rsidR="00221ABE" w:rsidRDefault="00221ABE" w:rsidP="00221ABE">
      <w:pPr>
        <w:jc w:val="center"/>
      </w:pPr>
      <w:r w:rsidRPr="00221ABE">
        <w:rPr>
          <w:noProof/>
          <w:lang w:eastAsia="en-GB"/>
        </w:rPr>
        <w:lastRenderedPageBreak/>
        <w:drawing>
          <wp:inline distT="0" distB="0" distL="0" distR="0" wp14:anchorId="52F7897A" wp14:editId="7D6200DB">
            <wp:extent cx="1755996" cy="195433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768936" cy="1968733"/>
                    </a:xfrm>
                    <a:prstGeom prst="rect">
                      <a:avLst/>
                    </a:prstGeom>
                  </pic:spPr>
                </pic:pic>
              </a:graphicData>
            </a:graphic>
          </wp:inline>
        </w:drawing>
      </w:r>
    </w:p>
    <w:p w:rsidR="00B706BE" w:rsidRDefault="00B706BE" w:rsidP="00221ABE"/>
    <w:p w:rsidR="00467019" w:rsidRDefault="008B601F" w:rsidP="00B563BB">
      <w:pPr>
        <w:pStyle w:val="ListParagraph"/>
        <w:numPr>
          <w:ilvl w:val="0"/>
          <w:numId w:val="2"/>
        </w:numPr>
        <w:ind w:left="993" w:hanging="993"/>
        <w:contextualSpacing w:val="0"/>
      </w:pPr>
      <w:r>
        <w:t xml:space="preserve">Okay, let’s declare the run() function. It needs to be a </w:t>
      </w:r>
      <w:r w:rsidR="00467019" w:rsidRPr="00467019">
        <w:rPr>
          <w:b/>
        </w:rPr>
        <w:t>public</w:t>
      </w:r>
      <w:r w:rsidR="00467019">
        <w:t xml:space="preserve"> member function</w:t>
      </w:r>
      <w:r>
        <w:t xml:space="preserve"> of the class.</w:t>
      </w:r>
    </w:p>
    <w:p w:rsidR="00467019" w:rsidRDefault="00467019" w:rsidP="00467019">
      <w:r w:rsidRPr="00467019">
        <w:rPr>
          <w:noProof/>
          <w:lang w:eastAsia="en-GB"/>
        </w:rPr>
        <w:drawing>
          <wp:inline distT="0" distB="0" distL="0" distR="0" wp14:anchorId="33C7D535" wp14:editId="144B31A4">
            <wp:extent cx="2038350" cy="180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038350" cy="180975"/>
                    </a:xfrm>
                    <a:prstGeom prst="rect">
                      <a:avLst/>
                    </a:prstGeom>
                  </pic:spPr>
                </pic:pic>
              </a:graphicData>
            </a:graphic>
          </wp:inline>
        </w:drawing>
      </w:r>
    </w:p>
    <w:p w:rsidR="00467019" w:rsidRDefault="008B601F" w:rsidP="00B563BB">
      <w:pPr>
        <w:pStyle w:val="ListParagraph"/>
        <w:numPr>
          <w:ilvl w:val="0"/>
          <w:numId w:val="2"/>
        </w:numPr>
        <w:ind w:left="993" w:hanging="993"/>
        <w:contextualSpacing w:val="0"/>
      </w:pPr>
      <w:r>
        <w:t>We need not expose the either the update() or render() member functions to the outside. Hence set them</w:t>
      </w:r>
      <w:r w:rsidR="00467019">
        <w:t xml:space="preserve"> </w:t>
      </w:r>
      <w:r>
        <w:t>as</w:t>
      </w:r>
      <w:r w:rsidR="00467019">
        <w:t xml:space="preserve"> </w:t>
      </w:r>
      <w:r w:rsidR="00467019" w:rsidRPr="00467019">
        <w:rPr>
          <w:b/>
        </w:rPr>
        <w:t>private</w:t>
      </w:r>
      <w:r w:rsidR="00467019">
        <w:t xml:space="preserve"> member functions</w:t>
      </w:r>
    </w:p>
    <w:p w:rsidR="00467019" w:rsidRDefault="00467019" w:rsidP="00467019">
      <w:r w:rsidRPr="00467019">
        <w:rPr>
          <w:noProof/>
          <w:lang w:eastAsia="en-GB"/>
        </w:rPr>
        <w:drawing>
          <wp:inline distT="0" distB="0" distL="0" distR="0" wp14:anchorId="23BC1CD3" wp14:editId="02AA7FA1">
            <wp:extent cx="3581400" cy="333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581400" cy="333375"/>
                    </a:xfrm>
                    <a:prstGeom prst="rect">
                      <a:avLst/>
                    </a:prstGeom>
                  </pic:spPr>
                </pic:pic>
              </a:graphicData>
            </a:graphic>
          </wp:inline>
        </w:drawing>
      </w:r>
    </w:p>
    <w:p w:rsidR="00647C2F" w:rsidRDefault="00647C2F" w:rsidP="00647C2F">
      <w:r>
        <w:t>If you are unsure on how to set the encapsulation level (public or private) of a member function ask the tutor.</w:t>
      </w:r>
    </w:p>
    <w:p w:rsidR="00647C2F" w:rsidRDefault="00647C2F" w:rsidP="00647C2F">
      <w:r>
        <w:t xml:space="preserve">The class requires a number of member attributes (or fields) to perform its functions. Some of these attributes are the same as the ones we covered last week such as sf::RenderWindow, sf::Event, etc. </w:t>
      </w:r>
    </w:p>
    <w:p w:rsidR="00467019" w:rsidRDefault="00467019" w:rsidP="00B563BB">
      <w:pPr>
        <w:pStyle w:val="ListParagraph"/>
        <w:numPr>
          <w:ilvl w:val="0"/>
          <w:numId w:val="2"/>
        </w:numPr>
        <w:ind w:left="993" w:hanging="993"/>
        <w:contextualSpacing w:val="0"/>
      </w:pPr>
      <w:r>
        <w:t>Add the following private member attributes</w:t>
      </w:r>
    </w:p>
    <w:p w:rsidR="00467019" w:rsidRDefault="003D17F3" w:rsidP="00467019">
      <w:r w:rsidRPr="003D17F3">
        <w:rPr>
          <w:noProof/>
          <w:lang w:eastAsia="en-GB"/>
        </w:rPr>
        <w:drawing>
          <wp:inline distT="0" distB="0" distL="0" distR="0" wp14:anchorId="61EF0712" wp14:editId="29EF379A">
            <wp:extent cx="409575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95750" cy="1600200"/>
                    </a:xfrm>
                    <a:prstGeom prst="rect">
                      <a:avLst/>
                    </a:prstGeom>
                  </pic:spPr>
                </pic:pic>
              </a:graphicData>
            </a:graphic>
          </wp:inline>
        </w:drawing>
      </w:r>
    </w:p>
    <w:p w:rsidR="00467019" w:rsidRDefault="00467019" w:rsidP="00B563BB">
      <w:pPr>
        <w:pStyle w:val="ListParagraph"/>
        <w:numPr>
          <w:ilvl w:val="0"/>
          <w:numId w:val="2"/>
        </w:numPr>
        <w:ind w:left="993" w:hanging="993"/>
        <w:contextualSpacing w:val="0"/>
      </w:pPr>
      <w:r>
        <w:t>The content of SFML_Application.h file should now look like this:</w:t>
      </w:r>
    </w:p>
    <w:p w:rsidR="00467019" w:rsidRDefault="003D17F3" w:rsidP="00467019">
      <w:r w:rsidRPr="003D17F3">
        <w:rPr>
          <w:noProof/>
          <w:lang w:eastAsia="en-GB"/>
        </w:rPr>
        <w:lastRenderedPageBreak/>
        <w:drawing>
          <wp:inline distT="0" distB="0" distL="0" distR="0" wp14:anchorId="5934D54D" wp14:editId="5AE7DA51">
            <wp:extent cx="5324475" cy="4429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24475" cy="4429125"/>
                    </a:xfrm>
                    <a:prstGeom prst="rect">
                      <a:avLst/>
                    </a:prstGeom>
                  </pic:spPr>
                </pic:pic>
              </a:graphicData>
            </a:graphic>
          </wp:inline>
        </w:drawing>
      </w:r>
    </w:p>
    <w:p w:rsidR="00467019" w:rsidRDefault="00151EAE" w:rsidP="00B563BB">
      <w:pPr>
        <w:pStyle w:val="ListParagraph"/>
        <w:numPr>
          <w:ilvl w:val="0"/>
          <w:numId w:val="2"/>
        </w:numPr>
        <w:ind w:left="993" w:hanging="993"/>
        <w:contextualSpacing w:val="0"/>
      </w:pPr>
      <w:r>
        <w:t>For now, we are done with the header file. Next, o</w:t>
      </w:r>
      <w:r w:rsidR="00467019">
        <w:t xml:space="preserve">pen SFML_Application.cpp and amend the </w:t>
      </w:r>
      <w:r>
        <w:t xml:space="preserve">class’ </w:t>
      </w:r>
      <w:r w:rsidR="00467019">
        <w:t>constructor function</w:t>
      </w:r>
      <w:r>
        <w:t>’s interface</w:t>
      </w:r>
      <w:r w:rsidR="00467019">
        <w:t xml:space="preserve"> to match its declaration by adding the two integer inputs.</w:t>
      </w:r>
    </w:p>
    <w:p w:rsidR="00467019" w:rsidRDefault="00467019" w:rsidP="00467019">
      <w:r w:rsidRPr="00467019">
        <w:rPr>
          <w:noProof/>
          <w:lang w:eastAsia="en-GB"/>
        </w:rPr>
        <w:drawing>
          <wp:inline distT="0" distB="0" distL="0" distR="0" wp14:anchorId="0BAF2C1F" wp14:editId="5A3C5ACE">
            <wp:extent cx="4629150" cy="495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629150" cy="495300"/>
                    </a:xfrm>
                    <a:prstGeom prst="rect">
                      <a:avLst/>
                    </a:prstGeom>
                  </pic:spPr>
                </pic:pic>
              </a:graphicData>
            </a:graphic>
          </wp:inline>
        </w:drawing>
      </w:r>
    </w:p>
    <w:p w:rsidR="00600AFC" w:rsidRPr="00600AFC" w:rsidRDefault="00600AFC" w:rsidP="00600AFC">
      <w:r>
        <w:t xml:space="preserve">When an object of that class is created, the class constructor is called. We typically initialise all or some of the class member attributes in the constructor. We can do so inside the body of the constructor function or we </w:t>
      </w:r>
      <w:r w:rsidR="00467019">
        <w:t>can use</w:t>
      </w:r>
      <w:r>
        <w:t xml:space="preserve"> the </w:t>
      </w:r>
      <w:r w:rsidRPr="00600AFC">
        <w:rPr>
          <w:b/>
        </w:rPr>
        <w:t>Member</w:t>
      </w:r>
      <w:r w:rsidR="00467019" w:rsidRPr="00600AFC">
        <w:rPr>
          <w:b/>
        </w:rPr>
        <w:t xml:space="preserve"> Initializer List</w:t>
      </w:r>
      <w:r w:rsidR="00467019">
        <w:t xml:space="preserve"> </w:t>
      </w:r>
      <w:r>
        <w:t xml:space="preserve">technique. The difference is that the latter </w:t>
      </w:r>
      <w:r w:rsidR="00467019">
        <w:t>initialise</w:t>
      </w:r>
      <w:r>
        <w:t>s</w:t>
      </w:r>
      <w:r w:rsidR="00467019">
        <w:t xml:space="preserve"> the class member attributes just before the constructor is called</w:t>
      </w:r>
      <w:r>
        <w:t>, whereas the former do so as part of the constructor tasks.</w:t>
      </w:r>
      <w:r w:rsidR="00467019">
        <w:t xml:space="preserve"> </w:t>
      </w:r>
      <w:r w:rsidRPr="00600AFC">
        <w:t xml:space="preserve">More information on </w:t>
      </w:r>
      <w:r>
        <w:t xml:space="preserve">Member </w:t>
      </w:r>
      <w:r w:rsidRPr="00600AFC">
        <w:t xml:space="preserve">Initializer List can be found on this URL </w:t>
      </w:r>
      <w:hyperlink r:id="rId57" w:history="1">
        <w:r w:rsidRPr="00600AFC">
          <w:rPr>
            <w:rStyle w:val="Hyperlink"/>
          </w:rPr>
          <w:t>http://en.cppreference.com/w/cpp/language/initializer_list</w:t>
        </w:r>
      </w:hyperlink>
      <w:r w:rsidRPr="00600AFC">
        <w:t xml:space="preserve"> </w:t>
      </w:r>
    </w:p>
    <w:p w:rsidR="00467019" w:rsidRDefault="00600AFC" w:rsidP="00600AFC">
      <w:pPr>
        <w:pStyle w:val="ListParagraph"/>
        <w:numPr>
          <w:ilvl w:val="0"/>
          <w:numId w:val="2"/>
        </w:numPr>
        <w:ind w:left="993" w:hanging="993"/>
        <w:contextualSpacing w:val="0"/>
      </w:pPr>
      <w:r>
        <w:t>In this workshop, we will use the Member Initializer List to initialise all the class attributes.</w:t>
      </w:r>
      <w:r w:rsidR="00467019">
        <w:t xml:space="preserve"> </w:t>
      </w:r>
      <w:r>
        <w:t xml:space="preserve">Modify the </w:t>
      </w:r>
      <w:r w:rsidR="00467019">
        <w:t xml:space="preserve">constructor </w:t>
      </w:r>
      <w:r>
        <w:t>definition to</w:t>
      </w:r>
      <w:r w:rsidR="00467019">
        <w:t xml:space="preserve"> look like this:</w:t>
      </w:r>
    </w:p>
    <w:p w:rsidR="00467019" w:rsidRDefault="00F33340" w:rsidP="00467019">
      <w:r w:rsidRPr="00F33340">
        <w:rPr>
          <w:noProof/>
          <w:lang w:eastAsia="en-GB"/>
        </w:rPr>
        <w:drawing>
          <wp:inline distT="0" distB="0" distL="0" distR="0" wp14:anchorId="58747DDB" wp14:editId="080D1F6A">
            <wp:extent cx="5943600" cy="1142365"/>
            <wp:effectExtent l="0" t="0" r="0" b="63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943600" cy="1142365"/>
                    </a:xfrm>
                    <a:prstGeom prst="rect">
                      <a:avLst/>
                    </a:prstGeom>
                  </pic:spPr>
                </pic:pic>
              </a:graphicData>
            </a:graphic>
          </wp:inline>
        </w:drawing>
      </w:r>
    </w:p>
    <w:p w:rsidR="00467019" w:rsidRDefault="00E50454" w:rsidP="00B563BB">
      <w:pPr>
        <w:pStyle w:val="ListParagraph"/>
        <w:numPr>
          <w:ilvl w:val="0"/>
          <w:numId w:val="2"/>
        </w:numPr>
        <w:ind w:left="993" w:hanging="993"/>
        <w:contextualSpacing w:val="0"/>
      </w:pPr>
      <w:r>
        <w:t>Create empty definitions</w:t>
      </w:r>
      <w:r w:rsidR="00467019">
        <w:t xml:space="preserve"> of the update(</w:t>
      </w:r>
      <w:r>
        <w:t>) and render() member functions as follows:</w:t>
      </w:r>
    </w:p>
    <w:p w:rsidR="00467019" w:rsidRDefault="00467019" w:rsidP="00467019">
      <w:r w:rsidRPr="00467019">
        <w:rPr>
          <w:noProof/>
          <w:lang w:eastAsia="en-GB"/>
        </w:rPr>
        <w:lastRenderedPageBreak/>
        <w:drawing>
          <wp:inline distT="0" distB="0" distL="0" distR="0" wp14:anchorId="7A7AEBB6" wp14:editId="58B1ACE3">
            <wp:extent cx="3438525" cy="14192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3438525" cy="1419225"/>
                    </a:xfrm>
                    <a:prstGeom prst="rect">
                      <a:avLst/>
                    </a:prstGeom>
                  </pic:spPr>
                </pic:pic>
              </a:graphicData>
            </a:graphic>
          </wp:inline>
        </w:drawing>
      </w:r>
    </w:p>
    <w:p w:rsidR="00467019" w:rsidRDefault="00467019" w:rsidP="00240292">
      <w:pPr>
        <w:pStyle w:val="ListParagraph"/>
        <w:numPr>
          <w:ilvl w:val="0"/>
          <w:numId w:val="2"/>
        </w:numPr>
        <w:ind w:left="993" w:hanging="993"/>
        <w:contextualSpacing w:val="0"/>
      </w:pPr>
      <w:r>
        <w:t xml:space="preserve">These functions will </w:t>
      </w:r>
      <w:r w:rsidR="00E50454">
        <w:t xml:space="preserve">be </w:t>
      </w:r>
      <w:r>
        <w:t>executed in the class’ run() function in the manner illustrated in the following diagram.</w:t>
      </w:r>
    </w:p>
    <w:p w:rsidR="00240292" w:rsidRDefault="00240292" w:rsidP="00240292">
      <w:pPr>
        <w:jc w:val="center"/>
      </w:pPr>
      <w:r w:rsidRPr="00240292">
        <w:rPr>
          <w:noProof/>
          <w:lang w:eastAsia="en-GB"/>
        </w:rPr>
        <w:drawing>
          <wp:inline distT="0" distB="0" distL="0" distR="0" wp14:anchorId="33425F66" wp14:editId="1452AB37">
            <wp:extent cx="5943600" cy="2131695"/>
            <wp:effectExtent l="0" t="0" r="0" b="190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943600" cy="2131695"/>
                    </a:xfrm>
                    <a:prstGeom prst="rect">
                      <a:avLst/>
                    </a:prstGeom>
                  </pic:spPr>
                </pic:pic>
              </a:graphicData>
            </a:graphic>
          </wp:inline>
        </w:drawing>
      </w:r>
    </w:p>
    <w:p w:rsidR="00467019" w:rsidRDefault="00A853D1" w:rsidP="00A853D1">
      <w:r>
        <w:t>The implementation of the run() function will look like the following</w:t>
      </w:r>
    </w:p>
    <w:p w:rsidR="00A853D1" w:rsidRDefault="00CC0DB1" w:rsidP="00A853D1">
      <w:r w:rsidRPr="00CC0DB1">
        <w:rPr>
          <w:noProof/>
          <w:lang w:eastAsia="en-GB"/>
        </w:rPr>
        <w:drawing>
          <wp:inline distT="0" distB="0" distL="0" distR="0" wp14:anchorId="427F2AAE" wp14:editId="23953CEA">
            <wp:extent cx="5943600" cy="3380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943600" cy="3380740"/>
                    </a:xfrm>
                    <a:prstGeom prst="rect">
                      <a:avLst/>
                    </a:prstGeom>
                  </pic:spPr>
                </pic:pic>
              </a:graphicData>
            </a:graphic>
          </wp:inline>
        </w:drawing>
      </w:r>
    </w:p>
    <w:p w:rsidR="00467019" w:rsidRDefault="00F33340" w:rsidP="00B563BB">
      <w:pPr>
        <w:pStyle w:val="ListParagraph"/>
        <w:numPr>
          <w:ilvl w:val="0"/>
          <w:numId w:val="2"/>
        </w:numPr>
        <w:ind w:left="993" w:hanging="993"/>
        <w:contextualSpacing w:val="0"/>
      </w:pPr>
      <w:r>
        <w:t xml:space="preserve">The next step is to use the new class in our main() function. </w:t>
      </w:r>
      <w:r w:rsidR="00DB5567">
        <w:t>Open main.cpp and r</w:t>
      </w:r>
      <w:r>
        <w:t>eplace the</w:t>
      </w:r>
      <w:r w:rsidR="00DB5567">
        <w:t xml:space="preserve"> definition</w:t>
      </w:r>
      <w:r>
        <w:t xml:space="preserve"> of the main() function to the following</w:t>
      </w:r>
    </w:p>
    <w:p w:rsidR="00F33340" w:rsidRDefault="00F33340" w:rsidP="00F33340">
      <w:r w:rsidRPr="00F33340">
        <w:rPr>
          <w:noProof/>
          <w:lang w:eastAsia="en-GB"/>
        </w:rPr>
        <w:lastRenderedPageBreak/>
        <w:drawing>
          <wp:inline distT="0" distB="0" distL="0" distR="0" wp14:anchorId="2F4E9F78" wp14:editId="76489CDA">
            <wp:extent cx="2543175" cy="1114425"/>
            <wp:effectExtent l="0" t="0" r="9525"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543175" cy="1114425"/>
                    </a:xfrm>
                    <a:prstGeom prst="rect">
                      <a:avLst/>
                    </a:prstGeom>
                  </pic:spPr>
                </pic:pic>
              </a:graphicData>
            </a:graphic>
          </wp:inline>
        </w:drawing>
      </w:r>
    </w:p>
    <w:p w:rsidR="00F33340" w:rsidRDefault="00DB5567" w:rsidP="00B563BB">
      <w:pPr>
        <w:pStyle w:val="ListParagraph"/>
        <w:numPr>
          <w:ilvl w:val="0"/>
          <w:numId w:val="2"/>
        </w:numPr>
        <w:ind w:left="993" w:hanging="993"/>
        <w:contextualSpacing w:val="0"/>
      </w:pPr>
      <w:r>
        <w:t>You may notice that Visual Studio warns you that SFML_Application is undefined. To solve this issue, m</w:t>
      </w:r>
      <w:r w:rsidR="00F33340">
        <w:t>ake sure you include SFML_Application.h in the main.cpp as well.</w:t>
      </w:r>
    </w:p>
    <w:p w:rsidR="00F33340" w:rsidRDefault="00F33340" w:rsidP="00F33340">
      <w:r w:rsidRPr="00F33340">
        <w:rPr>
          <w:noProof/>
          <w:lang w:eastAsia="en-GB"/>
        </w:rPr>
        <w:drawing>
          <wp:inline distT="0" distB="0" distL="0" distR="0" wp14:anchorId="5AB6445D" wp14:editId="1D6996A7">
            <wp:extent cx="1981200" cy="13335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1981200" cy="133350"/>
                    </a:xfrm>
                    <a:prstGeom prst="rect">
                      <a:avLst/>
                    </a:prstGeom>
                  </pic:spPr>
                </pic:pic>
              </a:graphicData>
            </a:graphic>
          </wp:inline>
        </w:drawing>
      </w:r>
    </w:p>
    <w:p w:rsidR="00F33340" w:rsidRDefault="00F33340" w:rsidP="00B563BB">
      <w:pPr>
        <w:pStyle w:val="ListParagraph"/>
        <w:numPr>
          <w:ilvl w:val="0"/>
          <w:numId w:val="2"/>
        </w:numPr>
        <w:ind w:left="993" w:hanging="993"/>
        <w:contextualSpacing w:val="0"/>
      </w:pPr>
      <w:r>
        <w:t>Build and run the program. You should see a blank white screen. You can exit this application by pressing Alt-F4.</w:t>
      </w:r>
    </w:p>
    <w:p w:rsidR="00F33340" w:rsidRDefault="00F33340" w:rsidP="00F33340"/>
    <w:p w:rsidR="00F33340" w:rsidRPr="00970107" w:rsidRDefault="00E426A2" w:rsidP="00F33340">
      <w:pPr>
        <w:rPr>
          <w:b/>
        </w:rPr>
      </w:pPr>
      <w:r>
        <w:rPr>
          <w:b/>
        </w:rPr>
        <w:t xml:space="preserve">Displaying Simple </w:t>
      </w:r>
      <w:r w:rsidR="00F33340">
        <w:rPr>
          <w:b/>
        </w:rPr>
        <w:t>Text</w:t>
      </w:r>
      <w:r>
        <w:rPr>
          <w:b/>
        </w:rPr>
        <w:t xml:space="preserve"> on Screen</w:t>
      </w:r>
    </w:p>
    <w:p w:rsidR="00F33340" w:rsidRDefault="00F33340" w:rsidP="00F33340">
      <w:r>
        <w:t>In this part, we are going to display a simple text message on the screen inside the game loop.</w:t>
      </w:r>
      <w:r w:rsidR="003D17F3">
        <w:t xml:space="preserve"> Therefore, we need member attributes of type sf::Font and sf::Text.</w:t>
      </w:r>
    </w:p>
    <w:p w:rsidR="00F33340" w:rsidRDefault="00F33340" w:rsidP="00F33340">
      <w:pPr>
        <w:pStyle w:val="ListParagraph"/>
        <w:numPr>
          <w:ilvl w:val="0"/>
          <w:numId w:val="2"/>
        </w:numPr>
        <w:ind w:left="993" w:hanging="993"/>
        <w:contextualSpacing w:val="0"/>
      </w:pPr>
      <w:r>
        <w:t xml:space="preserve">Using File Explorer, create the following folder </w:t>
      </w:r>
      <w:r w:rsidRPr="00F33340">
        <w:rPr>
          <w:b/>
        </w:rPr>
        <w:t>/Media/Fonts</w:t>
      </w:r>
      <w:r>
        <w:t xml:space="preserve"> inside the </w:t>
      </w:r>
      <w:r w:rsidRPr="00F33340">
        <w:rPr>
          <w:b/>
        </w:rPr>
        <w:t>SFML_4109COMP_Week_02</w:t>
      </w:r>
      <w:r>
        <w:t xml:space="preserve"> folder. </w:t>
      </w:r>
    </w:p>
    <w:p w:rsidR="00F33340" w:rsidRDefault="00F33340" w:rsidP="00F33340">
      <w:pPr>
        <w:pStyle w:val="ListParagraph"/>
        <w:numPr>
          <w:ilvl w:val="0"/>
          <w:numId w:val="2"/>
        </w:numPr>
        <w:ind w:left="993" w:hanging="993"/>
        <w:contextualSpacing w:val="0"/>
      </w:pPr>
      <w:r>
        <w:t xml:space="preserve">Download </w:t>
      </w:r>
      <w:r w:rsidRPr="00F33340">
        <w:t>SegoeMarker</w:t>
      </w:r>
      <w:r>
        <w:t>.ttf from the Blackboard and save it inside this folder.</w:t>
      </w:r>
    </w:p>
    <w:p w:rsidR="00F33340" w:rsidRDefault="00F33340" w:rsidP="00F33340">
      <w:pPr>
        <w:pStyle w:val="ListParagraph"/>
        <w:numPr>
          <w:ilvl w:val="0"/>
          <w:numId w:val="2"/>
        </w:numPr>
        <w:ind w:left="993" w:hanging="993"/>
        <w:contextualSpacing w:val="0"/>
      </w:pPr>
      <w:r>
        <w:t xml:space="preserve">Back in Visual Studio, declare the following two objects as </w:t>
      </w:r>
      <w:r w:rsidRPr="00F33340">
        <w:rPr>
          <w:b/>
        </w:rPr>
        <w:t>private</w:t>
      </w:r>
      <w:r>
        <w:t xml:space="preserve"> members of the SFML_Application class.</w:t>
      </w:r>
    </w:p>
    <w:p w:rsidR="00F33340" w:rsidRDefault="00F33340" w:rsidP="00F33340">
      <w:r w:rsidRPr="00F33340">
        <w:rPr>
          <w:noProof/>
          <w:lang w:eastAsia="en-GB"/>
        </w:rPr>
        <w:drawing>
          <wp:inline distT="0" distB="0" distL="0" distR="0" wp14:anchorId="76C54999" wp14:editId="09A576FC">
            <wp:extent cx="2657475" cy="352425"/>
            <wp:effectExtent l="0" t="0" r="9525" b="952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657475" cy="352425"/>
                    </a:xfrm>
                    <a:prstGeom prst="rect">
                      <a:avLst/>
                    </a:prstGeom>
                  </pic:spPr>
                </pic:pic>
              </a:graphicData>
            </a:graphic>
          </wp:inline>
        </w:drawing>
      </w:r>
    </w:p>
    <w:p w:rsidR="00F33340" w:rsidRDefault="00F33340" w:rsidP="00B563BB">
      <w:pPr>
        <w:pStyle w:val="ListParagraph"/>
        <w:numPr>
          <w:ilvl w:val="0"/>
          <w:numId w:val="2"/>
        </w:numPr>
        <w:ind w:left="993" w:hanging="993"/>
        <w:contextualSpacing w:val="0"/>
      </w:pPr>
      <w:r>
        <w:t>Inside the class constructor</w:t>
      </w:r>
      <w:r w:rsidR="003D17F3">
        <w:t>,</w:t>
      </w:r>
      <w:r>
        <w:t xml:space="preserve"> load the font a</w:t>
      </w:r>
      <w:r w:rsidR="003D17F3">
        <w:t>nd set the text to use the font as the following:</w:t>
      </w:r>
    </w:p>
    <w:p w:rsidR="00F33340" w:rsidRDefault="00F33340" w:rsidP="00F33340">
      <w:r w:rsidRPr="00F33340">
        <w:rPr>
          <w:noProof/>
          <w:lang w:eastAsia="en-GB"/>
        </w:rPr>
        <w:drawing>
          <wp:inline distT="0" distB="0" distL="0" distR="0" wp14:anchorId="2BD25387" wp14:editId="3EDB1B70">
            <wp:extent cx="4800600" cy="885825"/>
            <wp:effectExtent l="0" t="0" r="0" b="952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4800600" cy="885825"/>
                    </a:xfrm>
                    <a:prstGeom prst="rect">
                      <a:avLst/>
                    </a:prstGeom>
                  </pic:spPr>
                </pic:pic>
              </a:graphicData>
            </a:graphic>
          </wp:inline>
        </w:drawing>
      </w:r>
    </w:p>
    <w:p w:rsidR="00F33340" w:rsidRDefault="00F33340" w:rsidP="00F33340">
      <w:r>
        <w:t>Note that we use m_initialised member attribute to store the result if we successfully loaded the font. If for some reasons the process failed then m_initialised will be false, hence the game loop will not start.</w:t>
      </w:r>
    </w:p>
    <w:p w:rsidR="00F33340" w:rsidRDefault="00F33340" w:rsidP="00B563BB">
      <w:pPr>
        <w:pStyle w:val="ListParagraph"/>
        <w:numPr>
          <w:ilvl w:val="0"/>
          <w:numId w:val="2"/>
        </w:numPr>
        <w:ind w:left="993" w:hanging="993"/>
        <w:contextualSpacing w:val="0"/>
      </w:pPr>
      <w:r>
        <w:t xml:space="preserve">Inside the </w:t>
      </w:r>
      <w:r w:rsidRPr="003D17F3">
        <w:rPr>
          <w:b/>
        </w:rPr>
        <w:t>update()</w:t>
      </w:r>
      <w:r>
        <w:t xml:space="preserve"> </w:t>
      </w:r>
      <w:r w:rsidR="003D17F3">
        <w:t xml:space="preserve">member </w:t>
      </w:r>
      <w:r>
        <w:t>function we set the text, size and location.</w:t>
      </w:r>
    </w:p>
    <w:p w:rsidR="00F33340" w:rsidRDefault="00F33340" w:rsidP="00F33340">
      <w:r w:rsidRPr="00F33340">
        <w:rPr>
          <w:noProof/>
          <w:lang w:eastAsia="en-GB"/>
        </w:rPr>
        <w:drawing>
          <wp:inline distT="0" distB="0" distL="0" distR="0" wp14:anchorId="76B876C5" wp14:editId="1DB150AA">
            <wp:extent cx="4400550" cy="695325"/>
            <wp:effectExtent l="0" t="0" r="0" b="952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4400550" cy="695325"/>
                    </a:xfrm>
                    <a:prstGeom prst="rect">
                      <a:avLst/>
                    </a:prstGeom>
                  </pic:spPr>
                </pic:pic>
              </a:graphicData>
            </a:graphic>
          </wp:inline>
        </w:drawing>
      </w:r>
    </w:p>
    <w:p w:rsidR="00F33340" w:rsidRDefault="00F33340" w:rsidP="00B563BB">
      <w:pPr>
        <w:pStyle w:val="ListParagraph"/>
        <w:numPr>
          <w:ilvl w:val="0"/>
          <w:numId w:val="2"/>
        </w:numPr>
        <w:ind w:left="993" w:hanging="993"/>
        <w:contextualSpacing w:val="0"/>
      </w:pPr>
      <w:r>
        <w:t xml:space="preserve">Inside the </w:t>
      </w:r>
      <w:r w:rsidRPr="003D17F3">
        <w:rPr>
          <w:b/>
        </w:rPr>
        <w:t>render()</w:t>
      </w:r>
      <w:r>
        <w:t xml:space="preserve"> </w:t>
      </w:r>
      <w:r w:rsidR="003D17F3">
        <w:t xml:space="preserve">member </w:t>
      </w:r>
      <w:r>
        <w:t>function we first clear the screen, render the text and update the display.</w:t>
      </w:r>
    </w:p>
    <w:p w:rsidR="00F33340" w:rsidRDefault="00F33340" w:rsidP="00F33340">
      <w:r w:rsidRPr="00F33340">
        <w:rPr>
          <w:noProof/>
          <w:lang w:eastAsia="en-GB"/>
        </w:rPr>
        <w:lastRenderedPageBreak/>
        <w:drawing>
          <wp:inline distT="0" distB="0" distL="0" distR="0" wp14:anchorId="36704F38" wp14:editId="0D9BD96F">
            <wp:extent cx="2038350" cy="504825"/>
            <wp:effectExtent l="0" t="0" r="0"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2038350" cy="504825"/>
                    </a:xfrm>
                    <a:prstGeom prst="rect">
                      <a:avLst/>
                    </a:prstGeom>
                  </pic:spPr>
                </pic:pic>
              </a:graphicData>
            </a:graphic>
          </wp:inline>
        </w:drawing>
      </w:r>
    </w:p>
    <w:p w:rsidR="00F33340" w:rsidRDefault="00F33340" w:rsidP="00B563BB">
      <w:pPr>
        <w:pStyle w:val="ListParagraph"/>
        <w:numPr>
          <w:ilvl w:val="0"/>
          <w:numId w:val="2"/>
        </w:numPr>
        <w:ind w:left="993" w:hanging="993"/>
        <w:contextualSpacing w:val="0"/>
      </w:pPr>
      <w:r>
        <w:t>Build and run the program.</w:t>
      </w:r>
    </w:p>
    <w:p w:rsidR="00F33340" w:rsidRDefault="00F33340" w:rsidP="00F33340">
      <w:r>
        <w:t xml:space="preserve">Note that the origin of the text is on its top-left corner. </w:t>
      </w:r>
    </w:p>
    <w:p w:rsidR="00F33340" w:rsidRDefault="00BF4EA4" w:rsidP="00BF4EA4">
      <w:pPr>
        <w:jc w:val="center"/>
      </w:pPr>
      <w:r w:rsidRPr="00BF4EA4">
        <w:rPr>
          <w:noProof/>
          <w:lang w:eastAsia="en-GB"/>
        </w:rPr>
        <w:drawing>
          <wp:inline distT="0" distB="0" distL="0" distR="0" wp14:anchorId="2EF132BE" wp14:editId="76347E6F">
            <wp:extent cx="4347713" cy="24228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4347713" cy="2422828"/>
                    </a:xfrm>
                    <a:prstGeom prst="rect">
                      <a:avLst/>
                    </a:prstGeom>
                  </pic:spPr>
                </pic:pic>
              </a:graphicData>
            </a:graphic>
          </wp:inline>
        </w:drawing>
      </w:r>
    </w:p>
    <w:p w:rsidR="00F33340" w:rsidRDefault="00F33340" w:rsidP="00F33340"/>
    <w:p w:rsidR="00F33340" w:rsidRDefault="00F33340" w:rsidP="00B563BB">
      <w:pPr>
        <w:pStyle w:val="ListParagraph"/>
        <w:numPr>
          <w:ilvl w:val="0"/>
          <w:numId w:val="2"/>
        </w:numPr>
        <w:ind w:left="993" w:hanging="993"/>
        <w:contextualSpacing w:val="0"/>
      </w:pPr>
      <w:r>
        <w:t xml:space="preserve">If you want </w:t>
      </w:r>
      <w:r w:rsidR="003D17F3">
        <w:t>the text to be displayed centred at the text centre</w:t>
      </w:r>
      <w:r>
        <w:t xml:space="preserve"> we need to set this origin to the centre of the text.</w:t>
      </w:r>
      <w:r w:rsidR="003D17F3">
        <w:t xml:space="preserve"> We do this by finding out the text bounding rectangle and set the origin to its centre as follow:</w:t>
      </w:r>
    </w:p>
    <w:p w:rsidR="00F33340" w:rsidRDefault="00F33340" w:rsidP="00F33340">
      <w:r w:rsidRPr="00F33340">
        <w:rPr>
          <w:noProof/>
          <w:lang w:eastAsia="en-GB"/>
        </w:rPr>
        <w:drawing>
          <wp:inline distT="0" distB="0" distL="0" distR="0" wp14:anchorId="56E3593D" wp14:editId="6AE36F2B">
            <wp:extent cx="4276725" cy="352425"/>
            <wp:effectExtent l="0" t="0" r="9525" b="952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4276725" cy="352425"/>
                    </a:xfrm>
                    <a:prstGeom prst="rect">
                      <a:avLst/>
                    </a:prstGeom>
                  </pic:spPr>
                </pic:pic>
              </a:graphicData>
            </a:graphic>
          </wp:inline>
        </w:drawing>
      </w:r>
    </w:p>
    <w:p w:rsidR="00F33340" w:rsidRDefault="00F33340" w:rsidP="00F33340">
      <w:r>
        <w:t xml:space="preserve">The above lines of codes should be done inside the </w:t>
      </w:r>
      <w:r w:rsidRPr="003D17F3">
        <w:rPr>
          <w:b/>
        </w:rPr>
        <w:t>update()</w:t>
      </w:r>
      <w:r>
        <w:t xml:space="preserve"> </w:t>
      </w:r>
      <w:r w:rsidR="003D17F3">
        <w:t xml:space="preserve">member </w:t>
      </w:r>
      <w:r>
        <w:t xml:space="preserve">function after </w:t>
      </w:r>
      <w:r w:rsidR="003D17F3">
        <w:t>the lines where you prepared the message’s text and position</w:t>
      </w:r>
      <w:r>
        <w:t>.</w:t>
      </w:r>
    </w:p>
    <w:p w:rsidR="00F33340" w:rsidRDefault="00F33340" w:rsidP="00B563BB">
      <w:pPr>
        <w:pStyle w:val="ListParagraph"/>
        <w:numPr>
          <w:ilvl w:val="0"/>
          <w:numId w:val="2"/>
        </w:numPr>
        <w:ind w:left="993" w:hanging="993"/>
        <w:contextualSpacing w:val="0"/>
      </w:pPr>
      <w:r>
        <w:t>Build and rerun the program.</w:t>
      </w:r>
    </w:p>
    <w:p w:rsidR="00086A35" w:rsidRDefault="00086A35" w:rsidP="00086A35">
      <w:pPr>
        <w:rPr>
          <w:b/>
        </w:rPr>
      </w:pPr>
    </w:p>
    <w:p w:rsidR="00086A35" w:rsidRPr="00086A35" w:rsidRDefault="00086A35" w:rsidP="00086A35">
      <w:pPr>
        <w:rPr>
          <w:b/>
        </w:rPr>
      </w:pPr>
      <w:r w:rsidRPr="00086A35">
        <w:rPr>
          <w:b/>
        </w:rPr>
        <w:t>Viewing the UML Class Diagram of the SFML_Application class</w:t>
      </w:r>
    </w:p>
    <w:p w:rsidR="00086A35" w:rsidRDefault="00086A35" w:rsidP="00086A35">
      <w:r>
        <w:t>You can generate the UML class diagram of the SFML_Application class simply by right-click on the project name in Solution Explorer. Select View » View Class Diagram from the pop-up menu.</w:t>
      </w:r>
    </w:p>
    <w:p w:rsidR="00E65A7E" w:rsidRDefault="00E65A7E" w:rsidP="00E65A7E"/>
    <w:p w:rsidR="00E65A7E" w:rsidRPr="00841408" w:rsidRDefault="00E65A7E" w:rsidP="00E65A7E">
      <w:pPr>
        <w:rPr>
          <w:b/>
        </w:rPr>
      </w:pPr>
      <w:r>
        <w:rPr>
          <w:b/>
        </w:rPr>
        <w:t>Additional challenges</w:t>
      </w:r>
    </w:p>
    <w:p w:rsidR="00E65A7E" w:rsidRDefault="00E65A7E" w:rsidP="00E65A7E">
      <w:pPr>
        <w:pStyle w:val="ListParagraph"/>
        <w:numPr>
          <w:ilvl w:val="0"/>
          <w:numId w:val="30"/>
        </w:numPr>
        <w:spacing w:before="0"/>
      </w:pPr>
      <w:r>
        <w:t>Modify the program to make the text move from the left hand side of the screen to the right.</w:t>
      </w:r>
    </w:p>
    <w:p w:rsidR="00E65A7E" w:rsidRDefault="00E65A7E" w:rsidP="00E65A7E">
      <w:pPr>
        <w:pStyle w:val="ListParagraph"/>
        <w:numPr>
          <w:ilvl w:val="0"/>
          <w:numId w:val="30"/>
        </w:numPr>
        <w:spacing w:before="0"/>
      </w:pPr>
      <w:r>
        <w:t>Modify the program again so that once the text has reached the right side of the screen it reverses direction to the left and vice versa.</w:t>
      </w:r>
    </w:p>
    <w:p w:rsidR="00D07A69" w:rsidRDefault="00D07A69">
      <w:pPr>
        <w:spacing w:before="0"/>
        <w:rPr>
          <w:b/>
        </w:rPr>
      </w:pPr>
      <w:r>
        <w:rPr>
          <w:b/>
        </w:rPr>
        <w:br w:type="page"/>
      </w:r>
    </w:p>
    <w:p w:rsidR="00D07A69" w:rsidRDefault="003C2AE2" w:rsidP="00D07A69">
      <w:pPr>
        <w:pStyle w:val="Heading1"/>
      </w:pPr>
      <w:bookmarkStart w:id="2" w:name="_Toc472270522"/>
      <w:r>
        <w:lastRenderedPageBreak/>
        <w:t>Application States</w:t>
      </w:r>
      <w:bookmarkEnd w:id="2"/>
    </w:p>
    <w:p w:rsidR="00D07A69" w:rsidRPr="00B7551A" w:rsidRDefault="00D07A69" w:rsidP="00D07A69">
      <w:pPr>
        <w:rPr>
          <w:b/>
        </w:rPr>
      </w:pPr>
      <w:r w:rsidRPr="00B7551A">
        <w:rPr>
          <w:b/>
        </w:rPr>
        <w:t>Introduction</w:t>
      </w:r>
    </w:p>
    <w:p w:rsidR="00090EEE" w:rsidRDefault="00090EEE" w:rsidP="00D07A69">
      <w:r>
        <w:t xml:space="preserve">A game can be in one of many different states. Consider one of your favourite RPGs. When you start the game it may display a welcome screen (TitleScreen state) and stay there until you press a key, Then It shows a menu (MainMenu state) where you can choose one of the many choices including start a new game (GamePlaying state), set game options (OptionMenu state), or quite the game (Exiting state). </w:t>
      </w:r>
      <w:r w:rsidR="008B5720">
        <w:t>The logic flow of program that includes different states can be modelled and represented as a Finite-State-Machine (FSM) diagram. An example of an FSM diagram of a system with two states and two events that transition between them is illustrated below:</w:t>
      </w:r>
    </w:p>
    <w:p w:rsidR="00090EEE" w:rsidRDefault="00090EEE" w:rsidP="00090EEE">
      <w:pPr>
        <w:jc w:val="center"/>
      </w:pPr>
      <w:r w:rsidRPr="00090EEE">
        <w:rPr>
          <w:noProof/>
          <w:lang w:eastAsia="en-GB"/>
        </w:rPr>
        <w:drawing>
          <wp:inline distT="0" distB="0" distL="0" distR="0" wp14:anchorId="76BE4FCE" wp14:editId="7F151D35">
            <wp:extent cx="3457575" cy="184362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466602" cy="1848440"/>
                    </a:xfrm>
                    <a:prstGeom prst="rect">
                      <a:avLst/>
                    </a:prstGeom>
                  </pic:spPr>
                </pic:pic>
              </a:graphicData>
            </a:graphic>
          </wp:inline>
        </w:drawing>
      </w:r>
    </w:p>
    <w:p w:rsidR="008B5720" w:rsidRDefault="008B5720" w:rsidP="00090EEE">
      <w:pPr>
        <w:jc w:val="center"/>
      </w:pPr>
      <w:r w:rsidRPr="008B5720">
        <w:rPr>
          <w:b/>
        </w:rPr>
        <w:t>Figure 1.</w:t>
      </w:r>
      <w:r>
        <w:t xml:space="preserve"> An </w:t>
      </w:r>
      <w:r w:rsidRPr="008B5720">
        <w:t>FSM diagram of a system with two states and two events</w:t>
      </w:r>
    </w:p>
    <w:p w:rsidR="00D07A69" w:rsidRDefault="00090EEE" w:rsidP="00D07A69">
      <w:r>
        <w:t xml:space="preserve">In this part of the workshop, we will look at how we can modify the SFML_Application class we created previously to accommodate </w:t>
      </w:r>
      <w:r w:rsidR="008B5720">
        <w:t>different states of the application.</w:t>
      </w:r>
    </w:p>
    <w:p w:rsidR="00D07A69" w:rsidRPr="00B7551A" w:rsidRDefault="00D07A69" w:rsidP="00D07A69">
      <w:pPr>
        <w:rPr>
          <w:b/>
        </w:rPr>
      </w:pPr>
      <w:r w:rsidRPr="00B7551A">
        <w:rPr>
          <w:b/>
        </w:rPr>
        <w:t>Expected Learning Outcome</w:t>
      </w:r>
    </w:p>
    <w:p w:rsidR="00D07A69" w:rsidRDefault="008B5720" w:rsidP="00D07A69">
      <w:pPr>
        <w:pStyle w:val="ListParagraph"/>
        <w:numPr>
          <w:ilvl w:val="0"/>
          <w:numId w:val="23"/>
        </w:numPr>
      </w:pPr>
      <w:r>
        <w:t>Understand the concept of Application States</w:t>
      </w:r>
    </w:p>
    <w:p w:rsidR="003C2AE2" w:rsidRDefault="008B5720" w:rsidP="00D07A69">
      <w:pPr>
        <w:pStyle w:val="ListParagraph"/>
        <w:numPr>
          <w:ilvl w:val="0"/>
          <w:numId w:val="23"/>
        </w:numPr>
      </w:pPr>
      <w:r>
        <w:t>Implement Application States using enumeration and switch-case control structure</w:t>
      </w:r>
    </w:p>
    <w:p w:rsidR="006126AC" w:rsidRDefault="006126AC" w:rsidP="006126AC">
      <w:pPr>
        <w:rPr>
          <w:b/>
        </w:rPr>
      </w:pPr>
    </w:p>
    <w:p w:rsidR="006126AC" w:rsidRPr="00B7551A" w:rsidRDefault="006126AC" w:rsidP="006126AC">
      <w:pPr>
        <w:rPr>
          <w:b/>
        </w:rPr>
      </w:pPr>
      <w:r>
        <w:rPr>
          <w:b/>
        </w:rPr>
        <w:t>Pre-requisites</w:t>
      </w:r>
    </w:p>
    <w:p w:rsidR="006126AC" w:rsidRDefault="006126AC" w:rsidP="006126AC">
      <w:r>
        <w:t>In order to complete this section, you will need the following programming skills</w:t>
      </w:r>
    </w:p>
    <w:p w:rsidR="006126AC" w:rsidRDefault="006126AC" w:rsidP="006126AC">
      <w:pPr>
        <w:pStyle w:val="ListParagraph"/>
        <w:numPr>
          <w:ilvl w:val="0"/>
          <w:numId w:val="32"/>
        </w:numPr>
      </w:pPr>
      <w:r>
        <w:t>Understand the concept of programming project, building a programming project, including header files, and linking libraries.</w:t>
      </w:r>
    </w:p>
    <w:p w:rsidR="006126AC" w:rsidRDefault="006126AC" w:rsidP="006126AC">
      <w:pPr>
        <w:pStyle w:val="ListParagraph"/>
        <w:numPr>
          <w:ilvl w:val="0"/>
          <w:numId w:val="32"/>
        </w:numPr>
      </w:pPr>
      <w:r>
        <w:t>Understand basic C++ programming</w:t>
      </w:r>
    </w:p>
    <w:p w:rsidR="006F6D50" w:rsidRDefault="006F6D50" w:rsidP="006F6D50">
      <w:pPr>
        <w:rPr>
          <w:b/>
        </w:rPr>
      </w:pPr>
    </w:p>
    <w:p w:rsidR="006126AC" w:rsidRPr="00B7551A" w:rsidRDefault="006126AC" w:rsidP="006126AC">
      <w:pPr>
        <w:rPr>
          <w:b/>
        </w:rPr>
      </w:pPr>
      <w:r>
        <w:rPr>
          <w:b/>
        </w:rPr>
        <w:t>The Finite State Machine</w:t>
      </w:r>
    </w:p>
    <w:p w:rsidR="006126AC" w:rsidRDefault="006126AC" w:rsidP="006F6D50">
      <w:r>
        <w:t>The application state that we plan to achieve in this section is modelled by the FSM diagram shown below.</w:t>
      </w:r>
    </w:p>
    <w:p w:rsidR="006126AC" w:rsidRDefault="006126AC" w:rsidP="006126AC">
      <w:pPr>
        <w:jc w:val="center"/>
      </w:pPr>
      <w:r w:rsidRPr="00240292">
        <w:rPr>
          <w:noProof/>
          <w:lang w:eastAsia="en-GB"/>
        </w:rPr>
        <w:lastRenderedPageBreak/>
        <w:drawing>
          <wp:inline distT="0" distB="0" distL="0" distR="0" wp14:anchorId="47375A2C" wp14:editId="318B2EC4">
            <wp:extent cx="3778624" cy="2458528"/>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3785360" cy="2462910"/>
                    </a:xfrm>
                    <a:prstGeom prst="rect">
                      <a:avLst/>
                    </a:prstGeom>
                  </pic:spPr>
                </pic:pic>
              </a:graphicData>
            </a:graphic>
          </wp:inline>
        </w:drawing>
      </w:r>
    </w:p>
    <w:p w:rsidR="002C673A" w:rsidRPr="006126AC" w:rsidRDefault="002C673A" w:rsidP="006126AC">
      <w:pPr>
        <w:jc w:val="center"/>
      </w:pPr>
      <w:r w:rsidRPr="002C673A">
        <w:rPr>
          <w:b/>
        </w:rPr>
        <w:t>Figure 2.</w:t>
      </w:r>
      <w:r>
        <w:t xml:space="preserve"> The Finite State Machine of the desired application state transitions</w:t>
      </w:r>
    </w:p>
    <w:p w:rsidR="00F12036" w:rsidRDefault="006126AC" w:rsidP="00796E3D">
      <w:r>
        <w:t xml:space="preserve">We will use C++ enumeration </w:t>
      </w:r>
      <w:r w:rsidR="00F12036">
        <w:t>to represent the states. In C++, a</w:t>
      </w:r>
      <w:r w:rsidR="00F12036" w:rsidRPr="00F12036">
        <w:t>n enumeration provides context to describe a range of values which are represented as named constants called enumerators.</w:t>
      </w:r>
      <w:r w:rsidR="00F12036">
        <w:t xml:space="preserve"> More information on C++ enumeration can be found on </w:t>
      </w:r>
      <w:hyperlink r:id="rId72" w:history="1">
        <w:r w:rsidR="00F12036" w:rsidRPr="002B6993">
          <w:rPr>
            <w:rStyle w:val="Hyperlink"/>
          </w:rPr>
          <w:t>https://msdn.microsoft.com/en-gb/library/2dzy4k6e.aspx</w:t>
        </w:r>
      </w:hyperlink>
      <w:r w:rsidR="00F12036">
        <w:t xml:space="preserve"> </w:t>
      </w:r>
    </w:p>
    <w:p w:rsidR="00796E3D" w:rsidRDefault="00F12036" w:rsidP="00796E3D">
      <w:r>
        <w:t>We will used unqualified (un-scoped) enumeration for our implementation. Since the states are related to the application states, it is best to declare them inside SFML_Application class.</w:t>
      </w:r>
    </w:p>
    <w:p w:rsidR="00EA5682" w:rsidRPr="00B7551A" w:rsidRDefault="00EA5682" w:rsidP="00EA5682">
      <w:pPr>
        <w:rPr>
          <w:b/>
        </w:rPr>
      </w:pPr>
      <w:r>
        <w:rPr>
          <w:b/>
        </w:rPr>
        <w:t>The Implementation</w:t>
      </w:r>
    </w:p>
    <w:p w:rsidR="00761295" w:rsidRDefault="00F12036" w:rsidP="0083646A">
      <w:pPr>
        <w:pStyle w:val="ListParagraph"/>
        <w:numPr>
          <w:ilvl w:val="0"/>
          <w:numId w:val="24"/>
        </w:numPr>
        <w:ind w:left="993" w:hanging="993"/>
        <w:contextualSpacing w:val="0"/>
      </w:pPr>
      <w:r>
        <w:t>Open SFML_Application.h and add the following enumeration as private field.</w:t>
      </w:r>
    </w:p>
    <w:p w:rsidR="00761295" w:rsidRDefault="00F12036" w:rsidP="0007130E">
      <w:r w:rsidRPr="00F12036">
        <w:rPr>
          <w:noProof/>
          <w:lang w:eastAsia="en-GB"/>
        </w:rPr>
        <w:drawing>
          <wp:inline distT="0" distB="0" distL="0" distR="0" wp14:anchorId="6962F502" wp14:editId="2E851805">
            <wp:extent cx="2228850" cy="1285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228850" cy="1285875"/>
                    </a:xfrm>
                    <a:prstGeom prst="rect">
                      <a:avLst/>
                    </a:prstGeom>
                  </pic:spPr>
                </pic:pic>
              </a:graphicData>
            </a:graphic>
          </wp:inline>
        </w:drawing>
      </w:r>
    </w:p>
    <w:p w:rsidR="00F12036" w:rsidRDefault="00F12036" w:rsidP="0083646A">
      <w:pPr>
        <w:pStyle w:val="ListParagraph"/>
        <w:numPr>
          <w:ilvl w:val="0"/>
          <w:numId w:val="24"/>
        </w:numPr>
        <w:ind w:left="993" w:hanging="993"/>
        <w:contextualSpacing w:val="0"/>
      </w:pPr>
      <w:r>
        <w:t>We need a member attribute that store the current state of the application. Declare it as a private member attribute m_appState as shown below.</w:t>
      </w:r>
    </w:p>
    <w:p w:rsidR="00F12036" w:rsidRDefault="00F12036" w:rsidP="00F12036">
      <w:r w:rsidRPr="00F12036">
        <w:rPr>
          <w:noProof/>
          <w:lang w:eastAsia="en-GB"/>
        </w:rPr>
        <w:drawing>
          <wp:inline distT="0" distB="0" distL="0" distR="0" wp14:anchorId="41D9917B" wp14:editId="0850811A">
            <wp:extent cx="2447925" cy="342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47925" cy="342900"/>
                    </a:xfrm>
                    <a:prstGeom prst="rect">
                      <a:avLst/>
                    </a:prstGeom>
                  </pic:spPr>
                </pic:pic>
              </a:graphicData>
            </a:graphic>
          </wp:inline>
        </w:drawing>
      </w:r>
    </w:p>
    <w:p w:rsidR="00240292" w:rsidRDefault="00EA5682" w:rsidP="0083646A">
      <w:pPr>
        <w:pStyle w:val="ListParagraph"/>
        <w:numPr>
          <w:ilvl w:val="0"/>
          <w:numId w:val="24"/>
        </w:numPr>
        <w:ind w:left="993" w:hanging="993"/>
        <w:contextualSpacing w:val="0"/>
      </w:pPr>
      <w:r>
        <w:t>We can initialise this in the SFML_Application constructor using the Member Initializer List. Add the following line to it.</w:t>
      </w:r>
    </w:p>
    <w:p w:rsidR="00240292" w:rsidRDefault="00240292" w:rsidP="00240292">
      <w:r w:rsidRPr="00240292">
        <w:rPr>
          <w:noProof/>
          <w:lang w:eastAsia="en-GB"/>
        </w:rPr>
        <w:drawing>
          <wp:inline distT="0" distB="0" distL="0" distR="0" wp14:anchorId="1A89E967" wp14:editId="37CBDF6C">
            <wp:extent cx="1714500" cy="15240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1714500" cy="152400"/>
                    </a:xfrm>
                    <a:prstGeom prst="rect">
                      <a:avLst/>
                    </a:prstGeom>
                  </pic:spPr>
                </pic:pic>
              </a:graphicData>
            </a:graphic>
          </wp:inline>
        </w:drawing>
      </w:r>
    </w:p>
    <w:p w:rsidR="00EA5682" w:rsidRDefault="00EA5682" w:rsidP="00EA5682">
      <w:r>
        <w:t>As a means to let us know, in which state the application is in currently, we are going to display different on-screen message when the application is in different states.</w:t>
      </w:r>
    </w:p>
    <w:p w:rsidR="0007130E" w:rsidRDefault="00EA5682" w:rsidP="00A00F8F">
      <w:pPr>
        <w:pStyle w:val="ListParagraph"/>
        <w:numPr>
          <w:ilvl w:val="0"/>
          <w:numId w:val="24"/>
        </w:numPr>
        <w:ind w:left="993" w:hanging="993"/>
        <w:contextualSpacing w:val="0"/>
      </w:pPr>
      <w:r>
        <w:t xml:space="preserve">Inside the </w:t>
      </w:r>
      <w:r w:rsidRPr="00EA5682">
        <w:rPr>
          <w:b/>
        </w:rPr>
        <w:t>update()</w:t>
      </w:r>
      <w:r>
        <w:t xml:space="preserve"> function we need to set the on-screen message depending on the current state. To do so you need to r</w:t>
      </w:r>
      <w:r w:rsidR="0007130E">
        <w:t>eplace</w:t>
      </w:r>
    </w:p>
    <w:p w:rsidR="0007130E" w:rsidRDefault="0007130E" w:rsidP="0007130E">
      <w:r w:rsidRPr="0007130E">
        <w:rPr>
          <w:noProof/>
          <w:lang w:eastAsia="en-GB"/>
        </w:rPr>
        <w:drawing>
          <wp:inline distT="0" distB="0" distL="0" distR="0" wp14:anchorId="309D0EDF" wp14:editId="69D12DD5">
            <wp:extent cx="3000375" cy="171450"/>
            <wp:effectExtent l="0" t="0" r="9525"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3000375" cy="171450"/>
                    </a:xfrm>
                    <a:prstGeom prst="rect">
                      <a:avLst/>
                    </a:prstGeom>
                  </pic:spPr>
                </pic:pic>
              </a:graphicData>
            </a:graphic>
          </wp:inline>
        </w:drawing>
      </w:r>
    </w:p>
    <w:p w:rsidR="0007130E" w:rsidRDefault="0007130E" w:rsidP="0007130E">
      <w:r>
        <w:lastRenderedPageBreak/>
        <w:t>with</w:t>
      </w:r>
    </w:p>
    <w:p w:rsidR="0007130E" w:rsidRDefault="0007130E" w:rsidP="0007130E">
      <w:r w:rsidRPr="0007130E">
        <w:rPr>
          <w:noProof/>
          <w:lang w:eastAsia="en-GB"/>
        </w:rPr>
        <w:drawing>
          <wp:inline distT="0" distB="0" distL="0" distR="0" wp14:anchorId="7DB40F9A" wp14:editId="222BAA7D">
            <wp:extent cx="3457575" cy="51054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3457575" cy="5105400"/>
                    </a:xfrm>
                    <a:prstGeom prst="rect">
                      <a:avLst/>
                    </a:prstGeom>
                  </pic:spPr>
                </pic:pic>
              </a:graphicData>
            </a:graphic>
          </wp:inline>
        </w:drawing>
      </w:r>
    </w:p>
    <w:p w:rsidR="0007130E" w:rsidRDefault="00EA5682" w:rsidP="0083646A">
      <w:pPr>
        <w:pStyle w:val="ListParagraph"/>
        <w:numPr>
          <w:ilvl w:val="0"/>
          <w:numId w:val="24"/>
        </w:numPr>
        <w:ind w:left="993" w:hanging="993"/>
        <w:contextualSpacing w:val="0"/>
      </w:pPr>
      <w:r>
        <w:t>Build and run the program.</w:t>
      </w:r>
    </w:p>
    <w:p w:rsidR="00086A35" w:rsidRDefault="00086A35" w:rsidP="00EA5682">
      <w:pPr>
        <w:rPr>
          <w:b/>
        </w:rPr>
      </w:pPr>
    </w:p>
    <w:p w:rsidR="00EA5682" w:rsidRPr="00B7551A" w:rsidRDefault="00EA5682" w:rsidP="00EA5682">
      <w:pPr>
        <w:rPr>
          <w:b/>
        </w:rPr>
      </w:pPr>
      <w:r>
        <w:rPr>
          <w:b/>
        </w:rPr>
        <w:t>Additional Exercises</w:t>
      </w:r>
    </w:p>
    <w:p w:rsidR="00EA5682" w:rsidRDefault="00EA5682" w:rsidP="00EA5682">
      <w:r>
        <w:t>Implement a more complex FSM diagram illustrated in the figure below:</w:t>
      </w:r>
    </w:p>
    <w:p w:rsidR="00EA5682" w:rsidRDefault="00EA5682" w:rsidP="00EA5682"/>
    <w:p w:rsidR="0007130E" w:rsidRDefault="0007130E" w:rsidP="00240292"/>
    <w:p w:rsidR="00240292" w:rsidRDefault="00240292" w:rsidP="00240292"/>
    <w:p w:rsidR="00240292" w:rsidRDefault="00240292" w:rsidP="00240292"/>
    <w:p w:rsidR="00240292" w:rsidRDefault="00240292" w:rsidP="00240292"/>
    <w:p w:rsidR="00240292" w:rsidRDefault="00240292" w:rsidP="00240292"/>
    <w:p w:rsidR="00240292" w:rsidRDefault="00240292" w:rsidP="00240292">
      <w:pPr>
        <w:jc w:val="center"/>
      </w:pPr>
      <w:r w:rsidRPr="00240292">
        <w:rPr>
          <w:noProof/>
          <w:lang w:eastAsia="en-GB"/>
        </w:rPr>
        <w:lastRenderedPageBreak/>
        <w:drawing>
          <wp:inline distT="0" distB="0" distL="0" distR="0" wp14:anchorId="30FD1910" wp14:editId="476611EB">
            <wp:extent cx="5943600" cy="3175635"/>
            <wp:effectExtent l="0" t="0" r="0" b="571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5943600" cy="3175635"/>
                    </a:xfrm>
                    <a:prstGeom prst="rect">
                      <a:avLst/>
                    </a:prstGeom>
                  </pic:spPr>
                </pic:pic>
              </a:graphicData>
            </a:graphic>
          </wp:inline>
        </w:drawing>
      </w:r>
    </w:p>
    <w:p w:rsidR="00BE2BFE" w:rsidRDefault="00BE2BFE" w:rsidP="00240292">
      <w:pPr>
        <w:jc w:val="center"/>
      </w:pPr>
      <w:r w:rsidRPr="00BE2BFE">
        <w:rPr>
          <w:b/>
        </w:rPr>
        <w:t>Figure 3.</w:t>
      </w:r>
      <w:r>
        <w:t xml:space="preserve"> The FSM diagram of the target application</w:t>
      </w:r>
    </w:p>
    <w:p w:rsidR="0007130E" w:rsidRDefault="00BE2BFE" w:rsidP="00BE2BFE">
      <w:r>
        <w:t>Hint: Use the following instructions to check if the Down, Up and Escape keys are pressed.</w:t>
      </w:r>
    </w:p>
    <w:p w:rsidR="0007130E" w:rsidRDefault="00240292" w:rsidP="00240292">
      <w:r w:rsidRPr="00240292">
        <w:rPr>
          <w:noProof/>
          <w:lang w:eastAsia="en-GB"/>
        </w:rPr>
        <w:drawing>
          <wp:inline distT="0" distB="0" distL="0" distR="0" wp14:anchorId="680C9774" wp14:editId="461B334D">
            <wp:extent cx="5467350" cy="51435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5467350" cy="514350"/>
                    </a:xfrm>
                    <a:prstGeom prst="rect">
                      <a:avLst/>
                    </a:prstGeom>
                  </pic:spPr>
                </pic:pic>
              </a:graphicData>
            </a:graphic>
          </wp:inline>
        </w:drawing>
      </w:r>
    </w:p>
    <w:p w:rsidR="00240292" w:rsidRDefault="00BE2BFE" w:rsidP="00BE2BFE">
      <w:r>
        <w:t>Hint: Use the following instruction to handle the transitions while the application is in TITLESCREEN state</w:t>
      </w:r>
    </w:p>
    <w:p w:rsidR="0007130E" w:rsidRDefault="00240292" w:rsidP="00240292">
      <w:r w:rsidRPr="00240292">
        <w:rPr>
          <w:noProof/>
          <w:lang w:eastAsia="en-GB"/>
        </w:rPr>
        <w:drawing>
          <wp:inline distT="0" distB="0" distL="0" distR="0" wp14:anchorId="6A2F23B0" wp14:editId="177FA884">
            <wp:extent cx="3038475" cy="1666875"/>
            <wp:effectExtent l="0" t="0" r="9525" b="9525"/>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3038475" cy="1666875"/>
                    </a:xfrm>
                    <a:prstGeom prst="rect">
                      <a:avLst/>
                    </a:prstGeom>
                  </pic:spPr>
                </pic:pic>
              </a:graphicData>
            </a:graphic>
          </wp:inline>
        </w:drawing>
      </w:r>
    </w:p>
    <w:p w:rsidR="0007130E" w:rsidRDefault="00BE2BFE" w:rsidP="00BE2BFE">
      <w:r>
        <w:t>Check Figure 3 to check what the situation for the other states is.</w:t>
      </w:r>
    </w:p>
    <w:p w:rsidR="00BE2BFE" w:rsidRDefault="00BE2BFE" w:rsidP="00BE2BFE"/>
    <w:p w:rsidR="00BE2BFE" w:rsidRDefault="00BE2BFE" w:rsidP="00BE2BFE">
      <w:r>
        <w:t>When you run the program, you may realise that the program polls the keypressed event very quickly. This could result in a very rapid traversing of the states too quickly and makes it harder for the user to go to a specific target. To solve that we need to only move to a new state if the key was previously up before it was pressed.</w:t>
      </w:r>
    </w:p>
    <w:p w:rsidR="00BE2BFE" w:rsidRDefault="00BE2BFE" w:rsidP="00BE2BFE">
      <w:r>
        <w:t>As an example, let’s consider the Down key. We need to store the previous state of that key.</w:t>
      </w:r>
    </w:p>
    <w:p w:rsidR="00240292" w:rsidRDefault="00240292" w:rsidP="00240292">
      <w:r w:rsidRPr="00240292">
        <w:rPr>
          <w:noProof/>
          <w:lang w:eastAsia="en-GB"/>
        </w:rPr>
        <w:drawing>
          <wp:inline distT="0" distB="0" distL="0" distR="0" wp14:anchorId="7B9ED1CC" wp14:editId="16E36F94">
            <wp:extent cx="3352800" cy="20955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3352800" cy="209550"/>
                    </a:xfrm>
                    <a:prstGeom prst="rect">
                      <a:avLst/>
                    </a:prstGeom>
                  </pic:spPr>
                </pic:pic>
              </a:graphicData>
            </a:graphic>
          </wp:inline>
        </w:drawing>
      </w:r>
    </w:p>
    <w:p w:rsidR="00BE2BFE" w:rsidRDefault="00BE2BFE" w:rsidP="00BE2BFE">
      <w:pPr>
        <w:pStyle w:val="ListParagraph"/>
        <w:ind w:left="993"/>
        <w:contextualSpacing w:val="0"/>
      </w:pPr>
    </w:p>
    <w:p w:rsidR="00240292" w:rsidRDefault="00BE2BFE" w:rsidP="00BE2BFE">
      <w:r>
        <w:lastRenderedPageBreak/>
        <w:t>And set it to false to start with</w:t>
      </w:r>
    </w:p>
    <w:p w:rsidR="00240292" w:rsidRDefault="00240292" w:rsidP="00240292">
      <w:r w:rsidRPr="00240292">
        <w:rPr>
          <w:noProof/>
          <w:lang w:eastAsia="en-GB"/>
        </w:rPr>
        <w:drawing>
          <wp:inline distT="0" distB="0" distL="0" distR="0" wp14:anchorId="3387CDAC" wp14:editId="7BEA005E">
            <wp:extent cx="2228850" cy="15240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2228850" cy="152400"/>
                    </a:xfrm>
                    <a:prstGeom prst="rect">
                      <a:avLst/>
                    </a:prstGeom>
                  </pic:spPr>
                </pic:pic>
              </a:graphicData>
            </a:graphic>
          </wp:inline>
        </w:drawing>
      </w:r>
    </w:p>
    <w:p w:rsidR="00240292" w:rsidRDefault="00240292" w:rsidP="00BE2BFE"/>
    <w:p w:rsidR="00BE2BFE" w:rsidRDefault="00BE2BFE" w:rsidP="00BE2BFE">
      <w:r>
        <w:t>Then replace the logic</w:t>
      </w:r>
    </w:p>
    <w:p w:rsidR="00240292" w:rsidRDefault="00240292" w:rsidP="00240292">
      <w:r w:rsidRPr="00240292">
        <w:rPr>
          <w:noProof/>
          <w:lang w:eastAsia="en-GB"/>
        </w:rPr>
        <w:drawing>
          <wp:inline distT="0" distB="0" distL="0" distR="0" wp14:anchorId="0BF7553E" wp14:editId="21F57A8D">
            <wp:extent cx="2085975" cy="457200"/>
            <wp:effectExtent l="0" t="0" r="9525"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2085975" cy="457200"/>
                    </a:xfrm>
                    <a:prstGeom prst="rect">
                      <a:avLst/>
                    </a:prstGeom>
                  </pic:spPr>
                </pic:pic>
              </a:graphicData>
            </a:graphic>
          </wp:inline>
        </w:drawing>
      </w:r>
    </w:p>
    <w:p w:rsidR="00240292" w:rsidRDefault="00BE2BFE" w:rsidP="00240292">
      <w:r>
        <w:t>with</w:t>
      </w:r>
    </w:p>
    <w:p w:rsidR="00240292" w:rsidRDefault="00240292" w:rsidP="00240292">
      <w:r w:rsidRPr="00240292">
        <w:rPr>
          <w:noProof/>
          <w:lang w:eastAsia="en-GB"/>
        </w:rPr>
        <w:drawing>
          <wp:inline distT="0" distB="0" distL="0" distR="0" wp14:anchorId="6D02E039" wp14:editId="2260D15C">
            <wp:extent cx="4000500" cy="45720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4000500" cy="457200"/>
                    </a:xfrm>
                    <a:prstGeom prst="rect">
                      <a:avLst/>
                    </a:prstGeom>
                  </pic:spPr>
                </pic:pic>
              </a:graphicData>
            </a:graphic>
          </wp:inline>
        </w:drawing>
      </w:r>
    </w:p>
    <w:p w:rsidR="00240292" w:rsidRDefault="000062C3" w:rsidP="00BE2BFE">
      <w:r>
        <w:t>And store the value of the currentDownKeyPressed to the m_previous DownKeyPressed, so that we can use it to check the previous key state in the next loop</w:t>
      </w:r>
    </w:p>
    <w:p w:rsidR="000062C3" w:rsidRDefault="000062C3" w:rsidP="00BE2BFE">
      <w:bookmarkStart w:id="3" w:name="_GoBack"/>
      <w:r w:rsidRPr="000062C3">
        <w:rPr>
          <w:noProof/>
          <w:lang w:eastAsia="en-GB"/>
        </w:rPr>
        <w:drawing>
          <wp:inline distT="0" distB="0" distL="0" distR="0">
            <wp:extent cx="3736731" cy="161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738952" cy="162021"/>
                    </a:xfrm>
                    <a:prstGeom prst="rect">
                      <a:avLst/>
                    </a:prstGeom>
                    <a:noFill/>
                    <a:ln>
                      <a:noFill/>
                    </a:ln>
                  </pic:spPr>
                </pic:pic>
              </a:graphicData>
            </a:graphic>
          </wp:inline>
        </w:drawing>
      </w:r>
      <w:bookmarkEnd w:id="3"/>
    </w:p>
    <w:p w:rsidR="008A1760" w:rsidRDefault="00BE2BFE" w:rsidP="008A1760">
      <w:r>
        <w:t>Do the same with the Up key. Once you do that build and run the program and see if you can notice the difference.</w:t>
      </w:r>
    </w:p>
    <w:p w:rsidR="002A2A11" w:rsidRDefault="008A1760" w:rsidP="008A1760">
      <w:r>
        <w:t xml:space="preserve"> </w:t>
      </w:r>
    </w:p>
    <w:p w:rsidR="002A2A11" w:rsidRDefault="002A2A11" w:rsidP="002A2A11">
      <w:pPr>
        <w:spacing w:before="0"/>
      </w:pPr>
    </w:p>
    <w:p w:rsidR="002A2A11" w:rsidRDefault="002A2A11" w:rsidP="002A2A11">
      <w:pPr>
        <w:spacing w:before="0"/>
      </w:pPr>
    </w:p>
    <w:p w:rsidR="002A2A11" w:rsidRDefault="002A2A11" w:rsidP="002A2A11">
      <w:pPr>
        <w:spacing w:before="0"/>
      </w:pPr>
    </w:p>
    <w:p w:rsidR="00B7551A" w:rsidRDefault="002A2A11" w:rsidP="002A2A11">
      <w:pPr>
        <w:spacing w:before="0"/>
      </w:pPr>
      <w:r>
        <w:t xml:space="preserve"> </w:t>
      </w:r>
      <w:r w:rsidR="00B7551A">
        <w:br w:type="page"/>
      </w:r>
    </w:p>
    <w:p w:rsidR="007E3F7F" w:rsidRDefault="00FD5BFA" w:rsidP="007E3F7F">
      <w:pPr>
        <w:pStyle w:val="Heading1"/>
      </w:pPr>
      <w:bookmarkStart w:id="4" w:name="_Toc472270523"/>
      <w:r>
        <w:lastRenderedPageBreak/>
        <w:t>Additional Notes</w:t>
      </w:r>
      <w:bookmarkEnd w:id="4"/>
    </w:p>
    <w:p w:rsidR="007E3F7F" w:rsidRDefault="007E3F7F" w:rsidP="007E3F7F"/>
    <w:p w:rsidR="007E3F7F" w:rsidRDefault="007E3F7F" w:rsidP="007E3F7F">
      <w:pPr>
        <w:sectPr w:rsidR="007E3F7F" w:rsidSect="007E3F7F">
          <w:type w:val="continuous"/>
          <w:pgSz w:w="11906" w:h="16838"/>
          <w:pgMar w:top="851" w:right="707" w:bottom="993" w:left="709" w:header="708" w:footer="708" w:gutter="0"/>
          <w:cols w:space="708"/>
          <w:docGrid w:linePitch="360"/>
        </w:sectPr>
      </w:pPr>
    </w:p>
    <w:p w:rsidR="0020763E" w:rsidRPr="0020763E" w:rsidRDefault="00FD5BFA" w:rsidP="0020763E">
      <w:pPr>
        <w:spacing w:before="100" w:beforeAutospacing="1" w:after="120" w:line="240" w:lineRule="auto"/>
      </w:pPr>
      <w:r>
        <w:t>Please use this space to add your own notes.</w:t>
      </w:r>
      <w:r w:rsidR="0020763E" w:rsidRPr="0020763E">
        <w:t xml:space="preserve"> </w:t>
      </w:r>
    </w:p>
    <w:p w:rsidR="007E3F7F" w:rsidRDefault="007E3F7F" w:rsidP="0020763E">
      <w:pPr>
        <w:spacing w:before="100" w:beforeAutospacing="1" w:after="120" w:line="240" w:lineRule="auto"/>
      </w:pPr>
    </w:p>
    <w:sectPr w:rsidR="007E3F7F" w:rsidSect="007E3F7F">
      <w:type w:val="continuous"/>
      <w:pgSz w:w="11906" w:h="16838"/>
      <w:pgMar w:top="851" w:right="707" w:bottom="993"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79A" w:rsidRDefault="008F779A" w:rsidP="00AA073D">
      <w:pPr>
        <w:spacing w:before="0" w:after="0" w:line="240" w:lineRule="auto"/>
      </w:pPr>
      <w:r>
        <w:separator/>
      </w:r>
    </w:p>
  </w:endnote>
  <w:endnote w:type="continuationSeparator" w:id="0">
    <w:p w:rsidR="008F779A" w:rsidRDefault="008F779A" w:rsidP="00AA07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ockwell Condensed">
    <w:panose1 w:val="020606030504050201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5693495"/>
      <w:docPartObj>
        <w:docPartGallery w:val="Page Numbers (Bottom of Page)"/>
        <w:docPartUnique/>
      </w:docPartObj>
    </w:sdtPr>
    <w:sdtEndPr>
      <w:rPr>
        <w:noProof/>
      </w:rPr>
    </w:sdtEndPr>
    <w:sdtContent>
      <w:p w:rsidR="006958F9" w:rsidRDefault="006958F9">
        <w:pPr>
          <w:pStyle w:val="Footer"/>
          <w:jc w:val="center"/>
        </w:pPr>
        <w:r>
          <w:fldChar w:fldCharType="begin"/>
        </w:r>
        <w:r>
          <w:instrText xml:space="preserve"> PAGE   \* MERGEFORMAT </w:instrText>
        </w:r>
        <w:r>
          <w:fldChar w:fldCharType="separate"/>
        </w:r>
        <w:r w:rsidR="004C598F">
          <w:rPr>
            <w:noProof/>
          </w:rPr>
          <w:t>21</w:t>
        </w:r>
        <w:r>
          <w:rPr>
            <w:noProof/>
          </w:rPr>
          <w:fldChar w:fldCharType="end"/>
        </w:r>
      </w:p>
    </w:sdtContent>
  </w:sdt>
  <w:p w:rsidR="006958F9" w:rsidRDefault="006958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8F9" w:rsidRDefault="006958F9" w:rsidP="004E27C7">
    <w:pPr>
      <w:pStyle w:val="Footer"/>
    </w:pPr>
  </w:p>
  <w:tbl>
    <w:tblPr>
      <w:tblStyle w:val="TableGrid"/>
      <w:tblW w:w="0" w:type="auto"/>
      <w:tblLook w:val="04A0" w:firstRow="1" w:lastRow="0" w:firstColumn="1" w:lastColumn="0" w:noHBand="0" w:noVBand="1"/>
    </w:tblPr>
    <w:tblGrid>
      <w:gridCol w:w="7196"/>
      <w:gridCol w:w="3510"/>
    </w:tblGrid>
    <w:tr w:rsidR="006958F9" w:rsidTr="00AD66CF">
      <w:tc>
        <w:tcPr>
          <w:tcW w:w="7196" w:type="dxa"/>
          <w:tcBorders>
            <w:top w:val="nil"/>
            <w:left w:val="nil"/>
            <w:bottom w:val="nil"/>
            <w:right w:val="nil"/>
          </w:tcBorders>
          <w:shd w:val="clear" w:color="auto" w:fill="00B0F0"/>
        </w:tcPr>
        <w:p w:rsidR="006958F9" w:rsidRPr="004E27C7" w:rsidRDefault="006958F9" w:rsidP="00AD66CF">
          <w:pPr>
            <w:pStyle w:val="LJMU"/>
          </w:pPr>
          <w:r w:rsidRPr="004E27C7">
            <w:t>Liverpool John Moores University</w:t>
          </w:r>
        </w:p>
      </w:tc>
      <w:tc>
        <w:tcPr>
          <w:tcW w:w="3510" w:type="dxa"/>
          <w:tcBorders>
            <w:top w:val="nil"/>
            <w:left w:val="nil"/>
            <w:bottom w:val="nil"/>
            <w:right w:val="nil"/>
          </w:tcBorders>
          <w:shd w:val="clear" w:color="auto" w:fill="00B0F0"/>
        </w:tcPr>
        <w:p w:rsidR="006958F9" w:rsidRPr="00737D53" w:rsidRDefault="006958F9" w:rsidP="00AD66CF">
          <w:pPr>
            <w:pStyle w:val="LJMU"/>
            <w:jc w:val="right"/>
            <w:rPr>
              <w:sz w:val="18"/>
              <w:szCs w:val="18"/>
            </w:rPr>
          </w:pPr>
          <w:r w:rsidRPr="00737D53">
            <w:rPr>
              <w:sz w:val="18"/>
              <w:szCs w:val="18"/>
            </w:rPr>
            <w:t xml:space="preserve">Page </w:t>
          </w:r>
          <w:r w:rsidRPr="00737D53">
            <w:rPr>
              <w:sz w:val="18"/>
              <w:szCs w:val="18"/>
            </w:rPr>
            <w:fldChar w:fldCharType="begin"/>
          </w:r>
          <w:r w:rsidRPr="00737D53">
            <w:rPr>
              <w:sz w:val="18"/>
              <w:szCs w:val="18"/>
            </w:rPr>
            <w:instrText xml:space="preserve"> PAGE   \* MERGEFORMAT </w:instrText>
          </w:r>
          <w:r w:rsidRPr="00737D53">
            <w:rPr>
              <w:sz w:val="18"/>
              <w:szCs w:val="18"/>
            </w:rPr>
            <w:fldChar w:fldCharType="separate"/>
          </w:r>
          <w:r w:rsidR="000062C3">
            <w:rPr>
              <w:noProof/>
              <w:sz w:val="18"/>
              <w:szCs w:val="18"/>
            </w:rPr>
            <w:t>20</w:t>
          </w:r>
          <w:r w:rsidRPr="00737D53">
            <w:rPr>
              <w:sz w:val="18"/>
              <w:szCs w:val="18"/>
            </w:rPr>
            <w:fldChar w:fldCharType="end"/>
          </w:r>
        </w:p>
      </w:tc>
    </w:tr>
  </w:tbl>
  <w:p w:rsidR="006958F9" w:rsidRDefault="006958F9" w:rsidP="004E2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79A" w:rsidRDefault="008F779A" w:rsidP="00AA073D">
      <w:pPr>
        <w:spacing w:before="0" w:after="0" w:line="240" w:lineRule="auto"/>
      </w:pPr>
      <w:r>
        <w:separator/>
      </w:r>
    </w:p>
  </w:footnote>
  <w:footnote w:type="continuationSeparator" w:id="0">
    <w:p w:rsidR="008F779A" w:rsidRDefault="008F779A" w:rsidP="00AA073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25pt;height:14.25pt;visibility:visible;mso-wrap-style:square" o:bullet="t">
        <v:imagedata r:id="rId1" o:title=""/>
      </v:shape>
    </w:pict>
  </w:numPicBullet>
  <w:abstractNum w:abstractNumId="0" w15:restartNumberingAfterBreak="0">
    <w:nsid w:val="044C1261"/>
    <w:multiLevelType w:val="hybridMultilevel"/>
    <w:tmpl w:val="52C4B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320B7"/>
    <w:multiLevelType w:val="hybridMultilevel"/>
    <w:tmpl w:val="52C4B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4179A3"/>
    <w:multiLevelType w:val="hybridMultilevel"/>
    <w:tmpl w:val="52C4B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B1BDC"/>
    <w:multiLevelType w:val="hybridMultilevel"/>
    <w:tmpl w:val="08BC5D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8820C3D"/>
    <w:multiLevelType w:val="hybridMultilevel"/>
    <w:tmpl w:val="52C4B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EF6DAE"/>
    <w:multiLevelType w:val="hybridMultilevel"/>
    <w:tmpl w:val="FE8CD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210D96"/>
    <w:multiLevelType w:val="hybridMultilevel"/>
    <w:tmpl w:val="CC28A0C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255FEA"/>
    <w:multiLevelType w:val="hybridMultilevel"/>
    <w:tmpl w:val="9000EB14"/>
    <w:lvl w:ilvl="0" w:tplc="452C3FC6">
      <w:start w:val="1"/>
      <w:numFmt w:val="decimal"/>
      <w:lvlText w:val="Step %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7D21127"/>
    <w:multiLevelType w:val="hybridMultilevel"/>
    <w:tmpl w:val="9000EB14"/>
    <w:lvl w:ilvl="0" w:tplc="452C3FC6">
      <w:start w:val="1"/>
      <w:numFmt w:val="decimal"/>
      <w:lvlText w:val="Step %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81064F2"/>
    <w:multiLevelType w:val="hybridMultilevel"/>
    <w:tmpl w:val="EB049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817123"/>
    <w:multiLevelType w:val="hybridMultilevel"/>
    <w:tmpl w:val="49CC9878"/>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EC06526"/>
    <w:multiLevelType w:val="hybridMultilevel"/>
    <w:tmpl w:val="60645C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7727D1"/>
    <w:multiLevelType w:val="hybridMultilevel"/>
    <w:tmpl w:val="52C4B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AF6DA6"/>
    <w:multiLevelType w:val="hybridMultilevel"/>
    <w:tmpl w:val="4420EC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95C6B8D"/>
    <w:multiLevelType w:val="hybridMultilevel"/>
    <w:tmpl w:val="8DA8DB0A"/>
    <w:lvl w:ilvl="0" w:tplc="0809000B">
      <w:start w:val="1"/>
      <w:numFmt w:val="bullet"/>
      <w:lvlText w:val=""/>
      <w:lvlJc w:val="left"/>
      <w:pPr>
        <w:ind w:left="1353" w:hanging="360"/>
      </w:pPr>
      <w:rPr>
        <w:rFonts w:ascii="Wingdings" w:hAnsi="Wingding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15" w15:restartNumberingAfterBreak="0">
    <w:nsid w:val="2DA84C42"/>
    <w:multiLevelType w:val="hybridMultilevel"/>
    <w:tmpl w:val="08BC5D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FFD2A07"/>
    <w:multiLevelType w:val="hybridMultilevel"/>
    <w:tmpl w:val="52C4B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CF370D"/>
    <w:multiLevelType w:val="hybridMultilevel"/>
    <w:tmpl w:val="660EA2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D51469"/>
    <w:multiLevelType w:val="hybridMultilevel"/>
    <w:tmpl w:val="9000EB14"/>
    <w:lvl w:ilvl="0" w:tplc="452C3FC6">
      <w:start w:val="1"/>
      <w:numFmt w:val="decimal"/>
      <w:lvlText w:val="Step %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1EA0A95"/>
    <w:multiLevelType w:val="hybridMultilevel"/>
    <w:tmpl w:val="6464A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D451BB"/>
    <w:multiLevelType w:val="hybridMultilevel"/>
    <w:tmpl w:val="5054FC8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0B2D52"/>
    <w:multiLevelType w:val="hybridMultilevel"/>
    <w:tmpl w:val="52C4B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132427"/>
    <w:multiLevelType w:val="hybridMultilevel"/>
    <w:tmpl w:val="6CF43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BCC6758"/>
    <w:multiLevelType w:val="hybridMultilevel"/>
    <w:tmpl w:val="08BC5D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F674042"/>
    <w:multiLevelType w:val="hybridMultilevel"/>
    <w:tmpl w:val="C3C611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F9940AF"/>
    <w:multiLevelType w:val="hybridMultilevel"/>
    <w:tmpl w:val="8A8EF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1C35BC"/>
    <w:multiLevelType w:val="hybridMultilevel"/>
    <w:tmpl w:val="4420EC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9D30C8D"/>
    <w:multiLevelType w:val="hybridMultilevel"/>
    <w:tmpl w:val="52C4B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742021"/>
    <w:multiLevelType w:val="hybridMultilevel"/>
    <w:tmpl w:val="52C4B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763813"/>
    <w:multiLevelType w:val="hybridMultilevel"/>
    <w:tmpl w:val="9000EB14"/>
    <w:lvl w:ilvl="0" w:tplc="452C3FC6">
      <w:start w:val="1"/>
      <w:numFmt w:val="decimal"/>
      <w:lvlText w:val="Step %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3AB39F6"/>
    <w:multiLevelType w:val="hybridMultilevel"/>
    <w:tmpl w:val="BDA61D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9D479B"/>
    <w:multiLevelType w:val="hybridMultilevel"/>
    <w:tmpl w:val="4420EC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C6758FF"/>
    <w:multiLevelType w:val="hybridMultilevel"/>
    <w:tmpl w:val="4420EC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FB33802"/>
    <w:multiLevelType w:val="hybridMultilevel"/>
    <w:tmpl w:val="52C4B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9"/>
  </w:num>
  <w:num w:numId="3">
    <w:abstractNumId w:val="11"/>
  </w:num>
  <w:num w:numId="4">
    <w:abstractNumId w:val="17"/>
  </w:num>
  <w:num w:numId="5">
    <w:abstractNumId w:val="20"/>
  </w:num>
  <w:num w:numId="6">
    <w:abstractNumId w:val="10"/>
  </w:num>
  <w:num w:numId="7">
    <w:abstractNumId w:val="14"/>
  </w:num>
  <w:num w:numId="8">
    <w:abstractNumId w:val="24"/>
  </w:num>
  <w:num w:numId="9">
    <w:abstractNumId w:val="26"/>
  </w:num>
  <w:num w:numId="10">
    <w:abstractNumId w:val="3"/>
  </w:num>
  <w:num w:numId="11">
    <w:abstractNumId w:val="19"/>
  </w:num>
  <w:num w:numId="12">
    <w:abstractNumId w:val="30"/>
  </w:num>
  <w:num w:numId="13">
    <w:abstractNumId w:val="22"/>
  </w:num>
  <w:num w:numId="14">
    <w:abstractNumId w:val="12"/>
  </w:num>
  <w:num w:numId="15">
    <w:abstractNumId w:val="0"/>
  </w:num>
  <w:num w:numId="16">
    <w:abstractNumId w:val="21"/>
  </w:num>
  <w:num w:numId="17">
    <w:abstractNumId w:val="16"/>
  </w:num>
  <w:num w:numId="18">
    <w:abstractNumId w:val="33"/>
  </w:num>
  <w:num w:numId="19">
    <w:abstractNumId w:val="4"/>
  </w:num>
  <w:num w:numId="20">
    <w:abstractNumId w:val="2"/>
  </w:num>
  <w:num w:numId="21">
    <w:abstractNumId w:val="1"/>
  </w:num>
  <w:num w:numId="22">
    <w:abstractNumId w:val="27"/>
  </w:num>
  <w:num w:numId="23">
    <w:abstractNumId w:val="31"/>
  </w:num>
  <w:num w:numId="24">
    <w:abstractNumId w:val="7"/>
  </w:num>
  <w:num w:numId="25">
    <w:abstractNumId w:val="8"/>
  </w:num>
  <w:num w:numId="26">
    <w:abstractNumId w:val="5"/>
  </w:num>
  <w:num w:numId="27">
    <w:abstractNumId w:val="9"/>
  </w:num>
  <w:num w:numId="28">
    <w:abstractNumId w:val="18"/>
  </w:num>
  <w:num w:numId="29">
    <w:abstractNumId w:val="28"/>
  </w:num>
  <w:num w:numId="30">
    <w:abstractNumId w:val="25"/>
  </w:num>
  <w:num w:numId="31">
    <w:abstractNumId w:val="32"/>
  </w:num>
  <w:num w:numId="32">
    <w:abstractNumId w:val="15"/>
  </w:num>
  <w:num w:numId="33">
    <w:abstractNumId w:val="13"/>
  </w:num>
  <w:num w:numId="34">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A3tjQ2MTMwNjAzMrdU0lEKTi0uzszPAykwNKwFAMyYHmItAAAA"/>
  </w:docVars>
  <w:rsids>
    <w:rsidRoot w:val="00043317"/>
    <w:rsid w:val="000034A1"/>
    <w:rsid w:val="000062C3"/>
    <w:rsid w:val="000068B1"/>
    <w:rsid w:val="000118AF"/>
    <w:rsid w:val="000160DD"/>
    <w:rsid w:val="0002572C"/>
    <w:rsid w:val="0003117E"/>
    <w:rsid w:val="00031910"/>
    <w:rsid w:val="00041E89"/>
    <w:rsid w:val="00043317"/>
    <w:rsid w:val="00043B62"/>
    <w:rsid w:val="00044DA5"/>
    <w:rsid w:val="00062062"/>
    <w:rsid w:val="000643D6"/>
    <w:rsid w:val="00070971"/>
    <w:rsid w:val="00071222"/>
    <w:rsid w:val="0007130E"/>
    <w:rsid w:val="000746C1"/>
    <w:rsid w:val="00084760"/>
    <w:rsid w:val="00086A35"/>
    <w:rsid w:val="00090EEE"/>
    <w:rsid w:val="000A72D9"/>
    <w:rsid w:val="000B12FB"/>
    <w:rsid w:val="000B22E6"/>
    <w:rsid w:val="000C2550"/>
    <w:rsid w:val="000D1F3B"/>
    <w:rsid w:val="000E4A27"/>
    <w:rsid w:val="000E7BC0"/>
    <w:rsid w:val="000F1DB1"/>
    <w:rsid w:val="000F2875"/>
    <w:rsid w:val="000F3C31"/>
    <w:rsid w:val="00104E42"/>
    <w:rsid w:val="0011111A"/>
    <w:rsid w:val="001448AC"/>
    <w:rsid w:val="00144D27"/>
    <w:rsid w:val="00151EAE"/>
    <w:rsid w:val="001557AB"/>
    <w:rsid w:val="00165B3F"/>
    <w:rsid w:val="00166D96"/>
    <w:rsid w:val="00171DB2"/>
    <w:rsid w:val="0017662F"/>
    <w:rsid w:val="0018052D"/>
    <w:rsid w:val="00186B82"/>
    <w:rsid w:val="00197AE3"/>
    <w:rsid w:val="001A01F2"/>
    <w:rsid w:val="001A0605"/>
    <w:rsid w:val="001A6D13"/>
    <w:rsid w:val="001C07FA"/>
    <w:rsid w:val="001C2EAB"/>
    <w:rsid w:val="001C6D39"/>
    <w:rsid w:val="001D00CC"/>
    <w:rsid w:val="001D0583"/>
    <w:rsid w:val="001D4E44"/>
    <w:rsid w:val="001D7087"/>
    <w:rsid w:val="001E16A9"/>
    <w:rsid w:val="001E238F"/>
    <w:rsid w:val="001F3B10"/>
    <w:rsid w:val="001F7C99"/>
    <w:rsid w:val="0020016E"/>
    <w:rsid w:val="0020763E"/>
    <w:rsid w:val="00213A3A"/>
    <w:rsid w:val="00221ABE"/>
    <w:rsid w:val="00233E6B"/>
    <w:rsid w:val="00240292"/>
    <w:rsid w:val="002426DE"/>
    <w:rsid w:val="00250D25"/>
    <w:rsid w:val="00253525"/>
    <w:rsid w:val="002557D0"/>
    <w:rsid w:val="002620FD"/>
    <w:rsid w:val="00266BCC"/>
    <w:rsid w:val="002741CE"/>
    <w:rsid w:val="00277E67"/>
    <w:rsid w:val="00283002"/>
    <w:rsid w:val="0028466C"/>
    <w:rsid w:val="00285578"/>
    <w:rsid w:val="002863AE"/>
    <w:rsid w:val="00293E28"/>
    <w:rsid w:val="002A1CA2"/>
    <w:rsid w:val="002A1EFA"/>
    <w:rsid w:val="002A2A11"/>
    <w:rsid w:val="002B493F"/>
    <w:rsid w:val="002B6771"/>
    <w:rsid w:val="002C00D8"/>
    <w:rsid w:val="002C0191"/>
    <w:rsid w:val="002C512C"/>
    <w:rsid w:val="002C673A"/>
    <w:rsid w:val="002C743F"/>
    <w:rsid w:val="002C7B33"/>
    <w:rsid w:val="002D183B"/>
    <w:rsid w:val="002D5D90"/>
    <w:rsid w:val="002D5E7D"/>
    <w:rsid w:val="002F1FA1"/>
    <w:rsid w:val="003021D1"/>
    <w:rsid w:val="0031086A"/>
    <w:rsid w:val="00323CF9"/>
    <w:rsid w:val="003304C3"/>
    <w:rsid w:val="00346581"/>
    <w:rsid w:val="003562DA"/>
    <w:rsid w:val="00356779"/>
    <w:rsid w:val="0036386B"/>
    <w:rsid w:val="00374C27"/>
    <w:rsid w:val="00376167"/>
    <w:rsid w:val="0038069E"/>
    <w:rsid w:val="00381F49"/>
    <w:rsid w:val="003903B6"/>
    <w:rsid w:val="00396D44"/>
    <w:rsid w:val="003A3694"/>
    <w:rsid w:val="003A3C9C"/>
    <w:rsid w:val="003A68D4"/>
    <w:rsid w:val="003B0347"/>
    <w:rsid w:val="003B19AD"/>
    <w:rsid w:val="003B3AE3"/>
    <w:rsid w:val="003C2AE2"/>
    <w:rsid w:val="003C2EE2"/>
    <w:rsid w:val="003C2FE8"/>
    <w:rsid w:val="003C42C9"/>
    <w:rsid w:val="003C7266"/>
    <w:rsid w:val="003C780A"/>
    <w:rsid w:val="003D17F3"/>
    <w:rsid w:val="003D26BE"/>
    <w:rsid w:val="003E09F0"/>
    <w:rsid w:val="003E41A3"/>
    <w:rsid w:val="003E6850"/>
    <w:rsid w:val="003F10CF"/>
    <w:rsid w:val="00407836"/>
    <w:rsid w:val="004078A3"/>
    <w:rsid w:val="00413BF1"/>
    <w:rsid w:val="00415173"/>
    <w:rsid w:val="004162A7"/>
    <w:rsid w:val="004255C3"/>
    <w:rsid w:val="004311F6"/>
    <w:rsid w:val="00437BE8"/>
    <w:rsid w:val="004456AF"/>
    <w:rsid w:val="0045300C"/>
    <w:rsid w:val="0046021C"/>
    <w:rsid w:val="00462E04"/>
    <w:rsid w:val="00463F09"/>
    <w:rsid w:val="00467019"/>
    <w:rsid w:val="0047509D"/>
    <w:rsid w:val="004776E6"/>
    <w:rsid w:val="00477856"/>
    <w:rsid w:val="004846B0"/>
    <w:rsid w:val="004968BD"/>
    <w:rsid w:val="004975D9"/>
    <w:rsid w:val="004A082E"/>
    <w:rsid w:val="004B11FA"/>
    <w:rsid w:val="004B1B74"/>
    <w:rsid w:val="004B1E87"/>
    <w:rsid w:val="004B3886"/>
    <w:rsid w:val="004C13E1"/>
    <w:rsid w:val="004C598F"/>
    <w:rsid w:val="004C5C7F"/>
    <w:rsid w:val="004E1E02"/>
    <w:rsid w:val="004E27C7"/>
    <w:rsid w:val="004E3C0D"/>
    <w:rsid w:val="004F2218"/>
    <w:rsid w:val="004F6665"/>
    <w:rsid w:val="00501D48"/>
    <w:rsid w:val="005022E1"/>
    <w:rsid w:val="0050259A"/>
    <w:rsid w:val="00503C46"/>
    <w:rsid w:val="00512BEF"/>
    <w:rsid w:val="005137C6"/>
    <w:rsid w:val="00532486"/>
    <w:rsid w:val="00542CD0"/>
    <w:rsid w:val="0054601C"/>
    <w:rsid w:val="005472F3"/>
    <w:rsid w:val="00570C45"/>
    <w:rsid w:val="00571075"/>
    <w:rsid w:val="005714AF"/>
    <w:rsid w:val="00581EF9"/>
    <w:rsid w:val="00591200"/>
    <w:rsid w:val="005B1C20"/>
    <w:rsid w:val="005B597A"/>
    <w:rsid w:val="005B6622"/>
    <w:rsid w:val="005D2947"/>
    <w:rsid w:val="005D7AB1"/>
    <w:rsid w:val="005E10DF"/>
    <w:rsid w:val="005E1493"/>
    <w:rsid w:val="005E78C1"/>
    <w:rsid w:val="005E7EDB"/>
    <w:rsid w:val="005F28DB"/>
    <w:rsid w:val="005F5FE8"/>
    <w:rsid w:val="005F6B0A"/>
    <w:rsid w:val="00600AFC"/>
    <w:rsid w:val="00607138"/>
    <w:rsid w:val="006126AC"/>
    <w:rsid w:val="0061733B"/>
    <w:rsid w:val="00625B28"/>
    <w:rsid w:val="00627BCE"/>
    <w:rsid w:val="006319A8"/>
    <w:rsid w:val="00632FF3"/>
    <w:rsid w:val="00647C2F"/>
    <w:rsid w:val="00653E22"/>
    <w:rsid w:val="00655C37"/>
    <w:rsid w:val="00663DA1"/>
    <w:rsid w:val="006755DF"/>
    <w:rsid w:val="006829E9"/>
    <w:rsid w:val="00682C34"/>
    <w:rsid w:val="00683C92"/>
    <w:rsid w:val="0069551A"/>
    <w:rsid w:val="006958F9"/>
    <w:rsid w:val="00697141"/>
    <w:rsid w:val="006A2301"/>
    <w:rsid w:val="006A5D72"/>
    <w:rsid w:val="006B5A93"/>
    <w:rsid w:val="006C2A1E"/>
    <w:rsid w:val="006D2E6F"/>
    <w:rsid w:val="006D63E2"/>
    <w:rsid w:val="006E2F44"/>
    <w:rsid w:val="006E39CA"/>
    <w:rsid w:val="006E5792"/>
    <w:rsid w:val="006E5FEF"/>
    <w:rsid w:val="006F47EA"/>
    <w:rsid w:val="006F5A37"/>
    <w:rsid w:val="006F6D50"/>
    <w:rsid w:val="006F7991"/>
    <w:rsid w:val="00704A2C"/>
    <w:rsid w:val="0070567D"/>
    <w:rsid w:val="00707EE6"/>
    <w:rsid w:val="00723FFF"/>
    <w:rsid w:val="007356A3"/>
    <w:rsid w:val="00736706"/>
    <w:rsid w:val="00737D53"/>
    <w:rsid w:val="00744581"/>
    <w:rsid w:val="0075429C"/>
    <w:rsid w:val="00755E81"/>
    <w:rsid w:val="00761295"/>
    <w:rsid w:val="00770995"/>
    <w:rsid w:val="00776CCB"/>
    <w:rsid w:val="00780419"/>
    <w:rsid w:val="00796E3D"/>
    <w:rsid w:val="007B5D14"/>
    <w:rsid w:val="007E2D74"/>
    <w:rsid w:val="007E3F7F"/>
    <w:rsid w:val="007E7541"/>
    <w:rsid w:val="0080620C"/>
    <w:rsid w:val="00814695"/>
    <w:rsid w:val="00817189"/>
    <w:rsid w:val="00820105"/>
    <w:rsid w:val="00824F0D"/>
    <w:rsid w:val="00831226"/>
    <w:rsid w:val="008324FC"/>
    <w:rsid w:val="00833D7A"/>
    <w:rsid w:val="0083646A"/>
    <w:rsid w:val="008400D0"/>
    <w:rsid w:val="00841408"/>
    <w:rsid w:val="00841DD1"/>
    <w:rsid w:val="008718AC"/>
    <w:rsid w:val="00875FCD"/>
    <w:rsid w:val="00880FEB"/>
    <w:rsid w:val="008A1760"/>
    <w:rsid w:val="008B0330"/>
    <w:rsid w:val="008B5720"/>
    <w:rsid w:val="008B601F"/>
    <w:rsid w:val="008B7041"/>
    <w:rsid w:val="008B7F9D"/>
    <w:rsid w:val="008D3C04"/>
    <w:rsid w:val="008D4E6E"/>
    <w:rsid w:val="008F53CB"/>
    <w:rsid w:val="008F6A7A"/>
    <w:rsid w:val="008F768D"/>
    <w:rsid w:val="008F779A"/>
    <w:rsid w:val="00910F87"/>
    <w:rsid w:val="009320E3"/>
    <w:rsid w:val="00944418"/>
    <w:rsid w:val="00947FE5"/>
    <w:rsid w:val="00951205"/>
    <w:rsid w:val="00957D24"/>
    <w:rsid w:val="00962448"/>
    <w:rsid w:val="009628C7"/>
    <w:rsid w:val="009657EC"/>
    <w:rsid w:val="00970107"/>
    <w:rsid w:val="00970A22"/>
    <w:rsid w:val="00973747"/>
    <w:rsid w:val="009777E1"/>
    <w:rsid w:val="00994569"/>
    <w:rsid w:val="009B1B6E"/>
    <w:rsid w:val="009B3F2F"/>
    <w:rsid w:val="009C4817"/>
    <w:rsid w:val="009C634B"/>
    <w:rsid w:val="009E223A"/>
    <w:rsid w:val="009F3687"/>
    <w:rsid w:val="009F7C23"/>
    <w:rsid w:val="00A15D11"/>
    <w:rsid w:val="00A17F95"/>
    <w:rsid w:val="00A20A12"/>
    <w:rsid w:val="00A277AC"/>
    <w:rsid w:val="00A3545B"/>
    <w:rsid w:val="00A50C7A"/>
    <w:rsid w:val="00A52612"/>
    <w:rsid w:val="00A61BE9"/>
    <w:rsid w:val="00A6411D"/>
    <w:rsid w:val="00A722C8"/>
    <w:rsid w:val="00A74137"/>
    <w:rsid w:val="00A823DB"/>
    <w:rsid w:val="00A853D1"/>
    <w:rsid w:val="00A95AF3"/>
    <w:rsid w:val="00AA073D"/>
    <w:rsid w:val="00AA3819"/>
    <w:rsid w:val="00AA55B8"/>
    <w:rsid w:val="00AB0F70"/>
    <w:rsid w:val="00AC1502"/>
    <w:rsid w:val="00AD043D"/>
    <w:rsid w:val="00AD4733"/>
    <w:rsid w:val="00AD66CF"/>
    <w:rsid w:val="00AE291D"/>
    <w:rsid w:val="00AE6C93"/>
    <w:rsid w:val="00AE74C6"/>
    <w:rsid w:val="00AF1E29"/>
    <w:rsid w:val="00AF367E"/>
    <w:rsid w:val="00B01214"/>
    <w:rsid w:val="00B03D22"/>
    <w:rsid w:val="00B102C5"/>
    <w:rsid w:val="00B15B99"/>
    <w:rsid w:val="00B172A2"/>
    <w:rsid w:val="00B174B8"/>
    <w:rsid w:val="00B35B4B"/>
    <w:rsid w:val="00B46A34"/>
    <w:rsid w:val="00B563BB"/>
    <w:rsid w:val="00B6501E"/>
    <w:rsid w:val="00B67E3C"/>
    <w:rsid w:val="00B706BE"/>
    <w:rsid w:val="00B745BA"/>
    <w:rsid w:val="00B7551A"/>
    <w:rsid w:val="00B7756C"/>
    <w:rsid w:val="00B90DF6"/>
    <w:rsid w:val="00BB74EF"/>
    <w:rsid w:val="00BC0840"/>
    <w:rsid w:val="00BC3AF6"/>
    <w:rsid w:val="00BC3F6C"/>
    <w:rsid w:val="00BC770E"/>
    <w:rsid w:val="00BD0331"/>
    <w:rsid w:val="00BD5046"/>
    <w:rsid w:val="00BE2A52"/>
    <w:rsid w:val="00BE2BFE"/>
    <w:rsid w:val="00BE4476"/>
    <w:rsid w:val="00BE4B8E"/>
    <w:rsid w:val="00BF4EA4"/>
    <w:rsid w:val="00C018F3"/>
    <w:rsid w:val="00C1335B"/>
    <w:rsid w:val="00C14DF2"/>
    <w:rsid w:val="00C15973"/>
    <w:rsid w:val="00C17194"/>
    <w:rsid w:val="00C30E84"/>
    <w:rsid w:val="00C41EC9"/>
    <w:rsid w:val="00C52D5C"/>
    <w:rsid w:val="00C62532"/>
    <w:rsid w:val="00C625B3"/>
    <w:rsid w:val="00C6384D"/>
    <w:rsid w:val="00C737A3"/>
    <w:rsid w:val="00C7417F"/>
    <w:rsid w:val="00C74382"/>
    <w:rsid w:val="00C75D73"/>
    <w:rsid w:val="00C87024"/>
    <w:rsid w:val="00C877EA"/>
    <w:rsid w:val="00CA5E0B"/>
    <w:rsid w:val="00CC0DB1"/>
    <w:rsid w:val="00CD13A8"/>
    <w:rsid w:val="00CD74B5"/>
    <w:rsid w:val="00CE371C"/>
    <w:rsid w:val="00CE4F69"/>
    <w:rsid w:val="00D00027"/>
    <w:rsid w:val="00D01FAE"/>
    <w:rsid w:val="00D07A69"/>
    <w:rsid w:val="00D141BB"/>
    <w:rsid w:val="00D14463"/>
    <w:rsid w:val="00D20135"/>
    <w:rsid w:val="00D20D0C"/>
    <w:rsid w:val="00D218F1"/>
    <w:rsid w:val="00D3676A"/>
    <w:rsid w:val="00D3704D"/>
    <w:rsid w:val="00D42B65"/>
    <w:rsid w:val="00D44E7C"/>
    <w:rsid w:val="00D51BB5"/>
    <w:rsid w:val="00D62432"/>
    <w:rsid w:val="00D665F6"/>
    <w:rsid w:val="00D66848"/>
    <w:rsid w:val="00D66DE0"/>
    <w:rsid w:val="00D8044D"/>
    <w:rsid w:val="00D8638D"/>
    <w:rsid w:val="00D91AC0"/>
    <w:rsid w:val="00DB5567"/>
    <w:rsid w:val="00DB5B96"/>
    <w:rsid w:val="00DC3CAF"/>
    <w:rsid w:val="00DD0C9C"/>
    <w:rsid w:val="00DD1D0E"/>
    <w:rsid w:val="00DD2841"/>
    <w:rsid w:val="00DD4B27"/>
    <w:rsid w:val="00DE386B"/>
    <w:rsid w:val="00DF60CE"/>
    <w:rsid w:val="00DF71E4"/>
    <w:rsid w:val="00E03406"/>
    <w:rsid w:val="00E0343B"/>
    <w:rsid w:val="00E04B14"/>
    <w:rsid w:val="00E151FB"/>
    <w:rsid w:val="00E2159E"/>
    <w:rsid w:val="00E21F2C"/>
    <w:rsid w:val="00E304BE"/>
    <w:rsid w:val="00E31A1A"/>
    <w:rsid w:val="00E33D27"/>
    <w:rsid w:val="00E35BA3"/>
    <w:rsid w:val="00E402BD"/>
    <w:rsid w:val="00E4116F"/>
    <w:rsid w:val="00E426A2"/>
    <w:rsid w:val="00E50454"/>
    <w:rsid w:val="00E61509"/>
    <w:rsid w:val="00E617AF"/>
    <w:rsid w:val="00E62CC1"/>
    <w:rsid w:val="00E6316B"/>
    <w:rsid w:val="00E65A7E"/>
    <w:rsid w:val="00E7007E"/>
    <w:rsid w:val="00E85BED"/>
    <w:rsid w:val="00E91BC5"/>
    <w:rsid w:val="00E964A8"/>
    <w:rsid w:val="00E975D6"/>
    <w:rsid w:val="00EA0289"/>
    <w:rsid w:val="00EA5682"/>
    <w:rsid w:val="00EA5F09"/>
    <w:rsid w:val="00EA6AFC"/>
    <w:rsid w:val="00EB33B3"/>
    <w:rsid w:val="00EB5903"/>
    <w:rsid w:val="00EC4668"/>
    <w:rsid w:val="00EC7B42"/>
    <w:rsid w:val="00ED0FA9"/>
    <w:rsid w:val="00ED1726"/>
    <w:rsid w:val="00ED3660"/>
    <w:rsid w:val="00ED484E"/>
    <w:rsid w:val="00ED63AB"/>
    <w:rsid w:val="00ED651A"/>
    <w:rsid w:val="00ED6544"/>
    <w:rsid w:val="00EE2AC7"/>
    <w:rsid w:val="00EE5343"/>
    <w:rsid w:val="00EF2A19"/>
    <w:rsid w:val="00EF30B2"/>
    <w:rsid w:val="00F001E1"/>
    <w:rsid w:val="00F03F5E"/>
    <w:rsid w:val="00F12036"/>
    <w:rsid w:val="00F12E3F"/>
    <w:rsid w:val="00F21455"/>
    <w:rsid w:val="00F21DDD"/>
    <w:rsid w:val="00F23F6F"/>
    <w:rsid w:val="00F32004"/>
    <w:rsid w:val="00F33340"/>
    <w:rsid w:val="00F43C61"/>
    <w:rsid w:val="00F47948"/>
    <w:rsid w:val="00F5100E"/>
    <w:rsid w:val="00F5186E"/>
    <w:rsid w:val="00F55590"/>
    <w:rsid w:val="00F60CCD"/>
    <w:rsid w:val="00F6386D"/>
    <w:rsid w:val="00F67BD2"/>
    <w:rsid w:val="00F67BE6"/>
    <w:rsid w:val="00F956E0"/>
    <w:rsid w:val="00FA2969"/>
    <w:rsid w:val="00FA753B"/>
    <w:rsid w:val="00FB1B9E"/>
    <w:rsid w:val="00FB260C"/>
    <w:rsid w:val="00FB4D11"/>
    <w:rsid w:val="00FC24FE"/>
    <w:rsid w:val="00FC42AE"/>
    <w:rsid w:val="00FD2BFC"/>
    <w:rsid w:val="00FD5BFA"/>
    <w:rsid w:val="00FD6E5C"/>
    <w:rsid w:val="00FF53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5EFA2"/>
  <w15:docId w15:val="{7175968F-6FEA-4048-91EE-A68021D3F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F2C"/>
    <w:pPr>
      <w:spacing w:before="120"/>
    </w:pPr>
    <w:rPr>
      <w:rFonts w:ascii="Century Gothic" w:hAnsi="Century Gothic"/>
      <w:color w:val="1F497D" w:themeColor="text2"/>
      <w:sz w:val="20"/>
    </w:rPr>
  </w:style>
  <w:style w:type="paragraph" w:styleId="Heading1">
    <w:name w:val="heading 1"/>
    <w:basedOn w:val="Normal"/>
    <w:next w:val="Normal"/>
    <w:link w:val="Heading1Char"/>
    <w:uiPriority w:val="9"/>
    <w:qFormat/>
    <w:rsid w:val="003B0347"/>
    <w:pPr>
      <w:keepNext/>
      <w:keepLines/>
      <w:spacing w:before="480" w:after="0"/>
      <w:outlineLvl w:val="0"/>
    </w:pPr>
    <w:rPr>
      <w:rFonts w:ascii="Arial" w:eastAsiaTheme="majorEastAsia" w:hAnsi="Arial" w:cstheme="majorBidi"/>
      <w:b/>
      <w:bCs/>
      <w:color w:val="00B0F0"/>
      <w:sz w:val="40"/>
      <w:szCs w:val="28"/>
    </w:rPr>
  </w:style>
  <w:style w:type="paragraph" w:styleId="Heading2">
    <w:name w:val="heading 2"/>
    <w:basedOn w:val="Normal"/>
    <w:next w:val="Normal"/>
    <w:link w:val="Heading2Char"/>
    <w:uiPriority w:val="9"/>
    <w:unhideWhenUsed/>
    <w:qFormat/>
    <w:rsid w:val="00B6501E"/>
    <w:pPr>
      <w:keepNext/>
      <w:keepLines/>
      <w:spacing w:before="200" w:after="0"/>
      <w:outlineLvl w:val="1"/>
    </w:pPr>
    <w:rPr>
      <w:rFonts w:ascii="Arial" w:eastAsiaTheme="majorEastAsia" w:hAnsi="Arial"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1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Title Programme Handbook"/>
    <w:basedOn w:val="Normal"/>
    <w:next w:val="Normal"/>
    <w:link w:val="TitleChar"/>
    <w:uiPriority w:val="10"/>
    <w:qFormat/>
    <w:rsid w:val="000F2875"/>
    <w:pPr>
      <w:spacing w:after="300" w:line="240" w:lineRule="auto"/>
      <w:contextualSpacing/>
      <w:jc w:val="right"/>
    </w:pPr>
    <w:rPr>
      <w:rFonts w:ascii="Arial" w:eastAsiaTheme="majorEastAsia" w:hAnsi="Arial" w:cstheme="majorBidi"/>
      <w:b/>
      <w:color w:val="FFFFFF" w:themeColor="background1"/>
      <w:spacing w:val="5"/>
      <w:kern w:val="28"/>
      <w:sz w:val="144"/>
      <w:szCs w:val="52"/>
    </w:rPr>
  </w:style>
  <w:style w:type="character" w:customStyle="1" w:styleId="TitleChar">
    <w:name w:val="Title Char"/>
    <w:aliases w:val="Title Programme Handbook Char"/>
    <w:basedOn w:val="DefaultParagraphFont"/>
    <w:link w:val="Title"/>
    <w:uiPriority w:val="10"/>
    <w:rsid w:val="000F2875"/>
    <w:rPr>
      <w:rFonts w:ascii="Arial" w:eastAsiaTheme="majorEastAsia" w:hAnsi="Arial" w:cstheme="majorBidi"/>
      <w:b/>
      <w:color w:val="FFFFFF" w:themeColor="background1"/>
      <w:spacing w:val="5"/>
      <w:kern w:val="28"/>
      <w:sz w:val="144"/>
      <w:szCs w:val="52"/>
    </w:rPr>
  </w:style>
  <w:style w:type="paragraph" w:styleId="BalloonText">
    <w:name w:val="Balloon Text"/>
    <w:basedOn w:val="Normal"/>
    <w:link w:val="BalloonTextChar"/>
    <w:uiPriority w:val="99"/>
    <w:semiHidden/>
    <w:unhideWhenUsed/>
    <w:rsid w:val="00E61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7AF"/>
    <w:rPr>
      <w:rFonts w:ascii="Tahoma" w:hAnsi="Tahoma" w:cs="Tahoma"/>
      <w:sz w:val="16"/>
      <w:szCs w:val="16"/>
    </w:rPr>
  </w:style>
  <w:style w:type="paragraph" w:customStyle="1" w:styleId="ProgrammeTitle">
    <w:name w:val="Programme Title"/>
    <w:basedOn w:val="Normal"/>
    <w:link w:val="ProgrammeTitleChar"/>
    <w:qFormat/>
    <w:rsid w:val="000F2875"/>
    <w:pPr>
      <w:spacing w:after="0" w:line="240" w:lineRule="auto"/>
      <w:jc w:val="right"/>
    </w:pPr>
    <w:rPr>
      <w:rFonts w:ascii="Arial" w:hAnsi="Arial"/>
      <w:b/>
      <w:sz w:val="56"/>
    </w:rPr>
  </w:style>
  <w:style w:type="paragraph" w:customStyle="1" w:styleId="LJMU">
    <w:name w:val="LJMU"/>
    <w:basedOn w:val="Normal"/>
    <w:link w:val="LJMUChar"/>
    <w:qFormat/>
    <w:rsid w:val="00E975D6"/>
    <w:pPr>
      <w:spacing w:after="0" w:line="240" w:lineRule="auto"/>
    </w:pPr>
    <w:rPr>
      <w:rFonts w:ascii="Arial" w:hAnsi="Arial"/>
      <w:b/>
      <w:color w:val="FFFFFF" w:themeColor="background1"/>
      <w:sz w:val="32"/>
    </w:rPr>
  </w:style>
  <w:style w:type="character" w:customStyle="1" w:styleId="ProgrammeTitleChar">
    <w:name w:val="Programme Title Char"/>
    <w:basedOn w:val="DefaultParagraphFont"/>
    <w:link w:val="ProgrammeTitle"/>
    <w:rsid w:val="000F2875"/>
    <w:rPr>
      <w:rFonts w:ascii="Arial" w:hAnsi="Arial"/>
      <w:b/>
      <w:color w:val="1F497D" w:themeColor="text2"/>
      <w:sz w:val="56"/>
    </w:rPr>
  </w:style>
  <w:style w:type="paragraph" w:customStyle="1" w:styleId="ProgrammeTitleSmall">
    <w:name w:val="Programme Title Small"/>
    <w:basedOn w:val="ProgrammeTitle"/>
    <w:link w:val="ProgrammeTitleSmallChar"/>
    <w:qFormat/>
    <w:rsid w:val="005E1493"/>
    <w:rPr>
      <w:sz w:val="36"/>
    </w:rPr>
  </w:style>
  <w:style w:type="character" w:customStyle="1" w:styleId="LJMUChar">
    <w:name w:val="LJMU Char"/>
    <w:basedOn w:val="DefaultParagraphFont"/>
    <w:link w:val="LJMU"/>
    <w:rsid w:val="00E975D6"/>
    <w:rPr>
      <w:rFonts w:ascii="Arial" w:hAnsi="Arial"/>
      <w:b/>
      <w:color w:val="FFFFFF" w:themeColor="background1"/>
      <w:sz w:val="32"/>
    </w:rPr>
  </w:style>
  <w:style w:type="paragraph" w:customStyle="1" w:styleId="NonListedTitle">
    <w:name w:val="Non Listed Title"/>
    <w:basedOn w:val="Normal"/>
    <w:link w:val="NonListedTitleChar"/>
    <w:qFormat/>
    <w:rsid w:val="00AA073D"/>
    <w:pPr>
      <w:spacing w:after="120" w:line="240" w:lineRule="auto"/>
      <w:ind w:left="-284" w:firstLine="284"/>
    </w:pPr>
    <w:rPr>
      <w:rFonts w:ascii="Arial" w:hAnsi="Arial"/>
      <w:b/>
      <w:color w:val="00B0F0"/>
      <w:sz w:val="40"/>
    </w:rPr>
  </w:style>
  <w:style w:type="character" w:customStyle="1" w:styleId="ProgrammeTitleSmallChar">
    <w:name w:val="Programme Title Small Char"/>
    <w:basedOn w:val="ProgrammeTitleChar"/>
    <w:link w:val="ProgrammeTitleSmall"/>
    <w:rsid w:val="005E1493"/>
    <w:rPr>
      <w:rFonts w:ascii="Arial" w:hAnsi="Arial"/>
      <w:b/>
      <w:color w:val="1F497D" w:themeColor="text2"/>
      <w:sz w:val="36"/>
    </w:rPr>
  </w:style>
  <w:style w:type="character" w:styleId="Emphasis">
    <w:name w:val="Emphasis"/>
    <w:basedOn w:val="DefaultParagraphFont"/>
    <w:uiPriority w:val="20"/>
    <w:qFormat/>
    <w:rsid w:val="003B0347"/>
    <w:rPr>
      <w:rFonts w:ascii="Century Gothic" w:hAnsi="Century Gothic"/>
      <w:iCs/>
      <w:color w:val="00B0F0"/>
      <w:sz w:val="56"/>
    </w:rPr>
  </w:style>
  <w:style w:type="character" w:customStyle="1" w:styleId="NonListedTitleChar">
    <w:name w:val="Non Listed Title Char"/>
    <w:basedOn w:val="DefaultParagraphFont"/>
    <w:link w:val="NonListedTitle"/>
    <w:rsid w:val="00AA073D"/>
    <w:rPr>
      <w:rFonts w:ascii="Arial" w:hAnsi="Arial"/>
      <w:b/>
      <w:color w:val="00B0F0"/>
      <w:sz w:val="40"/>
    </w:rPr>
  </w:style>
  <w:style w:type="character" w:customStyle="1" w:styleId="Heading1Char">
    <w:name w:val="Heading 1 Char"/>
    <w:basedOn w:val="DefaultParagraphFont"/>
    <w:link w:val="Heading1"/>
    <w:uiPriority w:val="9"/>
    <w:rsid w:val="003B0347"/>
    <w:rPr>
      <w:rFonts w:ascii="Arial" w:eastAsiaTheme="majorEastAsia" w:hAnsi="Arial" w:cstheme="majorBidi"/>
      <w:b/>
      <w:bCs/>
      <w:color w:val="00B0F0"/>
      <w:sz w:val="40"/>
      <w:szCs w:val="28"/>
    </w:rPr>
  </w:style>
  <w:style w:type="paragraph" w:styleId="NoSpacing">
    <w:name w:val="No Spacing"/>
    <w:uiPriority w:val="1"/>
    <w:qFormat/>
    <w:rsid w:val="001C07FA"/>
    <w:pPr>
      <w:spacing w:after="0" w:line="240" w:lineRule="auto"/>
    </w:pPr>
    <w:rPr>
      <w:rFonts w:ascii="Century Gothic" w:hAnsi="Century Gothic"/>
      <w:color w:val="1F497D" w:themeColor="text2"/>
      <w:sz w:val="20"/>
    </w:rPr>
  </w:style>
  <w:style w:type="paragraph" w:styleId="Header">
    <w:name w:val="header"/>
    <w:basedOn w:val="Normal"/>
    <w:link w:val="HeaderChar"/>
    <w:uiPriority w:val="99"/>
    <w:unhideWhenUsed/>
    <w:rsid w:val="00AA073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A073D"/>
    <w:rPr>
      <w:rFonts w:ascii="Century Gothic" w:hAnsi="Century Gothic"/>
      <w:color w:val="1F497D" w:themeColor="text2"/>
      <w:sz w:val="20"/>
    </w:rPr>
  </w:style>
  <w:style w:type="paragraph" w:styleId="Footer">
    <w:name w:val="footer"/>
    <w:basedOn w:val="Normal"/>
    <w:link w:val="FooterChar"/>
    <w:uiPriority w:val="99"/>
    <w:unhideWhenUsed/>
    <w:rsid w:val="00AA073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A073D"/>
    <w:rPr>
      <w:rFonts w:ascii="Century Gothic" w:hAnsi="Century Gothic"/>
      <w:color w:val="1F497D" w:themeColor="text2"/>
      <w:sz w:val="20"/>
    </w:rPr>
  </w:style>
  <w:style w:type="paragraph" w:styleId="TOC1">
    <w:name w:val="toc 1"/>
    <w:basedOn w:val="Normal"/>
    <w:next w:val="Normal"/>
    <w:autoRedefine/>
    <w:uiPriority w:val="39"/>
    <w:unhideWhenUsed/>
    <w:rsid w:val="00EF30B2"/>
    <w:pPr>
      <w:spacing w:after="100"/>
    </w:pPr>
    <w:rPr>
      <w:sz w:val="16"/>
    </w:rPr>
  </w:style>
  <w:style w:type="character" w:styleId="Hyperlink">
    <w:name w:val="Hyperlink"/>
    <w:basedOn w:val="DefaultParagraphFont"/>
    <w:uiPriority w:val="99"/>
    <w:unhideWhenUsed/>
    <w:rsid w:val="00E4116F"/>
    <w:rPr>
      <w:color w:val="0000FF" w:themeColor="hyperlink"/>
      <w:u w:val="single"/>
    </w:rPr>
  </w:style>
  <w:style w:type="paragraph" w:styleId="ListParagraph">
    <w:name w:val="List Paragraph"/>
    <w:basedOn w:val="Normal"/>
    <w:uiPriority w:val="34"/>
    <w:qFormat/>
    <w:rsid w:val="003A68D4"/>
    <w:pPr>
      <w:ind w:left="720"/>
      <w:contextualSpacing/>
    </w:pPr>
  </w:style>
  <w:style w:type="character" w:customStyle="1" w:styleId="Heading2Char">
    <w:name w:val="Heading 2 Char"/>
    <w:basedOn w:val="DefaultParagraphFont"/>
    <w:link w:val="Heading2"/>
    <w:uiPriority w:val="9"/>
    <w:rsid w:val="00B6501E"/>
    <w:rPr>
      <w:rFonts w:ascii="Arial" w:eastAsiaTheme="majorEastAsia" w:hAnsi="Arial" w:cstheme="majorBidi"/>
      <w:b/>
      <w:bCs/>
      <w:color w:val="4F81BD" w:themeColor="accent1"/>
      <w:sz w:val="26"/>
      <w:szCs w:val="26"/>
    </w:rPr>
  </w:style>
  <w:style w:type="paragraph" w:styleId="TOC2">
    <w:name w:val="toc 2"/>
    <w:basedOn w:val="Normal"/>
    <w:next w:val="Normal"/>
    <w:autoRedefine/>
    <w:uiPriority w:val="39"/>
    <w:unhideWhenUsed/>
    <w:rsid w:val="003021D1"/>
    <w:pPr>
      <w:spacing w:after="100"/>
      <w:ind w:left="200"/>
    </w:pPr>
  </w:style>
  <w:style w:type="character" w:styleId="CommentReference">
    <w:name w:val="annotation reference"/>
    <w:basedOn w:val="DefaultParagraphFont"/>
    <w:uiPriority w:val="99"/>
    <w:semiHidden/>
    <w:unhideWhenUsed/>
    <w:rsid w:val="00E7007E"/>
    <w:rPr>
      <w:sz w:val="16"/>
      <w:szCs w:val="16"/>
    </w:rPr>
  </w:style>
  <w:style w:type="paragraph" w:styleId="CommentText">
    <w:name w:val="annotation text"/>
    <w:basedOn w:val="Normal"/>
    <w:link w:val="CommentTextChar"/>
    <w:uiPriority w:val="99"/>
    <w:semiHidden/>
    <w:unhideWhenUsed/>
    <w:rsid w:val="00E7007E"/>
    <w:pPr>
      <w:spacing w:line="240" w:lineRule="auto"/>
    </w:pPr>
    <w:rPr>
      <w:szCs w:val="20"/>
    </w:rPr>
  </w:style>
  <w:style w:type="character" w:customStyle="1" w:styleId="CommentTextChar">
    <w:name w:val="Comment Text Char"/>
    <w:basedOn w:val="DefaultParagraphFont"/>
    <w:link w:val="CommentText"/>
    <w:uiPriority w:val="99"/>
    <w:semiHidden/>
    <w:rsid w:val="00E7007E"/>
    <w:rPr>
      <w:rFonts w:ascii="Century Gothic" w:hAnsi="Century Gothic"/>
      <w:color w:val="1F497D" w:themeColor="text2"/>
      <w:sz w:val="20"/>
      <w:szCs w:val="20"/>
    </w:rPr>
  </w:style>
  <w:style w:type="paragraph" w:styleId="CommentSubject">
    <w:name w:val="annotation subject"/>
    <w:basedOn w:val="CommentText"/>
    <w:next w:val="CommentText"/>
    <w:link w:val="CommentSubjectChar"/>
    <w:uiPriority w:val="99"/>
    <w:semiHidden/>
    <w:unhideWhenUsed/>
    <w:rsid w:val="00E7007E"/>
    <w:rPr>
      <w:b/>
      <w:bCs/>
    </w:rPr>
  </w:style>
  <w:style w:type="character" w:customStyle="1" w:styleId="CommentSubjectChar">
    <w:name w:val="Comment Subject Char"/>
    <w:basedOn w:val="CommentTextChar"/>
    <w:link w:val="CommentSubject"/>
    <w:uiPriority w:val="99"/>
    <w:semiHidden/>
    <w:rsid w:val="00E7007E"/>
    <w:rPr>
      <w:rFonts w:ascii="Century Gothic" w:hAnsi="Century Gothic"/>
      <w:b/>
      <w:bCs/>
      <w:color w:val="1F497D" w:themeColor="text2"/>
      <w:sz w:val="20"/>
      <w:szCs w:val="20"/>
    </w:rPr>
  </w:style>
  <w:style w:type="table" w:customStyle="1" w:styleId="TableGrid1">
    <w:name w:val="Table Grid1"/>
    <w:basedOn w:val="TableNormal"/>
    <w:next w:val="TableGrid"/>
    <w:uiPriority w:val="59"/>
    <w:rsid w:val="00407836"/>
    <w:pPr>
      <w:spacing w:after="0" w:line="240" w:lineRule="auto"/>
    </w:pPr>
    <w:rPr>
      <w:rFonts w:ascii="Calibri" w:eastAsia="Calibri" w:hAnsi="Calibri"/>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183107">
      <w:bodyDiv w:val="1"/>
      <w:marLeft w:val="0"/>
      <w:marRight w:val="0"/>
      <w:marTop w:val="0"/>
      <w:marBottom w:val="0"/>
      <w:divBdr>
        <w:top w:val="none" w:sz="0" w:space="0" w:color="auto"/>
        <w:left w:val="none" w:sz="0" w:space="0" w:color="auto"/>
        <w:bottom w:val="none" w:sz="0" w:space="0" w:color="auto"/>
        <w:right w:val="none" w:sz="0" w:space="0" w:color="auto"/>
      </w:divBdr>
      <w:divsChild>
        <w:div w:id="387921862">
          <w:marLeft w:val="547"/>
          <w:marRight w:val="0"/>
          <w:marTop w:val="115"/>
          <w:marBottom w:val="0"/>
          <w:divBdr>
            <w:top w:val="none" w:sz="0" w:space="0" w:color="auto"/>
            <w:left w:val="none" w:sz="0" w:space="0" w:color="auto"/>
            <w:bottom w:val="none" w:sz="0" w:space="0" w:color="auto"/>
            <w:right w:val="none" w:sz="0" w:space="0" w:color="auto"/>
          </w:divBdr>
        </w:div>
        <w:div w:id="762338458">
          <w:marLeft w:val="547"/>
          <w:marRight w:val="0"/>
          <w:marTop w:val="115"/>
          <w:marBottom w:val="0"/>
          <w:divBdr>
            <w:top w:val="none" w:sz="0" w:space="0" w:color="auto"/>
            <w:left w:val="none" w:sz="0" w:space="0" w:color="auto"/>
            <w:bottom w:val="none" w:sz="0" w:space="0" w:color="auto"/>
            <w:right w:val="none" w:sz="0" w:space="0" w:color="auto"/>
          </w:divBdr>
        </w:div>
        <w:div w:id="1551960399">
          <w:marLeft w:val="547"/>
          <w:marRight w:val="0"/>
          <w:marTop w:val="115"/>
          <w:marBottom w:val="0"/>
          <w:divBdr>
            <w:top w:val="none" w:sz="0" w:space="0" w:color="auto"/>
            <w:left w:val="none" w:sz="0" w:space="0" w:color="auto"/>
            <w:bottom w:val="none" w:sz="0" w:space="0" w:color="auto"/>
            <w:right w:val="none" w:sz="0" w:space="0" w:color="auto"/>
          </w:divBdr>
        </w:div>
        <w:div w:id="1673332988">
          <w:marLeft w:val="547"/>
          <w:marRight w:val="0"/>
          <w:marTop w:val="115"/>
          <w:marBottom w:val="0"/>
          <w:divBdr>
            <w:top w:val="none" w:sz="0" w:space="0" w:color="auto"/>
            <w:left w:val="none" w:sz="0" w:space="0" w:color="auto"/>
            <w:bottom w:val="none" w:sz="0" w:space="0" w:color="auto"/>
            <w:right w:val="none" w:sz="0" w:space="0" w:color="auto"/>
          </w:divBdr>
        </w:div>
      </w:divsChild>
    </w:div>
    <w:div w:id="851378508">
      <w:bodyDiv w:val="1"/>
      <w:marLeft w:val="0"/>
      <w:marRight w:val="0"/>
      <w:marTop w:val="0"/>
      <w:marBottom w:val="0"/>
      <w:divBdr>
        <w:top w:val="none" w:sz="0" w:space="0" w:color="auto"/>
        <w:left w:val="none" w:sz="0" w:space="0" w:color="auto"/>
        <w:bottom w:val="none" w:sz="0" w:space="0" w:color="auto"/>
        <w:right w:val="none" w:sz="0" w:space="0" w:color="auto"/>
      </w:divBdr>
      <w:divsChild>
        <w:div w:id="641467687">
          <w:marLeft w:val="547"/>
          <w:marRight w:val="0"/>
          <w:marTop w:val="134"/>
          <w:marBottom w:val="0"/>
          <w:divBdr>
            <w:top w:val="none" w:sz="0" w:space="0" w:color="auto"/>
            <w:left w:val="none" w:sz="0" w:space="0" w:color="auto"/>
            <w:bottom w:val="none" w:sz="0" w:space="0" w:color="auto"/>
            <w:right w:val="none" w:sz="0" w:space="0" w:color="auto"/>
          </w:divBdr>
        </w:div>
        <w:div w:id="1269115911">
          <w:marLeft w:val="547"/>
          <w:marRight w:val="0"/>
          <w:marTop w:val="134"/>
          <w:marBottom w:val="0"/>
          <w:divBdr>
            <w:top w:val="none" w:sz="0" w:space="0" w:color="auto"/>
            <w:left w:val="none" w:sz="0" w:space="0" w:color="auto"/>
            <w:bottom w:val="none" w:sz="0" w:space="0" w:color="auto"/>
            <w:right w:val="none" w:sz="0" w:space="0" w:color="auto"/>
          </w:divBdr>
        </w:div>
        <w:div w:id="1293948829">
          <w:marLeft w:val="547"/>
          <w:marRight w:val="0"/>
          <w:marTop w:val="134"/>
          <w:marBottom w:val="0"/>
          <w:divBdr>
            <w:top w:val="none" w:sz="0" w:space="0" w:color="auto"/>
            <w:left w:val="none" w:sz="0" w:space="0" w:color="auto"/>
            <w:bottom w:val="none" w:sz="0" w:space="0" w:color="auto"/>
            <w:right w:val="none" w:sz="0" w:space="0" w:color="auto"/>
          </w:divBdr>
        </w:div>
      </w:divsChild>
    </w:div>
    <w:div w:id="1024400258">
      <w:bodyDiv w:val="1"/>
      <w:marLeft w:val="0"/>
      <w:marRight w:val="0"/>
      <w:marTop w:val="0"/>
      <w:marBottom w:val="0"/>
      <w:divBdr>
        <w:top w:val="none" w:sz="0" w:space="0" w:color="auto"/>
        <w:left w:val="none" w:sz="0" w:space="0" w:color="auto"/>
        <w:bottom w:val="none" w:sz="0" w:space="0" w:color="auto"/>
        <w:right w:val="none" w:sz="0" w:space="0" w:color="auto"/>
      </w:divBdr>
      <w:divsChild>
        <w:div w:id="100876844">
          <w:marLeft w:val="547"/>
          <w:marRight w:val="0"/>
          <w:marTop w:val="115"/>
          <w:marBottom w:val="0"/>
          <w:divBdr>
            <w:top w:val="none" w:sz="0" w:space="0" w:color="auto"/>
            <w:left w:val="none" w:sz="0" w:space="0" w:color="auto"/>
            <w:bottom w:val="none" w:sz="0" w:space="0" w:color="auto"/>
            <w:right w:val="none" w:sz="0" w:space="0" w:color="auto"/>
          </w:divBdr>
        </w:div>
        <w:div w:id="469174152">
          <w:marLeft w:val="547"/>
          <w:marRight w:val="0"/>
          <w:marTop w:val="115"/>
          <w:marBottom w:val="0"/>
          <w:divBdr>
            <w:top w:val="none" w:sz="0" w:space="0" w:color="auto"/>
            <w:left w:val="none" w:sz="0" w:space="0" w:color="auto"/>
            <w:bottom w:val="none" w:sz="0" w:space="0" w:color="auto"/>
            <w:right w:val="none" w:sz="0" w:space="0" w:color="auto"/>
          </w:divBdr>
        </w:div>
        <w:div w:id="875972574">
          <w:marLeft w:val="547"/>
          <w:marRight w:val="0"/>
          <w:marTop w:val="115"/>
          <w:marBottom w:val="0"/>
          <w:divBdr>
            <w:top w:val="none" w:sz="0" w:space="0" w:color="auto"/>
            <w:left w:val="none" w:sz="0" w:space="0" w:color="auto"/>
            <w:bottom w:val="none" w:sz="0" w:space="0" w:color="auto"/>
            <w:right w:val="none" w:sz="0" w:space="0" w:color="auto"/>
          </w:divBdr>
        </w:div>
        <w:div w:id="1829057950">
          <w:marLeft w:val="547"/>
          <w:marRight w:val="0"/>
          <w:marTop w:val="115"/>
          <w:marBottom w:val="0"/>
          <w:divBdr>
            <w:top w:val="none" w:sz="0" w:space="0" w:color="auto"/>
            <w:left w:val="none" w:sz="0" w:space="0" w:color="auto"/>
            <w:bottom w:val="none" w:sz="0" w:space="0" w:color="auto"/>
            <w:right w:val="none" w:sz="0" w:space="0" w:color="auto"/>
          </w:divBdr>
        </w:div>
        <w:div w:id="1925140130">
          <w:marLeft w:val="547"/>
          <w:marRight w:val="0"/>
          <w:marTop w:val="115"/>
          <w:marBottom w:val="0"/>
          <w:divBdr>
            <w:top w:val="none" w:sz="0" w:space="0" w:color="auto"/>
            <w:left w:val="none" w:sz="0" w:space="0" w:color="auto"/>
            <w:bottom w:val="none" w:sz="0" w:space="0" w:color="auto"/>
            <w:right w:val="none" w:sz="0" w:space="0" w:color="auto"/>
          </w:divBdr>
        </w:div>
      </w:divsChild>
    </w:div>
    <w:div w:id="1091852010">
      <w:bodyDiv w:val="1"/>
      <w:marLeft w:val="0"/>
      <w:marRight w:val="0"/>
      <w:marTop w:val="0"/>
      <w:marBottom w:val="0"/>
      <w:divBdr>
        <w:top w:val="none" w:sz="0" w:space="0" w:color="auto"/>
        <w:left w:val="none" w:sz="0" w:space="0" w:color="auto"/>
        <w:bottom w:val="none" w:sz="0" w:space="0" w:color="auto"/>
        <w:right w:val="none" w:sz="0" w:space="0" w:color="auto"/>
      </w:divBdr>
      <w:divsChild>
        <w:div w:id="367611336">
          <w:marLeft w:val="547"/>
          <w:marRight w:val="0"/>
          <w:marTop w:val="115"/>
          <w:marBottom w:val="0"/>
          <w:divBdr>
            <w:top w:val="none" w:sz="0" w:space="0" w:color="auto"/>
            <w:left w:val="none" w:sz="0" w:space="0" w:color="auto"/>
            <w:bottom w:val="none" w:sz="0" w:space="0" w:color="auto"/>
            <w:right w:val="none" w:sz="0" w:space="0" w:color="auto"/>
          </w:divBdr>
        </w:div>
        <w:div w:id="1974559045">
          <w:marLeft w:val="547"/>
          <w:marRight w:val="0"/>
          <w:marTop w:val="115"/>
          <w:marBottom w:val="0"/>
          <w:divBdr>
            <w:top w:val="none" w:sz="0" w:space="0" w:color="auto"/>
            <w:left w:val="none" w:sz="0" w:space="0" w:color="auto"/>
            <w:bottom w:val="none" w:sz="0" w:space="0" w:color="auto"/>
            <w:right w:val="none" w:sz="0" w:space="0" w:color="auto"/>
          </w:divBdr>
        </w:div>
        <w:div w:id="1977484948">
          <w:marLeft w:val="547"/>
          <w:marRight w:val="0"/>
          <w:marTop w:val="115"/>
          <w:marBottom w:val="0"/>
          <w:divBdr>
            <w:top w:val="none" w:sz="0" w:space="0" w:color="auto"/>
            <w:left w:val="none" w:sz="0" w:space="0" w:color="auto"/>
            <w:bottom w:val="none" w:sz="0" w:space="0" w:color="auto"/>
            <w:right w:val="none" w:sz="0" w:space="0" w:color="auto"/>
          </w:divBdr>
        </w:div>
      </w:divsChild>
    </w:div>
    <w:div w:id="1150950718">
      <w:bodyDiv w:val="1"/>
      <w:marLeft w:val="0"/>
      <w:marRight w:val="0"/>
      <w:marTop w:val="0"/>
      <w:marBottom w:val="0"/>
      <w:divBdr>
        <w:top w:val="none" w:sz="0" w:space="0" w:color="auto"/>
        <w:left w:val="none" w:sz="0" w:space="0" w:color="auto"/>
        <w:bottom w:val="none" w:sz="0" w:space="0" w:color="auto"/>
        <w:right w:val="none" w:sz="0" w:space="0" w:color="auto"/>
      </w:divBdr>
    </w:div>
    <w:div w:id="1836141066">
      <w:bodyDiv w:val="1"/>
      <w:marLeft w:val="0"/>
      <w:marRight w:val="0"/>
      <w:marTop w:val="0"/>
      <w:marBottom w:val="0"/>
      <w:divBdr>
        <w:top w:val="none" w:sz="0" w:space="0" w:color="auto"/>
        <w:left w:val="none" w:sz="0" w:space="0" w:color="auto"/>
        <w:bottom w:val="none" w:sz="0" w:space="0" w:color="auto"/>
        <w:right w:val="none" w:sz="0" w:space="0" w:color="auto"/>
      </w:divBdr>
      <w:divsChild>
        <w:div w:id="77335792">
          <w:marLeft w:val="547"/>
          <w:marRight w:val="0"/>
          <w:marTop w:val="115"/>
          <w:marBottom w:val="0"/>
          <w:divBdr>
            <w:top w:val="none" w:sz="0" w:space="0" w:color="auto"/>
            <w:left w:val="none" w:sz="0" w:space="0" w:color="auto"/>
            <w:bottom w:val="none" w:sz="0" w:space="0" w:color="auto"/>
            <w:right w:val="none" w:sz="0" w:space="0" w:color="auto"/>
          </w:divBdr>
        </w:div>
        <w:div w:id="923415371">
          <w:marLeft w:val="547"/>
          <w:marRight w:val="0"/>
          <w:marTop w:val="115"/>
          <w:marBottom w:val="0"/>
          <w:divBdr>
            <w:top w:val="none" w:sz="0" w:space="0" w:color="auto"/>
            <w:left w:val="none" w:sz="0" w:space="0" w:color="auto"/>
            <w:bottom w:val="none" w:sz="0" w:space="0" w:color="auto"/>
            <w:right w:val="none" w:sz="0" w:space="0" w:color="auto"/>
          </w:divBdr>
        </w:div>
        <w:div w:id="1159541763">
          <w:marLeft w:val="547"/>
          <w:marRight w:val="0"/>
          <w:marTop w:val="115"/>
          <w:marBottom w:val="0"/>
          <w:divBdr>
            <w:top w:val="none" w:sz="0" w:space="0" w:color="auto"/>
            <w:left w:val="none" w:sz="0" w:space="0" w:color="auto"/>
            <w:bottom w:val="none" w:sz="0" w:space="0" w:color="auto"/>
            <w:right w:val="none" w:sz="0" w:space="0" w:color="auto"/>
          </w:divBdr>
        </w:div>
        <w:div w:id="1287814045">
          <w:marLeft w:val="547"/>
          <w:marRight w:val="0"/>
          <w:marTop w:val="115"/>
          <w:marBottom w:val="0"/>
          <w:divBdr>
            <w:top w:val="none" w:sz="0" w:space="0" w:color="auto"/>
            <w:left w:val="none" w:sz="0" w:space="0" w:color="auto"/>
            <w:bottom w:val="none" w:sz="0" w:space="0" w:color="auto"/>
            <w:right w:val="none" w:sz="0" w:space="0" w:color="auto"/>
          </w:divBdr>
        </w:div>
      </w:divsChild>
    </w:div>
    <w:div w:id="1875775221">
      <w:bodyDiv w:val="1"/>
      <w:marLeft w:val="0"/>
      <w:marRight w:val="0"/>
      <w:marTop w:val="0"/>
      <w:marBottom w:val="0"/>
      <w:divBdr>
        <w:top w:val="none" w:sz="0" w:space="0" w:color="auto"/>
        <w:left w:val="none" w:sz="0" w:space="0" w:color="auto"/>
        <w:bottom w:val="none" w:sz="0" w:space="0" w:color="auto"/>
        <w:right w:val="none" w:sz="0" w:space="0" w:color="auto"/>
      </w:divBdr>
      <w:divsChild>
        <w:div w:id="577133347">
          <w:marLeft w:val="547"/>
          <w:marRight w:val="0"/>
          <w:marTop w:val="134"/>
          <w:marBottom w:val="0"/>
          <w:divBdr>
            <w:top w:val="none" w:sz="0" w:space="0" w:color="auto"/>
            <w:left w:val="none" w:sz="0" w:space="0" w:color="auto"/>
            <w:bottom w:val="none" w:sz="0" w:space="0" w:color="auto"/>
            <w:right w:val="none" w:sz="0" w:space="0" w:color="auto"/>
          </w:divBdr>
        </w:div>
        <w:div w:id="1591423115">
          <w:marLeft w:val="547"/>
          <w:marRight w:val="0"/>
          <w:marTop w:val="134"/>
          <w:marBottom w:val="0"/>
          <w:divBdr>
            <w:top w:val="none" w:sz="0" w:space="0" w:color="auto"/>
            <w:left w:val="none" w:sz="0" w:space="0" w:color="auto"/>
            <w:bottom w:val="none" w:sz="0" w:space="0" w:color="auto"/>
            <w:right w:val="none" w:sz="0" w:space="0" w:color="auto"/>
          </w:divBdr>
        </w:div>
        <w:div w:id="2030599843">
          <w:marLeft w:val="547"/>
          <w:marRight w:val="0"/>
          <w:marTop w:val="134"/>
          <w:marBottom w:val="0"/>
          <w:divBdr>
            <w:top w:val="none" w:sz="0" w:space="0" w:color="auto"/>
            <w:left w:val="none" w:sz="0" w:space="0" w:color="auto"/>
            <w:bottom w:val="none" w:sz="0" w:space="0" w:color="auto"/>
            <w:right w:val="none" w:sz="0" w:space="0" w:color="auto"/>
          </w:divBdr>
        </w:div>
        <w:div w:id="2060088938">
          <w:marLeft w:val="547"/>
          <w:marRight w:val="0"/>
          <w:marTop w:val="134"/>
          <w:marBottom w:val="0"/>
          <w:divBdr>
            <w:top w:val="none" w:sz="0" w:space="0" w:color="auto"/>
            <w:left w:val="none" w:sz="0" w:space="0" w:color="auto"/>
            <w:bottom w:val="none" w:sz="0" w:space="0" w:color="auto"/>
            <w:right w:val="none" w:sz="0" w:space="0" w:color="auto"/>
          </w:divBdr>
        </w:div>
        <w:div w:id="2119790273">
          <w:marLeft w:val="547"/>
          <w:marRight w:val="0"/>
          <w:marTop w:val="134"/>
          <w:marBottom w:val="0"/>
          <w:divBdr>
            <w:top w:val="none" w:sz="0" w:space="0" w:color="auto"/>
            <w:left w:val="none" w:sz="0" w:space="0" w:color="auto"/>
            <w:bottom w:val="none" w:sz="0" w:space="0" w:color="auto"/>
            <w:right w:val="none" w:sz="0" w:space="0" w:color="auto"/>
          </w:divBdr>
        </w:div>
      </w:divsChild>
    </w:div>
    <w:div w:id="2010596709">
      <w:bodyDiv w:val="1"/>
      <w:marLeft w:val="0"/>
      <w:marRight w:val="0"/>
      <w:marTop w:val="0"/>
      <w:marBottom w:val="0"/>
      <w:divBdr>
        <w:top w:val="none" w:sz="0" w:space="0" w:color="auto"/>
        <w:left w:val="none" w:sz="0" w:space="0" w:color="auto"/>
        <w:bottom w:val="none" w:sz="0" w:space="0" w:color="auto"/>
        <w:right w:val="none" w:sz="0" w:space="0" w:color="auto"/>
      </w:divBdr>
      <w:divsChild>
        <w:div w:id="419644359">
          <w:marLeft w:val="547"/>
          <w:marRight w:val="0"/>
          <w:marTop w:val="115"/>
          <w:marBottom w:val="0"/>
          <w:divBdr>
            <w:top w:val="none" w:sz="0" w:space="0" w:color="auto"/>
            <w:left w:val="none" w:sz="0" w:space="0" w:color="auto"/>
            <w:bottom w:val="none" w:sz="0" w:space="0" w:color="auto"/>
            <w:right w:val="none" w:sz="0" w:space="0" w:color="auto"/>
          </w:divBdr>
        </w:div>
        <w:div w:id="944389598">
          <w:marLeft w:val="547"/>
          <w:marRight w:val="0"/>
          <w:marTop w:val="115"/>
          <w:marBottom w:val="0"/>
          <w:divBdr>
            <w:top w:val="none" w:sz="0" w:space="0" w:color="auto"/>
            <w:left w:val="none" w:sz="0" w:space="0" w:color="auto"/>
            <w:bottom w:val="none" w:sz="0" w:space="0" w:color="auto"/>
            <w:right w:val="none" w:sz="0" w:space="0" w:color="auto"/>
          </w:divBdr>
        </w:div>
        <w:div w:id="106472232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image" Target="media/image73.png"/><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8.png"/><Relationship Id="rId74" Type="http://schemas.openxmlformats.org/officeDocument/2006/relationships/image" Target="media/image63.png"/><Relationship Id="rId79" Type="http://schemas.openxmlformats.org/officeDocument/2006/relationships/image" Target="media/image68.png"/><Relationship Id="rId5" Type="http://schemas.openxmlformats.org/officeDocument/2006/relationships/webSettings" Target="webSettings.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6.png"/><Relationship Id="rId8" Type="http://schemas.openxmlformats.org/officeDocument/2006/relationships/image" Target="media/image2.png"/><Relationship Id="rId51" Type="http://schemas.openxmlformats.org/officeDocument/2006/relationships/image" Target="media/image42.png"/><Relationship Id="rId72" Type="http://schemas.openxmlformats.org/officeDocument/2006/relationships/hyperlink" Target="https://msdn.microsoft.com/en-gb/library/2dzy4k6e.aspx" TargetMode="External"/><Relationship Id="rId80" Type="http://schemas.openxmlformats.org/officeDocument/2006/relationships/image" Target="media/image69.png"/><Relationship Id="rId85" Type="http://schemas.openxmlformats.org/officeDocument/2006/relationships/image" Target="media/image74.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4.png"/><Relationship Id="rId83" Type="http://schemas.openxmlformats.org/officeDocument/2006/relationships/image" Target="media/image7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yperlink" Target="http://en.cppreference.com/w/cpp/language/initializer_list" TargetMode="External"/><Relationship Id="rId10" Type="http://schemas.openxmlformats.org/officeDocument/2006/relationships/footer" Target="footer2.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2.png"/><Relationship Id="rId78" Type="http://schemas.openxmlformats.org/officeDocument/2006/relationships/image" Target="media/image67.png"/><Relationship Id="rId81" Type="http://schemas.openxmlformats.org/officeDocument/2006/relationships/image" Target="media/image70.png"/><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5.png"/><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6.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6.png"/><Relationship Id="rId87" Type="http://schemas.openxmlformats.org/officeDocument/2006/relationships/theme" Target="theme/theme1.xml"/><Relationship Id="rId61" Type="http://schemas.openxmlformats.org/officeDocument/2006/relationships/image" Target="media/image51.png"/><Relationship Id="rId82" Type="http://schemas.openxmlformats.org/officeDocument/2006/relationships/image" Target="media/image7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eubreid\AppData\Local\Microsoft\Windows\Temporary%20Internet%20Files\Content.Outlook\BEH7TZ2L\FINAL%20Programm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34CAD-6360-4399-AC0E-7AE6912A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 Programme Template.dotx</Template>
  <TotalTime>6546</TotalTime>
  <Pages>21</Pages>
  <Words>2628</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Liveroopl John Moores University</Company>
  <LinksUpToDate>false</LinksUpToDate>
  <CharactersWithSpaces>17578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Computing</dc:creator>
  <cp:lastModifiedBy>Sudirman, Sud</cp:lastModifiedBy>
  <cp:revision>33</cp:revision>
  <cp:lastPrinted>2017-02-02T11:17:00Z</cp:lastPrinted>
  <dcterms:created xsi:type="dcterms:W3CDTF">2015-02-11T18:25:00Z</dcterms:created>
  <dcterms:modified xsi:type="dcterms:W3CDTF">2017-02-09T11:44:00Z</dcterms:modified>
</cp:coreProperties>
</file>